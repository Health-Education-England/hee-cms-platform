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235B1" w14:textId="77777777" w:rsidR="006534A8" w:rsidRPr="00A459AC" w:rsidRDefault="006534A8" w:rsidP="006534A8">
      <w:pPr>
        <w:pStyle w:val="NormalWeb"/>
        <w:jc w:val="right"/>
        <w:rPr>
          <w:rFonts w:asciiTheme="minorHAnsi" w:hAnsiTheme="minorHAnsi"/>
        </w:rPr>
      </w:pPr>
    </w:p>
    <w:p w14:paraId="4F12A4F6" w14:textId="7F322BFE" w:rsidR="00915A0B" w:rsidRPr="00A459AC" w:rsidRDefault="00915A0B" w:rsidP="0073602E">
      <w:pPr>
        <w:rPr>
          <w:lang w:val="en-GB" w:eastAsia="en-GB"/>
        </w:rPr>
      </w:pPr>
    </w:p>
    <w:p w14:paraId="194F4D28" w14:textId="77777777" w:rsidR="00F043D7" w:rsidRPr="006B1CFB" w:rsidRDefault="00F043D7" w:rsidP="006B1CFB">
      <w:pPr>
        <w:pStyle w:val="Heading2"/>
        <w:jc w:val="center"/>
      </w:pPr>
      <w:r w:rsidRPr="006B1CFB">
        <w:t>Evidence Search Service</w:t>
      </w:r>
      <w:r w:rsidRPr="006B1CFB">
        <w:br/>
        <w:t>Results of your search request</w:t>
      </w:r>
    </w:p>
    <w:p w14:paraId="124FBE91" w14:textId="77777777" w:rsidR="003E3281" w:rsidRPr="00B13CC8" w:rsidRDefault="003E3281" w:rsidP="003E3281">
      <w:pPr>
        <w:rPr>
          <w:rFonts w:asciiTheme="minorHAnsi" w:hAnsiTheme="minorHAnsi"/>
          <w:lang w:val="en-GB"/>
        </w:rPr>
      </w:pPr>
    </w:p>
    <w:p w14:paraId="0F4126A7" w14:textId="77777777" w:rsidR="003D1B12" w:rsidRDefault="003D1B12" w:rsidP="004F4F06">
      <w:pPr>
        <w:pStyle w:val="NormalWeb"/>
        <w:rPr>
          <w:rFonts w:asciiTheme="majorHAnsi" w:eastAsia="Times New Roman" w:hAnsiTheme="majorHAnsi" w:cstheme="majorBidi"/>
          <w:b/>
          <w:bCs/>
          <w:color w:val="4F81BD" w:themeColor="accent1"/>
          <w:kern w:val="32"/>
          <w:sz w:val="32"/>
          <w:szCs w:val="32"/>
          <w:lang w:eastAsia="en-US"/>
        </w:rPr>
      </w:pPr>
      <w:r w:rsidRPr="003D1B12">
        <w:rPr>
          <w:rFonts w:asciiTheme="majorHAnsi" w:eastAsia="Times New Roman" w:hAnsiTheme="majorHAnsi" w:cstheme="majorBidi"/>
          <w:b/>
          <w:bCs/>
          <w:color w:val="4F81BD" w:themeColor="accent1"/>
          <w:kern w:val="32"/>
          <w:sz w:val="32"/>
          <w:szCs w:val="32"/>
          <w:lang w:eastAsia="en-US"/>
        </w:rPr>
        <w:t>Guidance and advice for clinicians: COVID-19 theatre &amp; treatment prioritisation</w:t>
      </w:r>
    </w:p>
    <w:p w14:paraId="7958F9A2" w14:textId="77777777" w:rsidR="0073602E" w:rsidRPr="004F4F06" w:rsidRDefault="0073602E" w:rsidP="004F4F06">
      <w:pPr>
        <w:pStyle w:val="NormalWeb"/>
        <w:rPr>
          <w:rFonts w:asciiTheme="minorHAnsi" w:hAnsiTheme="minorHAnsi" w:cstheme="minorHAnsi"/>
        </w:rPr>
      </w:pPr>
    </w:p>
    <w:p w14:paraId="59C65A97" w14:textId="687D116A" w:rsidR="004F4F06" w:rsidRDefault="00AC4027" w:rsidP="0073602E">
      <w:pPr>
        <w:pStyle w:val="Heading2"/>
        <w:rPr>
          <w:rFonts w:asciiTheme="minorHAnsi" w:hAnsiTheme="minorHAnsi" w:cstheme="minorHAnsi"/>
        </w:rPr>
      </w:pPr>
      <w:r>
        <w:rPr>
          <w:rFonts w:asciiTheme="minorHAnsi" w:hAnsiTheme="minorHAnsi" w:cstheme="minorHAnsi"/>
        </w:rPr>
        <w:t>Summary</w:t>
      </w:r>
    </w:p>
    <w:p w14:paraId="21120FDD" w14:textId="4CF74A88" w:rsidR="000B3622" w:rsidRDefault="000B3622" w:rsidP="000B3622"/>
    <w:p w14:paraId="2EC324E5" w14:textId="77777777" w:rsidR="00DD6CE8" w:rsidRPr="00E675BA" w:rsidRDefault="00DD6CE8" w:rsidP="000B3622">
      <w:pPr>
        <w:rPr>
          <w:rFonts w:asciiTheme="minorHAnsi" w:hAnsiTheme="minorHAnsi" w:cstheme="minorHAnsi"/>
          <w:sz w:val="22"/>
          <w:szCs w:val="22"/>
        </w:rPr>
      </w:pPr>
    </w:p>
    <w:p w14:paraId="189F92C1" w14:textId="1CEE5CCC" w:rsidR="00EB1D66" w:rsidRDefault="00E675BA">
      <w:pPr>
        <w:rPr>
          <w:rFonts w:asciiTheme="minorHAnsi" w:hAnsiTheme="minorHAnsi"/>
          <w:sz w:val="22"/>
          <w:szCs w:val="22"/>
        </w:rPr>
      </w:pPr>
      <w:r>
        <w:rPr>
          <w:rFonts w:asciiTheme="minorHAnsi" w:hAnsiTheme="minorHAnsi"/>
          <w:sz w:val="22"/>
          <w:szCs w:val="22"/>
        </w:rPr>
        <w:t>Birmingham University Hospitals suspended non-urgent cancer surgery on 1 April</w:t>
      </w:r>
      <w:r w:rsidR="00EB1D66">
        <w:rPr>
          <w:rFonts w:asciiTheme="minorHAnsi" w:hAnsiTheme="minorHAnsi"/>
          <w:sz w:val="22"/>
          <w:szCs w:val="22"/>
        </w:rPr>
        <w:t>.</w:t>
      </w:r>
      <w:r w:rsidR="00CB524D">
        <w:rPr>
          <w:rStyle w:val="FootnoteReference"/>
          <w:rFonts w:asciiTheme="minorHAnsi" w:hAnsiTheme="minorHAnsi"/>
          <w:sz w:val="22"/>
          <w:szCs w:val="22"/>
        </w:rPr>
        <w:footnoteReference w:id="1"/>
      </w:r>
    </w:p>
    <w:p w14:paraId="1C4DAF09" w14:textId="6B40B7B8" w:rsidR="009F1EAE" w:rsidRDefault="009F1EAE">
      <w:pPr>
        <w:rPr>
          <w:rFonts w:asciiTheme="minorHAnsi" w:hAnsiTheme="minorHAnsi"/>
          <w:sz w:val="22"/>
          <w:szCs w:val="22"/>
        </w:rPr>
      </w:pPr>
    </w:p>
    <w:p w14:paraId="2CD50AAD" w14:textId="4408F383" w:rsidR="009F1EAE" w:rsidRDefault="009F1EAE">
      <w:pPr>
        <w:rPr>
          <w:rFonts w:asciiTheme="minorHAnsi" w:hAnsiTheme="minorHAnsi"/>
          <w:sz w:val="22"/>
          <w:szCs w:val="22"/>
        </w:rPr>
      </w:pPr>
      <w:r>
        <w:rPr>
          <w:rFonts w:asciiTheme="minorHAnsi" w:hAnsiTheme="minorHAnsi"/>
          <w:sz w:val="22"/>
          <w:szCs w:val="22"/>
        </w:rPr>
        <w:t xml:space="preserve">Currently, </w:t>
      </w:r>
      <w:r w:rsidR="00FF0ED8" w:rsidRPr="00FF0ED8">
        <w:rPr>
          <w:rFonts w:asciiTheme="minorHAnsi" w:hAnsiTheme="minorHAnsi"/>
          <w:sz w:val="22"/>
          <w:szCs w:val="22"/>
        </w:rPr>
        <w:t xml:space="preserve">NICE guideline [NG161] </w:t>
      </w:r>
      <w:r w:rsidR="007D1C83">
        <w:rPr>
          <w:rFonts w:asciiTheme="minorHAnsi" w:hAnsiTheme="minorHAnsi"/>
          <w:sz w:val="22"/>
          <w:szCs w:val="22"/>
        </w:rPr>
        <w:t xml:space="preserve">advises prioritising patients for </w:t>
      </w:r>
      <w:r w:rsidR="00CF7532" w:rsidRPr="00CF7532">
        <w:rPr>
          <w:rFonts w:asciiTheme="minorHAnsi" w:hAnsiTheme="minorHAnsi"/>
          <w:sz w:val="22"/>
          <w:szCs w:val="22"/>
        </w:rPr>
        <w:t>systemic anticancer treatment</w:t>
      </w:r>
      <w:r w:rsidR="00CF7532">
        <w:rPr>
          <w:rFonts w:asciiTheme="minorHAnsi" w:hAnsiTheme="minorHAnsi"/>
          <w:sz w:val="22"/>
          <w:szCs w:val="22"/>
        </w:rPr>
        <w:t xml:space="preserve"> </w:t>
      </w:r>
      <w:r w:rsidR="00EE1D53">
        <w:rPr>
          <w:rFonts w:asciiTheme="minorHAnsi" w:hAnsiTheme="minorHAnsi"/>
          <w:sz w:val="22"/>
          <w:szCs w:val="22"/>
        </w:rPr>
        <w:t>depending on the chance of success</w:t>
      </w:r>
      <w:r w:rsidR="002C22EA">
        <w:rPr>
          <w:rFonts w:asciiTheme="minorHAnsi" w:hAnsiTheme="minorHAnsi"/>
          <w:sz w:val="22"/>
          <w:szCs w:val="22"/>
        </w:rPr>
        <w:t>.</w:t>
      </w:r>
      <w:r w:rsidR="002C22EA">
        <w:rPr>
          <w:rStyle w:val="FootnoteReference"/>
          <w:rFonts w:asciiTheme="minorHAnsi" w:hAnsiTheme="minorHAnsi"/>
          <w:sz w:val="22"/>
          <w:szCs w:val="22"/>
        </w:rPr>
        <w:footnoteReference w:id="2"/>
      </w:r>
      <w:r w:rsidR="00EE1D53">
        <w:rPr>
          <w:rFonts w:asciiTheme="minorHAnsi" w:hAnsiTheme="minorHAnsi"/>
          <w:sz w:val="22"/>
          <w:szCs w:val="22"/>
        </w:rPr>
        <w:t xml:space="preserve"> </w:t>
      </w:r>
      <w:r w:rsidRPr="009F1EAE">
        <w:rPr>
          <w:rFonts w:asciiTheme="minorHAnsi" w:hAnsiTheme="minorHAnsi"/>
          <w:sz w:val="22"/>
          <w:szCs w:val="22"/>
        </w:rPr>
        <w:t>COVID-19 rapid guideline: delivery of systemic anticancer treatments</w:t>
      </w:r>
      <w:r w:rsidR="008F3643">
        <w:rPr>
          <w:rFonts w:asciiTheme="minorHAnsi" w:hAnsiTheme="minorHAnsi"/>
          <w:sz w:val="22"/>
          <w:szCs w:val="22"/>
        </w:rPr>
        <w:t>.</w:t>
      </w:r>
      <w:r w:rsidR="00261A66">
        <w:rPr>
          <w:rFonts w:asciiTheme="minorHAnsi" w:hAnsiTheme="minorHAnsi"/>
          <w:sz w:val="22"/>
          <w:szCs w:val="22"/>
        </w:rPr>
        <w:t xml:space="preserve"> Advice from NHS England &amp; NHS Improvement </w:t>
      </w:r>
      <w:r w:rsidR="008D3DE2">
        <w:rPr>
          <w:rFonts w:asciiTheme="minorHAnsi" w:hAnsiTheme="minorHAnsi"/>
          <w:sz w:val="22"/>
          <w:szCs w:val="22"/>
        </w:rPr>
        <w:t xml:space="preserve">maintains that </w:t>
      </w:r>
      <w:r w:rsidR="00BA49F7">
        <w:rPr>
          <w:rFonts w:asciiTheme="minorHAnsi" w:hAnsiTheme="minorHAnsi"/>
          <w:sz w:val="22"/>
          <w:szCs w:val="22"/>
        </w:rPr>
        <w:t xml:space="preserve">cancer diagnosis, treatment and care must continue despite the present pandemic, </w:t>
      </w:r>
      <w:r w:rsidR="009B60DA">
        <w:rPr>
          <w:rFonts w:asciiTheme="minorHAnsi" w:hAnsiTheme="minorHAnsi"/>
          <w:sz w:val="22"/>
          <w:szCs w:val="22"/>
        </w:rPr>
        <w:t>suggest</w:t>
      </w:r>
      <w:r w:rsidR="00BA49F7">
        <w:rPr>
          <w:rFonts w:asciiTheme="minorHAnsi" w:hAnsiTheme="minorHAnsi"/>
          <w:sz w:val="22"/>
          <w:szCs w:val="22"/>
        </w:rPr>
        <w:t>ing</w:t>
      </w:r>
      <w:r w:rsidR="009B60DA">
        <w:rPr>
          <w:rFonts w:asciiTheme="minorHAnsi" w:hAnsiTheme="minorHAnsi"/>
          <w:sz w:val="22"/>
          <w:szCs w:val="22"/>
        </w:rPr>
        <w:t xml:space="preserve"> consolidating </w:t>
      </w:r>
      <w:r w:rsidR="005F079C">
        <w:rPr>
          <w:rFonts w:asciiTheme="minorHAnsi" w:hAnsiTheme="minorHAnsi"/>
          <w:sz w:val="22"/>
          <w:szCs w:val="22"/>
        </w:rPr>
        <w:t>cancer surgery in a COVID-19 free hub</w:t>
      </w:r>
      <w:r w:rsidR="00BA49F7">
        <w:rPr>
          <w:rFonts w:asciiTheme="minorHAnsi" w:hAnsiTheme="minorHAnsi"/>
          <w:sz w:val="22"/>
          <w:szCs w:val="22"/>
        </w:rPr>
        <w:t>.</w:t>
      </w:r>
      <w:r w:rsidR="00CE1844">
        <w:rPr>
          <w:rStyle w:val="FootnoteReference"/>
          <w:rFonts w:asciiTheme="minorHAnsi" w:hAnsiTheme="minorHAnsi"/>
          <w:sz w:val="22"/>
          <w:szCs w:val="22"/>
        </w:rPr>
        <w:footnoteReference w:id="3"/>
      </w:r>
    </w:p>
    <w:p w14:paraId="2672C7D3" w14:textId="5D8CA2DF" w:rsidR="00360C41" w:rsidRDefault="00360C41">
      <w:pPr>
        <w:rPr>
          <w:rFonts w:asciiTheme="minorHAnsi" w:hAnsiTheme="minorHAnsi"/>
          <w:sz w:val="22"/>
          <w:szCs w:val="22"/>
        </w:rPr>
      </w:pPr>
    </w:p>
    <w:p w14:paraId="77512D89" w14:textId="3B307C40" w:rsidR="00360C41" w:rsidRDefault="002464E1">
      <w:pPr>
        <w:rPr>
          <w:rFonts w:asciiTheme="minorHAnsi" w:hAnsiTheme="minorHAnsi"/>
          <w:sz w:val="22"/>
          <w:szCs w:val="22"/>
        </w:rPr>
      </w:pPr>
      <w:r>
        <w:rPr>
          <w:rFonts w:asciiTheme="minorHAnsi" w:hAnsiTheme="minorHAnsi"/>
          <w:sz w:val="22"/>
          <w:szCs w:val="22"/>
        </w:rPr>
        <w:t>The Royal College of Radiologists</w:t>
      </w:r>
      <w:r w:rsidR="00696346">
        <w:rPr>
          <w:rFonts w:asciiTheme="minorHAnsi" w:hAnsiTheme="minorHAnsi"/>
          <w:sz w:val="22"/>
          <w:szCs w:val="22"/>
        </w:rPr>
        <w:t xml:space="preserve"> </w:t>
      </w:r>
      <w:r w:rsidR="00D65583">
        <w:rPr>
          <w:rFonts w:asciiTheme="minorHAnsi" w:hAnsiTheme="minorHAnsi"/>
          <w:sz w:val="22"/>
          <w:szCs w:val="22"/>
        </w:rPr>
        <w:t>has developed a freely available resource to facilitate discussion and sharing of expert opinion</w:t>
      </w:r>
      <w:r w:rsidR="00D505C8">
        <w:rPr>
          <w:rFonts w:asciiTheme="minorHAnsi" w:hAnsiTheme="minorHAnsi"/>
          <w:sz w:val="22"/>
          <w:szCs w:val="22"/>
        </w:rPr>
        <w:t xml:space="preserve">, acknowledging the </w:t>
      </w:r>
      <w:r w:rsidR="008D6729">
        <w:rPr>
          <w:rFonts w:asciiTheme="minorHAnsi" w:hAnsiTheme="minorHAnsi"/>
          <w:sz w:val="22"/>
          <w:szCs w:val="22"/>
        </w:rPr>
        <w:t xml:space="preserve">pandemic and </w:t>
      </w:r>
      <w:r w:rsidR="005A440E">
        <w:rPr>
          <w:rFonts w:asciiTheme="minorHAnsi" w:hAnsiTheme="minorHAnsi"/>
          <w:sz w:val="22"/>
          <w:szCs w:val="22"/>
        </w:rPr>
        <w:t xml:space="preserve">the </w:t>
      </w:r>
      <w:r w:rsidR="008D6729">
        <w:rPr>
          <w:rFonts w:asciiTheme="minorHAnsi" w:hAnsiTheme="minorHAnsi"/>
          <w:sz w:val="22"/>
          <w:szCs w:val="22"/>
        </w:rPr>
        <w:t xml:space="preserve">impact on </w:t>
      </w:r>
      <w:r w:rsidR="001107D3">
        <w:rPr>
          <w:rFonts w:asciiTheme="minorHAnsi" w:hAnsiTheme="minorHAnsi"/>
          <w:sz w:val="22"/>
          <w:szCs w:val="22"/>
        </w:rPr>
        <w:t>cancer services.</w:t>
      </w:r>
      <w:r w:rsidR="001107D3">
        <w:rPr>
          <w:rStyle w:val="FootnoteReference"/>
          <w:rFonts w:asciiTheme="minorHAnsi" w:hAnsiTheme="minorHAnsi"/>
          <w:sz w:val="22"/>
          <w:szCs w:val="22"/>
        </w:rPr>
        <w:footnoteReference w:id="4"/>
      </w:r>
      <w:r w:rsidR="00D65583">
        <w:rPr>
          <w:rFonts w:asciiTheme="minorHAnsi" w:hAnsiTheme="minorHAnsi"/>
          <w:sz w:val="22"/>
          <w:szCs w:val="22"/>
        </w:rPr>
        <w:t xml:space="preserve"> The</w:t>
      </w:r>
      <w:r w:rsidR="005A440E">
        <w:rPr>
          <w:rFonts w:asciiTheme="minorHAnsi" w:hAnsiTheme="minorHAnsi"/>
          <w:sz w:val="22"/>
          <w:szCs w:val="22"/>
        </w:rPr>
        <w:t>y</w:t>
      </w:r>
      <w:r w:rsidR="00D65583">
        <w:rPr>
          <w:rFonts w:asciiTheme="minorHAnsi" w:hAnsiTheme="minorHAnsi"/>
          <w:sz w:val="22"/>
          <w:szCs w:val="22"/>
        </w:rPr>
        <w:t xml:space="preserve"> </w:t>
      </w:r>
      <w:r w:rsidR="00696346">
        <w:rPr>
          <w:rFonts w:asciiTheme="minorHAnsi" w:hAnsiTheme="minorHAnsi"/>
          <w:sz w:val="22"/>
          <w:szCs w:val="22"/>
        </w:rPr>
        <w:t xml:space="preserve">have </w:t>
      </w:r>
      <w:r w:rsidR="00FE3DE8">
        <w:rPr>
          <w:rFonts w:asciiTheme="minorHAnsi" w:hAnsiTheme="minorHAnsi"/>
          <w:sz w:val="22"/>
          <w:szCs w:val="22"/>
        </w:rPr>
        <w:t>provided guidance on continuing treatment and impact of delay</w:t>
      </w:r>
      <w:r w:rsidR="00640E19">
        <w:rPr>
          <w:rFonts w:asciiTheme="minorHAnsi" w:hAnsiTheme="minorHAnsi"/>
          <w:sz w:val="22"/>
          <w:szCs w:val="22"/>
        </w:rPr>
        <w:t xml:space="preserve"> in </w:t>
      </w:r>
      <w:r w:rsidR="001F2F5E">
        <w:rPr>
          <w:rFonts w:asciiTheme="minorHAnsi" w:hAnsiTheme="minorHAnsi"/>
          <w:sz w:val="22"/>
          <w:szCs w:val="22"/>
        </w:rPr>
        <w:t xml:space="preserve">lower GI, </w:t>
      </w:r>
      <w:r w:rsidR="00E72078">
        <w:rPr>
          <w:rFonts w:asciiTheme="minorHAnsi" w:hAnsiTheme="minorHAnsi"/>
          <w:sz w:val="22"/>
          <w:szCs w:val="22"/>
        </w:rPr>
        <w:t>uroth</w:t>
      </w:r>
      <w:r w:rsidR="004658F5">
        <w:rPr>
          <w:rFonts w:asciiTheme="minorHAnsi" w:hAnsiTheme="minorHAnsi"/>
          <w:sz w:val="22"/>
          <w:szCs w:val="22"/>
        </w:rPr>
        <w:t>elial and breast cancers</w:t>
      </w:r>
      <w:r w:rsidR="00380CF8">
        <w:rPr>
          <w:rFonts w:asciiTheme="minorHAnsi" w:hAnsiTheme="minorHAnsi"/>
          <w:sz w:val="22"/>
          <w:szCs w:val="22"/>
        </w:rPr>
        <w:t>, suggesting that if surgeries are paused, there will be a greater demand for radiotherapy services</w:t>
      </w:r>
      <w:r w:rsidR="00E8324A">
        <w:rPr>
          <w:rFonts w:asciiTheme="minorHAnsi" w:hAnsiTheme="minorHAnsi"/>
          <w:sz w:val="22"/>
          <w:szCs w:val="22"/>
        </w:rPr>
        <w:t>.</w:t>
      </w:r>
      <w:r w:rsidR="00E8324A">
        <w:rPr>
          <w:rStyle w:val="FootnoteReference"/>
          <w:rFonts w:asciiTheme="minorHAnsi" w:hAnsiTheme="minorHAnsi"/>
          <w:sz w:val="22"/>
          <w:szCs w:val="22"/>
        </w:rPr>
        <w:footnoteReference w:id="5"/>
      </w:r>
      <w:r w:rsidR="00E61A76">
        <w:rPr>
          <w:rFonts w:asciiTheme="minorHAnsi" w:hAnsiTheme="minorHAnsi"/>
          <w:sz w:val="22"/>
          <w:szCs w:val="22"/>
        </w:rPr>
        <w:t xml:space="preserve"> </w:t>
      </w:r>
      <w:r w:rsidR="00822FA0">
        <w:rPr>
          <w:rStyle w:val="FootnoteReference"/>
          <w:rFonts w:asciiTheme="minorHAnsi" w:hAnsiTheme="minorHAnsi"/>
          <w:sz w:val="22"/>
          <w:szCs w:val="22"/>
        </w:rPr>
        <w:footnoteReference w:id="6"/>
      </w:r>
      <w:r w:rsidR="00293646">
        <w:rPr>
          <w:rFonts w:asciiTheme="minorHAnsi" w:hAnsiTheme="minorHAnsi"/>
          <w:sz w:val="22"/>
          <w:szCs w:val="22"/>
        </w:rPr>
        <w:t xml:space="preserve"> </w:t>
      </w:r>
      <w:r w:rsidR="00293646">
        <w:rPr>
          <w:rStyle w:val="FootnoteReference"/>
          <w:rFonts w:asciiTheme="minorHAnsi" w:hAnsiTheme="minorHAnsi"/>
          <w:sz w:val="22"/>
          <w:szCs w:val="22"/>
        </w:rPr>
        <w:footnoteReference w:id="7"/>
      </w:r>
      <w:r w:rsidR="0050238D">
        <w:rPr>
          <w:rFonts w:asciiTheme="minorHAnsi" w:hAnsiTheme="minorHAnsi"/>
          <w:sz w:val="22"/>
          <w:szCs w:val="22"/>
        </w:rPr>
        <w:t xml:space="preserve"> </w:t>
      </w:r>
    </w:p>
    <w:p w14:paraId="6E7E60A0" w14:textId="014DB9E3" w:rsidR="007B5129" w:rsidRDefault="007B5129">
      <w:pPr>
        <w:rPr>
          <w:rFonts w:asciiTheme="minorHAnsi" w:hAnsiTheme="minorHAnsi"/>
          <w:sz w:val="22"/>
          <w:szCs w:val="22"/>
        </w:rPr>
      </w:pPr>
    </w:p>
    <w:p w14:paraId="1DE0F256" w14:textId="0DEAFE0D" w:rsidR="007B5129" w:rsidRDefault="00804217">
      <w:pPr>
        <w:rPr>
          <w:rFonts w:asciiTheme="minorHAnsi" w:hAnsiTheme="minorHAnsi"/>
          <w:sz w:val="22"/>
          <w:szCs w:val="22"/>
        </w:rPr>
      </w:pPr>
      <w:r>
        <w:rPr>
          <w:rFonts w:asciiTheme="minorHAnsi" w:hAnsiTheme="minorHAnsi"/>
          <w:sz w:val="22"/>
          <w:szCs w:val="22"/>
        </w:rPr>
        <w:t xml:space="preserve">The outbreak in China necessitated the </w:t>
      </w:r>
      <w:r w:rsidR="001820CE">
        <w:rPr>
          <w:rFonts w:asciiTheme="minorHAnsi" w:hAnsiTheme="minorHAnsi"/>
          <w:sz w:val="22"/>
          <w:szCs w:val="22"/>
        </w:rPr>
        <w:t xml:space="preserve">suspension of many cancer treatment services including </w:t>
      </w:r>
      <w:r w:rsidR="00BC764D">
        <w:rPr>
          <w:rFonts w:asciiTheme="minorHAnsi" w:hAnsiTheme="minorHAnsi"/>
          <w:sz w:val="22"/>
          <w:szCs w:val="22"/>
        </w:rPr>
        <w:t xml:space="preserve">maintenance </w:t>
      </w:r>
      <w:r w:rsidR="009504C3">
        <w:rPr>
          <w:rFonts w:asciiTheme="minorHAnsi" w:hAnsiTheme="minorHAnsi"/>
          <w:sz w:val="22"/>
          <w:szCs w:val="22"/>
        </w:rPr>
        <w:t xml:space="preserve">chemotherapy and </w:t>
      </w:r>
      <w:r w:rsidR="00626C78">
        <w:rPr>
          <w:rFonts w:asciiTheme="minorHAnsi" w:hAnsiTheme="minorHAnsi"/>
          <w:sz w:val="22"/>
          <w:szCs w:val="22"/>
        </w:rPr>
        <w:t xml:space="preserve">immunotherapy treatments whilst acknowledging that </w:t>
      </w:r>
      <w:r w:rsidR="00CA4A13">
        <w:rPr>
          <w:rFonts w:asciiTheme="minorHAnsi" w:hAnsiTheme="minorHAnsi"/>
          <w:sz w:val="22"/>
          <w:szCs w:val="22"/>
        </w:rPr>
        <w:t xml:space="preserve">this would increase </w:t>
      </w:r>
      <w:r w:rsidR="005035A2">
        <w:rPr>
          <w:rFonts w:asciiTheme="minorHAnsi" w:hAnsiTheme="minorHAnsi"/>
          <w:sz w:val="22"/>
          <w:szCs w:val="22"/>
        </w:rPr>
        <w:t xml:space="preserve">the risk of </w:t>
      </w:r>
      <w:r w:rsidR="004B4050">
        <w:rPr>
          <w:rFonts w:asciiTheme="minorHAnsi" w:hAnsiTheme="minorHAnsi"/>
          <w:sz w:val="22"/>
          <w:szCs w:val="22"/>
        </w:rPr>
        <w:t>disease progression</w:t>
      </w:r>
      <w:r w:rsidR="00E35312">
        <w:rPr>
          <w:rFonts w:asciiTheme="minorHAnsi" w:hAnsiTheme="minorHAnsi"/>
          <w:sz w:val="22"/>
          <w:szCs w:val="22"/>
        </w:rPr>
        <w:t>.</w:t>
      </w:r>
      <w:r w:rsidR="00E35312">
        <w:rPr>
          <w:rStyle w:val="FootnoteReference"/>
          <w:rFonts w:asciiTheme="minorHAnsi" w:hAnsiTheme="minorHAnsi"/>
          <w:sz w:val="22"/>
          <w:szCs w:val="22"/>
        </w:rPr>
        <w:footnoteReference w:id="8"/>
      </w:r>
    </w:p>
    <w:p w14:paraId="3B935923" w14:textId="77777777" w:rsidR="00EB1D66" w:rsidRDefault="00EB1D66">
      <w:pPr>
        <w:rPr>
          <w:rFonts w:asciiTheme="minorHAnsi" w:hAnsiTheme="minorHAnsi"/>
          <w:sz w:val="22"/>
          <w:szCs w:val="22"/>
        </w:rPr>
      </w:pPr>
    </w:p>
    <w:p w14:paraId="20218A4C" w14:textId="3CCDBB33" w:rsidR="00DD6CE8" w:rsidRDefault="00DD6CE8">
      <w:pPr>
        <w:rPr>
          <w:rFonts w:asciiTheme="minorHAnsi" w:eastAsiaTheme="minorEastAsia" w:hAnsiTheme="minorHAnsi" w:cs="Helvetica"/>
          <w:sz w:val="22"/>
          <w:szCs w:val="22"/>
          <w:lang w:val="en-GB" w:eastAsia="en-GB"/>
        </w:rPr>
      </w:pPr>
      <w:r>
        <w:rPr>
          <w:rFonts w:asciiTheme="minorHAnsi" w:hAnsiTheme="minorHAnsi"/>
        </w:rPr>
        <w:br w:type="page"/>
      </w:r>
    </w:p>
    <w:p w14:paraId="3EDDF2F7" w14:textId="0F6B3D76" w:rsidR="003D1B12" w:rsidRDefault="003D1B12" w:rsidP="003D1B12">
      <w:pPr>
        <w:pStyle w:val="NormalWeb"/>
        <w:rPr>
          <w:rFonts w:asciiTheme="minorHAnsi" w:hAnsiTheme="minorHAnsi"/>
        </w:rPr>
      </w:pPr>
      <w:r w:rsidRPr="004F4F06">
        <w:rPr>
          <w:rFonts w:asciiTheme="minorHAnsi" w:hAnsiTheme="minorHAnsi"/>
        </w:rPr>
        <w:lastRenderedPageBreak/>
        <w:t xml:space="preserve">Thank you for requesting this evidence search. We hope you find the results useful. If you would like to discuss the findings or require an additional search, please contact: </w:t>
      </w:r>
      <w:r>
        <w:rPr>
          <w:rFonts w:asciiTheme="minorHAnsi" w:hAnsiTheme="minorHAnsi"/>
        </w:rPr>
        <w:t xml:space="preserve">Alison McLaren </w:t>
      </w:r>
      <w:hyperlink r:id="rId11" w:history="1">
        <w:r w:rsidRPr="0058777F">
          <w:rPr>
            <w:rStyle w:val="Hyperlink"/>
            <w:rFonts w:asciiTheme="minorHAnsi" w:hAnsiTheme="minorHAnsi"/>
          </w:rPr>
          <w:t>alisonmclaren1@nhs.net</w:t>
        </w:r>
      </w:hyperlink>
      <w:r>
        <w:rPr>
          <w:rFonts w:asciiTheme="minorHAnsi" w:hAnsiTheme="minorHAnsi"/>
        </w:rPr>
        <w:t xml:space="preserve">  </w:t>
      </w:r>
    </w:p>
    <w:p w14:paraId="63BEC04D" w14:textId="77777777" w:rsidR="003D1B12" w:rsidRDefault="003D1B12" w:rsidP="003D1B12">
      <w:pPr>
        <w:pStyle w:val="NormalWeb"/>
        <w:rPr>
          <w:rFonts w:asciiTheme="minorHAnsi" w:hAnsiTheme="minorHAnsi" w:cstheme="minorHAnsi"/>
        </w:rPr>
      </w:pPr>
      <w:r w:rsidRPr="007E0E1C">
        <w:rPr>
          <w:rFonts w:asciiTheme="minorHAnsi" w:hAnsiTheme="minorHAnsi" w:cstheme="minorHAnsi"/>
        </w:rPr>
        <w:t xml:space="preserve">Please acknowledge this work in any resulting paper or presentation as: </w:t>
      </w:r>
      <w:r w:rsidRPr="00D46A6E">
        <w:rPr>
          <w:rFonts w:asciiTheme="minorHAnsi" w:hAnsiTheme="minorHAnsi" w:cstheme="minorHAnsi"/>
          <w:i/>
        </w:rPr>
        <w:t xml:space="preserve">Evidence search: </w:t>
      </w:r>
      <w:r w:rsidRPr="003D1B12">
        <w:rPr>
          <w:rFonts w:asciiTheme="minorHAnsi" w:hAnsiTheme="minorHAnsi" w:cstheme="minorHAnsi"/>
          <w:i/>
        </w:rPr>
        <w:t>Guidance and advice for clinicians: COVID-19 theatre &amp; treatment prioritisation</w:t>
      </w:r>
      <w:r>
        <w:rPr>
          <w:rFonts w:asciiTheme="minorHAnsi" w:hAnsiTheme="minorHAnsi" w:cstheme="minorHAnsi"/>
          <w:i/>
        </w:rPr>
        <w:t xml:space="preserve"> </w:t>
      </w:r>
      <w:r w:rsidRPr="001224D9">
        <w:rPr>
          <w:rFonts w:asciiTheme="minorHAnsi" w:hAnsiTheme="minorHAnsi" w:cstheme="minorHAnsi"/>
        </w:rPr>
        <w:t>Alison McLaren. (</w:t>
      </w:r>
      <w:r>
        <w:rPr>
          <w:rFonts w:asciiTheme="minorHAnsi" w:hAnsiTheme="minorHAnsi" w:cstheme="minorHAnsi"/>
        </w:rPr>
        <w:t>03 April 2020</w:t>
      </w:r>
      <w:r w:rsidRPr="007E0E1C">
        <w:rPr>
          <w:rFonts w:asciiTheme="minorHAnsi" w:hAnsiTheme="minorHAnsi" w:cstheme="minorHAnsi"/>
        </w:rPr>
        <w:t xml:space="preserve">). </w:t>
      </w:r>
      <w:r>
        <w:rPr>
          <w:rFonts w:asciiTheme="minorHAnsi" w:hAnsiTheme="minorHAnsi" w:cstheme="minorHAnsi"/>
        </w:rPr>
        <w:t>East Surrey Hospital</w:t>
      </w:r>
      <w:r w:rsidRPr="007E0E1C">
        <w:rPr>
          <w:rFonts w:asciiTheme="minorHAnsi" w:hAnsiTheme="minorHAnsi" w:cstheme="minorHAnsi"/>
        </w:rPr>
        <w:t xml:space="preserve">, UK: Surrey and Sussex Library and Knowledge Services. </w:t>
      </w:r>
    </w:p>
    <w:p w14:paraId="77DC2F4E" w14:textId="77777777" w:rsidR="0073602E" w:rsidRDefault="0073602E" w:rsidP="004F4F06">
      <w:pPr>
        <w:pStyle w:val="NormalWeb"/>
        <w:spacing w:before="0" w:beforeAutospacing="0" w:after="0" w:afterAutospacing="0"/>
        <w:rPr>
          <w:rFonts w:asciiTheme="minorHAnsi" w:hAnsiTheme="minorHAnsi" w:cstheme="minorHAnsi"/>
        </w:rPr>
      </w:pPr>
    </w:p>
    <w:p w14:paraId="32024A43" w14:textId="7169B604" w:rsidR="00F24984" w:rsidRPr="001224D9" w:rsidRDefault="00F24984" w:rsidP="00F24984">
      <w:pPr>
        <w:pStyle w:val="Heading2"/>
        <w:rPr>
          <w:rFonts w:asciiTheme="minorHAnsi" w:eastAsia="Times New Roman" w:hAnsiTheme="minorHAnsi" w:cstheme="minorHAnsi"/>
        </w:rPr>
      </w:pPr>
      <w:r w:rsidRPr="001224D9">
        <w:rPr>
          <w:rFonts w:asciiTheme="minorHAnsi" w:eastAsia="Times New Roman" w:hAnsiTheme="minorHAnsi" w:cstheme="minorHAnsi"/>
        </w:rPr>
        <w:t>Contents</w:t>
      </w:r>
    </w:p>
    <w:p w14:paraId="453CABE9" w14:textId="04973DB0" w:rsidR="0021054B" w:rsidRPr="00353333" w:rsidRDefault="0021054B" w:rsidP="0021054B">
      <w:pPr>
        <w:pStyle w:val="NormalWeb"/>
        <w:rPr>
          <w:rFonts w:asciiTheme="minorHAnsi" w:hAnsiTheme="minorHAnsi" w:cstheme="minorHAnsi"/>
        </w:rPr>
      </w:pPr>
      <w:r w:rsidRPr="00353333">
        <w:rPr>
          <w:rFonts w:asciiTheme="minorHAnsi" w:hAnsiTheme="minorHAnsi" w:cstheme="minorHAnsi"/>
        </w:rPr>
        <w:t xml:space="preserve">Moral Balance: Non COVID-19 Cancer Surgical Prioritisation </w:t>
      </w:r>
      <w:hyperlink r:id="rId12" w:history="1">
        <w:r w:rsidR="000C7890" w:rsidRPr="007967B7">
          <w:rPr>
            <w:rStyle w:val="Hyperlink"/>
            <w:rFonts w:asciiTheme="minorHAnsi" w:hAnsiTheme="minorHAnsi" w:cstheme="minorHAnsi"/>
          </w:rPr>
          <w:t>http://www.moralbalance.org/resources/COVID-19-/MORAL-Balance-Analysis-2---non-COVID-19-Cancer-Surgical-Prioritisation.pdf</w:t>
        </w:r>
      </w:hyperlink>
      <w:r w:rsidR="000C7890">
        <w:rPr>
          <w:rFonts w:asciiTheme="minorHAnsi" w:hAnsiTheme="minorHAnsi" w:cstheme="minorHAnsi"/>
        </w:rPr>
        <w:t xml:space="preserve"> </w:t>
      </w:r>
    </w:p>
    <w:p w14:paraId="439BE282" w14:textId="77777777" w:rsidR="0021054B" w:rsidRPr="00353333" w:rsidRDefault="0021054B" w:rsidP="0021054B">
      <w:pPr>
        <w:pStyle w:val="NormalWeb"/>
        <w:rPr>
          <w:rFonts w:asciiTheme="minorHAnsi" w:hAnsiTheme="minorHAnsi" w:cstheme="minorHAnsi"/>
        </w:rPr>
      </w:pPr>
      <w:r w:rsidRPr="00353333">
        <w:rPr>
          <w:rFonts w:asciiTheme="minorHAnsi" w:hAnsiTheme="minorHAnsi" w:cstheme="minorHAnsi"/>
        </w:rPr>
        <w:t>AAGBI - Critical Care Cross Skilling Webinar 21st March 2020</w:t>
      </w:r>
    </w:p>
    <w:p w14:paraId="4E4D7F66" w14:textId="7E6B69C0" w:rsidR="0021054B" w:rsidRDefault="000E0974" w:rsidP="0021054B">
      <w:pPr>
        <w:pStyle w:val="NormalWeb"/>
        <w:rPr>
          <w:rFonts w:asciiTheme="minorHAnsi" w:hAnsiTheme="minorHAnsi" w:cstheme="minorHAnsi"/>
        </w:rPr>
      </w:pPr>
      <w:hyperlink r:id="rId13" w:tgtFrame="_blank" w:history="1">
        <w:r w:rsidR="0021054B" w:rsidRPr="00353333">
          <w:rPr>
            <w:rStyle w:val="Hyperlink"/>
            <w:rFonts w:asciiTheme="minorHAnsi" w:hAnsiTheme="minorHAnsi" w:cstheme="minorHAnsi"/>
          </w:rPr>
          <w:t>Watch Dan Harvey's Presentation</w:t>
        </w:r>
      </w:hyperlink>
      <w:r w:rsidR="0021054B" w:rsidRPr="00353333">
        <w:rPr>
          <w:rFonts w:asciiTheme="minorHAnsi" w:hAnsiTheme="minorHAnsi" w:cstheme="minorHAnsi"/>
        </w:rPr>
        <w:t> on the use of MORAL Balance for non-COVID patients and how the COVID pandemic influences the ethical choices in their patient care.</w:t>
      </w:r>
    </w:p>
    <w:p w14:paraId="79C4F297" w14:textId="77777777" w:rsidR="007D41DD" w:rsidRPr="00353333" w:rsidRDefault="007D41DD" w:rsidP="0021054B">
      <w:pPr>
        <w:pStyle w:val="NormalWeb"/>
        <w:rPr>
          <w:rFonts w:asciiTheme="minorHAnsi" w:hAnsiTheme="minorHAnsi" w:cstheme="minorHAnsi"/>
        </w:rPr>
      </w:pPr>
    </w:p>
    <w:p w14:paraId="27CE48A1" w14:textId="77777777" w:rsidR="007D41DD" w:rsidRPr="00353333" w:rsidRDefault="000E0974" w:rsidP="007D41DD">
      <w:pPr>
        <w:pStyle w:val="tocitemgroup"/>
        <w:spacing w:before="0" w:after="0"/>
        <w:rPr>
          <w:rFonts w:asciiTheme="minorHAnsi" w:hAnsiTheme="minorHAnsi" w:cstheme="minorHAnsi"/>
        </w:rPr>
      </w:pPr>
      <w:hyperlink w:anchor="Content1" w:history="1">
        <w:r w:rsidR="007D41DD" w:rsidRPr="00353333">
          <w:rPr>
            <w:rStyle w:val="Hyperlink"/>
            <w:rFonts w:asciiTheme="minorHAnsi" w:hAnsiTheme="minorHAnsi" w:cstheme="minorHAnsi"/>
          </w:rPr>
          <w:t>A. National and International Guidance</w:t>
        </w:r>
      </w:hyperlink>
    </w:p>
    <w:p w14:paraId="2FC52121" w14:textId="77777777" w:rsidR="007D41DD" w:rsidRPr="00353333" w:rsidRDefault="007D41DD" w:rsidP="007D41DD">
      <w:pPr>
        <w:pStyle w:val="tocitempublisher"/>
        <w:spacing w:before="0"/>
        <w:rPr>
          <w:rFonts w:asciiTheme="minorHAnsi" w:hAnsiTheme="minorHAnsi" w:cstheme="minorHAnsi"/>
        </w:rPr>
      </w:pPr>
      <w:r w:rsidRPr="00353333">
        <w:rPr>
          <w:rStyle w:val="toc1"/>
          <w:rFonts w:asciiTheme="minorHAnsi" w:hAnsiTheme="minorHAnsi" w:cstheme="minorHAnsi"/>
        </w:rPr>
        <w:t xml:space="preserve">International Journal of </w:t>
      </w:r>
      <w:proofErr w:type="spellStart"/>
      <w:r w:rsidRPr="00353333">
        <w:rPr>
          <w:rStyle w:val="toc1"/>
          <w:rFonts w:asciiTheme="minorHAnsi" w:hAnsiTheme="minorHAnsi" w:cstheme="minorHAnsi"/>
        </w:rPr>
        <w:t>Gynecological</w:t>
      </w:r>
      <w:proofErr w:type="spellEnd"/>
      <w:r w:rsidRPr="00353333">
        <w:rPr>
          <w:rStyle w:val="toc1"/>
          <w:rFonts w:asciiTheme="minorHAnsi" w:hAnsiTheme="minorHAnsi" w:cstheme="minorHAnsi"/>
        </w:rPr>
        <w:t xml:space="preserve"> Cancer</w:t>
      </w:r>
    </w:p>
    <w:p w14:paraId="3894C442" w14:textId="77777777" w:rsidR="007D41DD" w:rsidRPr="00353333" w:rsidRDefault="000E0974" w:rsidP="007D41DD">
      <w:pPr>
        <w:pStyle w:val="tocitem"/>
        <w:rPr>
          <w:rFonts w:asciiTheme="minorHAnsi" w:hAnsiTheme="minorHAnsi" w:cstheme="minorHAnsi"/>
        </w:rPr>
      </w:pPr>
      <w:hyperlink w:anchor="Research615974" w:history="1">
        <w:r w:rsidR="007D41DD" w:rsidRPr="00353333">
          <w:rPr>
            <w:rStyle w:val="Hyperlink"/>
            <w:rFonts w:asciiTheme="minorHAnsi" w:hAnsiTheme="minorHAnsi" w:cstheme="minorHAnsi"/>
          </w:rPr>
          <w:t xml:space="preserve">COVID-19 Global Pandemic: Options for Management of </w:t>
        </w:r>
        <w:proofErr w:type="spellStart"/>
        <w:r w:rsidR="007D41DD" w:rsidRPr="00353333">
          <w:rPr>
            <w:rStyle w:val="Hyperlink"/>
            <w:rFonts w:asciiTheme="minorHAnsi" w:hAnsiTheme="minorHAnsi" w:cstheme="minorHAnsi"/>
          </w:rPr>
          <w:t>Gynecologic</w:t>
        </w:r>
        <w:proofErr w:type="spellEnd"/>
        <w:r w:rsidR="007D41DD" w:rsidRPr="00353333">
          <w:rPr>
            <w:rStyle w:val="Hyperlink"/>
            <w:rFonts w:asciiTheme="minorHAnsi" w:hAnsiTheme="minorHAnsi" w:cstheme="minorHAnsi"/>
          </w:rPr>
          <w:t xml:space="preserve"> Cancers</w:t>
        </w:r>
      </w:hyperlink>
    </w:p>
    <w:p w14:paraId="3E39E694" w14:textId="77777777" w:rsidR="007D41DD" w:rsidRPr="00353333" w:rsidRDefault="007D41DD" w:rsidP="007D41DD">
      <w:pPr>
        <w:pStyle w:val="tocitempublisher"/>
        <w:spacing w:before="0"/>
        <w:rPr>
          <w:rFonts w:asciiTheme="minorHAnsi" w:hAnsiTheme="minorHAnsi" w:cstheme="minorHAnsi"/>
        </w:rPr>
      </w:pPr>
      <w:r w:rsidRPr="00353333">
        <w:rPr>
          <w:rStyle w:val="toc1"/>
          <w:rFonts w:asciiTheme="minorHAnsi" w:hAnsiTheme="minorHAnsi" w:cstheme="minorHAnsi"/>
        </w:rPr>
        <w:t>NHS Improvement &amp; NHS England</w:t>
      </w:r>
    </w:p>
    <w:p w14:paraId="4E4F83FF" w14:textId="77777777" w:rsidR="007D41DD" w:rsidRPr="00353333" w:rsidRDefault="000E0974" w:rsidP="007D41DD">
      <w:pPr>
        <w:pStyle w:val="tocitem"/>
        <w:rPr>
          <w:rFonts w:asciiTheme="minorHAnsi" w:hAnsiTheme="minorHAnsi" w:cstheme="minorHAnsi"/>
        </w:rPr>
      </w:pPr>
      <w:hyperlink w:anchor="Research615942" w:history="1">
        <w:r w:rsidR="007D41DD" w:rsidRPr="00353333">
          <w:rPr>
            <w:rStyle w:val="Hyperlink"/>
            <w:rFonts w:asciiTheme="minorHAnsi" w:hAnsiTheme="minorHAnsi" w:cstheme="minorHAnsi"/>
          </w:rPr>
          <w:t>Advice on maintaining cancer treatment during the COVID-19 response</w:t>
        </w:r>
      </w:hyperlink>
    </w:p>
    <w:p w14:paraId="5B87AB5F" w14:textId="77777777" w:rsidR="007D41DD" w:rsidRPr="00353333" w:rsidRDefault="007D41DD" w:rsidP="007D41DD">
      <w:pPr>
        <w:pStyle w:val="tocitempublisher"/>
        <w:spacing w:before="0"/>
        <w:rPr>
          <w:rFonts w:asciiTheme="minorHAnsi" w:hAnsiTheme="minorHAnsi" w:cstheme="minorHAnsi"/>
        </w:rPr>
      </w:pPr>
      <w:r w:rsidRPr="00353333">
        <w:rPr>
          <w:rStyle w:val="toc1"/>
          <w:rFonts w:asciiTheme="minorHAnsi" w:hAnsiTheme="minorHAnsi" w:cstheme="minorHAnsi"/>
        </w:rPr>
        <w:t>National Institute for Health and Care Excellence (NICE)</w:t>
      </w:r>
    </w:p>
    <w:p w14:paraId="7EC63E44" w14:textId="77777777" w:rsidR="007D41DD" w:rsidRPr="00353333" w:rsidRDefault="000E0974" w:rsidP="007D41DD">
      <w:pPr>
        <w:pStyle w:val="tocitem"/>
        <w:rPr>
          <w:rFonts w:asciiTheme="minorHAnsi" w:hAnsiTheme="minorHAnsi" w:cstheme="minorHAnsi"/>
        </w:rPr>
      </w:pPr>
      <w:hyperlink w:anchor="Research616227" w:history="1">
        <w:r w:rsidR="007D41DD" w:rsidRPr="00353333">
          <w:rPr>
            <w:rStyle w:val="Hyperlink"/>
            <w:rFonts w:asciiTheme="minorHAnsi" w:hAnsiTheme="minorHAnsi" w:cstheme="minorHAnsi"/>
          </w:rPr>
          <w:t>COVID-19 rapid guideline: delivery of systemic anticancer treatments. NICE guideline [NG161]</w:t>
        </w:r>
      </w:hyperlink>
    </w:p>
    <w:p w14:paraId="164F9FFB" w14:textId="77777777" w:rsidR="007D41DD" w:rsidRPr="00353333" w:rsidRDefault="007D41DD" w:rsidP="007D41DD">
      <w:pPr>
        <w:pStyle w:val="tocitempublisher"/>
        <w:spacing w:before="0"/>
        <w:rPr>
          <w:rFonts w:asciiTheme="minorHAnsi" w:hAnsiTheme="minorHAnsi" w:cstheme="minorHAnsi"/>
        </w:rPr>
      </w:pPr>
      <w:r w:rsidRPr="00353333">
        <w:rPr>
          <w:rStyle w:val="toc1"/>
          <w:rFonts w:asciiTheme="minorHAnsi" w:hAnsiTheme="minorHAnsi" w:cstheme="minorHAnsi"/>
        </w:rPr>
        <w:t>Royal College of Radiologists (RCR)</w:t>
      </w:r>
    </w:p>
    <w:p w14:paraId="07B91B9B" w14:textId="77777777" w:rsidR="007D41DD" w:rsidRPr="00353333" w:rsidRDefault="000E0974" w:rsidP="007D41DD">
      <w:pPr>
        <w:pStyle w:val="tocitem"/>
        <w:rPr>
          <w:rFonts w:asciiTheme="minorHAnsi" w:hAnsiTheme="minorHAnsi" w:cstheme="minorHAnsi"/>
        </w:rPr>
      </w:pPr>
      <w:hyperlink w:anchor="Research616349" w:history="1">
        <w:r w:rsidR="007D41DD" w:rsidRPr="00353333">
          <w:rPr>
            <w:rStyle w:val="Hyperlink"/>
            <w:rFonts w:asciiTheme="minorHAnsi" w:hAnsiTheme="minorHAnsi" w:cstheme="minorHAnsi"/>
          </w:rPr>
          <w:t>Lower GI response to Covid-19 outbreak</w:t>
        </w:r>
      </w:hyperlink>
    </w:p>
    <w:p w14:paraId="6364BE5B" w14:textId="77777777" w:rsidR="007D41DD" w:rsidRPr="00353333" w:rsidRDefault="000E0974" w:rsidP="007D41DD">
      <w:pPr>
        <w:pStyle w:val="tocitem"/>
        <w:rPr>
          <w:rFonts w:asciiTheme="minorHAnsi" w:hAnsiTheme="minorHAnsi" w:cstheme="minorHAnsi"/>
        </w:rPr>
      </w:pPr>
      <w:hyperlink w:anchor="Research616351" w:history="1">
        <w:r w:rsidR="007D41DD" w:rsidRPr="00353333">
          <w:rPr>
            <w:rStyle w:val="Hyperlink"/>
            <w:rFonts w:asciiTheme="minorHAnsi" w:hAnsiTheme="minorHAnsi" w:cstheme="minorHAnsi"/>
          </w:rPr>
          <w:t>Guidance for management of urothelial cancer during COVID19 pandemic-radiotherapy</w:t>
        </w:r>
      </w:hyperlink>
    </w:p>
    <w:p w14:paraId="2AE799FA" w14:textId="77777777" w:rsidR="007D41DD" w:rsidRPr="00353333" w:rsidRDefault="000E0974" w:rsidP="007D41DD">
      <w:pPr>
        <w:pStyle w:val="tocitem"/>
        <w:rPr>
          <w:rFonts w:asciiTheme="minorHAnsi" w:hAnsiTheme="minorHAnsi" w:cstheme="minorHAnsi"/>
        </w:rPr>
      </w:pPr>
      <w:hyperlink w:anchor="Research616355" w:history="1">
        <w:r w:rsidR="007D41DD" w:rsidRPr="00353333">
          <w:rPr>
            <w:rStyle w:val="Hyperlink"/>
            <w:rFonts w:asciiTheme="minorHAnsi" w:hAnsiTheme="minorHAnsi" w:cstheme="minorHAnsi"/>
          </w:rPr>
          <w:t>Guidelines on radiation therapy for breast cancer during the COVID-19 pandemic</w:t>
        </w:r>
      </w:hyperlink>
    </w:p>
    <w:p w14:paraId="120ADB66" w14:textId="77777777" w:rsidR="007D41DD" w:rsidRPr="00353333" w:rsidRDefault="000E0974" w:rsidP="007D41DD">
      <w:pPr>
        <w:pStyle w:val="tocitem"/>
        <w:rPr>
          <w:rFonts w:asciiTheme="minorHAnsi" w:hAnsiTheme="minorHAnsi" w:cstheme="minorHAnsi"/>
        </w:rPr>
      </w:pPr>
      <w:hyperlink w:anchor="Research616357" w:history="1">
        <w:r w:rsidR="007D41DD" w:rsidRPr="00353333">
          <w:rPr>
            <w:rStyle w:val="Hyperlink"/>
            <w:rFonts w:asciiTheme="minorHAnsi" w:hAnsiTheme="minorHAnsi" w:cstheme="minorHAnsi"/>
          </w:rPr>
          <w:t>Emergency guidelines for pre-operative breast radiotherapy during the COVID-19 pandemic</w:t>
        </w:r>
      </w:hyperlink>
    </w:p>
    <w:p w14:paraId="458F87C9" w14:textId="77777777" w:rsidR="007D41DD" w:rsidRPr="00353333" w:rsidRDefault="007D41DD" w:rsidP="007D41DD">
      <w:pPr>
        <w:pStyle w:val="tocitempublisher"/>
        <w:spacing w:before="0"/>
        <w:rPr>
          <w:rFonts w:asciiTheme="minorHAnsi" w:hAnsiTheme="minorHAnsi" w:cstheme="minorHAnsi"/>
        </w:rPr>
      </w:pPr>
      <w:r w:rsidRPr="00353333">
        <w:rPr>
          <w:rStyle w:val="toc1"/>
          <w:rFonts w:asciiTheme="minorHAnsi" w:hAnsiTheme="minorHAnsi" w:cstheme="minorHAnsi"/>
        </w:rPr>
        <w:t>Royal College of Surgeons (RCS)</w:t>
      </w:r>
    </w:p>
    <w:p w14:paraId="2E58F88C" w14:textId="77777777" w:rsidR="007D41DD" w:rsidRPr="00353333" w:rsidRDefault="000E0974" w:rsidP="007D41DD">
      <w:pPr>
        <w:pStyle w:val="tocitem"/>
        <w:rPr>
          <w:rFonts w:asciiTheme="minorHAnsi" w:hAnsiTheme="minorHAnsi" w:cstheme="minorHAnsi"/>
        </w:rPr>
      </w:pPr>
      <w:hyperlink w:anchor="Research616352" w:history="1">
        <w:r w:rsidR="007D41DD" w:rsidRPr="00353333">
          <w:rPr>
            <w:rStyle w:val="Hyperlink"/>
            <w:rFonts w:asciiTheme="minorHAnsi" w:hAnsiTheme="minorHAnsi" w:cstheme="minorHAnsi"/>
          </w:rPr>
          <w:t>Guidance for surgeons working during the COVID-19 pandemic</w:t>
        </w:r>
      </w:hyperlink>
    </w:p>
    <w:p w14:paraId="2643D420" w14:textId="77777777" w:rsidR="007D41DD" w:rsidRPr="00353333" w:rsidRDefault="000E0974" w:rsidP="007D41DD">
      <w:pPr>
        <w:pStyle w:val="tocitem"/>
        <w:rPr>
          <w:rFonts w:asciiTheme="minorHAnsi" w:hAnsiTheme="minorHAnsi" w:cstheme="minorHAnsi"/>
        </w:rPr>
      </w:pPr>
      <w:hyperlink w:anchor="Research616400" w:history="1">
        <w:r w:rsidR="007D41DD" w:rsidRPr="00353333">
          <w:rPr>
            <w:rStyle w:val="Hyperlink"/>
            <w:rFonts w:asciiTheme="minorHAnsi" w:hAnsiTheme="minorHAnsi" w:cstheme="minorHAnsi"/>
          </w:rPr>
          <w:t>COVID-19: Good Practice for Surgeons and Surgical Teams</w:t>
        </w:r>
      </w:hyperlink>
    </w:p>
    <w:p w14:paraId="132D8B1F" w14:textId="77777777" w:rsidR="007D41DD" w:rsidRPr="00353333" w:rsidRDefault="007D41DD" w:rsidP="007D41DD">
      <w:pPr>
        <w:rPr>
          <w:rFonts w:asciiTheme="minorHAnsi" w:hAnsiTheme="minorHAnsi" w:cstheme="minorHAnsi"/>
        </w:rPr>
      </w:pPr>
    </w:p>
    <w:p w14:paraId="553EE047" w14:textId="77777777" w:rsidR="007D41DD" w:rsidRPr="00353333" w:rsidRDefault="000E0974" w:rsidP="007D41DD">
      <w:pPr>
        <w:pStyle w:val="tocitemgroup"/>
        <w:spacing w:before="0" w:after="0"/>
        <w:rPr>
          <w:rFonts w:asciiTheme="minorHAnsi" w:hAnsiTheme="minorHAnsi" w:cstheme="minorHAnsi"/>
        </w:rPr>
      </w:pPr>
      <w:hyperlink w:anchor="Content4" w:history="1">
        <w:r w:rsidR="007D41DD" w:rsidRPr="00353333">
          <w:rPr>
            <w:rStyle w:val="Hyperlink"/>
            <w:rFonts w:asciiTheme="minorHAnsi" w:hAnsiTheme="minorHAnsi" w:cstheme="minorHAnsi"/>
          </w:rPr>
          <w:t>B. Institutional Publications</w:t>
        </w:r>
      </w:hyperlink>
    </w:p>
    <w:p w14:paraId="682EF096" w14:textId="77777777" w:rsidR="007D41DD" w:rsidRPr="00353333" w:rsidRDefault="007D41DD" w:rsidP="007D41DD">
      <w:pPr>
        <w:pStyle w:val="tocitempublisher"/>
        <w:spacing w:before="0"/>
        <w:rPr>
          <w:rFonts w:asciiTheme="minorHAnsi" w:hAnsiTheme="minorHAnsi" w:cstheme="minorHAnsi"/>
        </w:rPr>
      </w:pPr>
      <w:r w:rsidRPr="00353333">
        <w:rPr>
          <w:rStyle w:val="toc1"/>
          <w:rFonts w:asciiTheme="minorHAnsi" w:hAnsiTheme="minorHAnsi" w:cstheme="minorHAnsi"/>
        </w:rPr>
        <w:t>Royal College of Radiologists (RCR)</w:t>
      </w:r>
    </w:p>
    <w:p w14:paraId="6BD0A0CD" w14:textId="77777777" w:rsidR="007D41DD" w:rsidRPr="00353333" w:rsidRDefault="000E0974" w:rsidP="007D41DD">
      <w:pPr>
        <w:pStyle w:val="tocitem"/>
        <w:rPr>
          <w:rFonts w:asciiTheme="minorHAnsi" w:hAnsiTheme="minorHAnsi" w:cstheme="minorHAnsi"/>
        </w:rPr>
      </w:pPr>
      <w:hyperlink w:anchor="Research616888" w:history="1">
        <w:r w:rsidR="007D41DD" w:rsidRPr="00353333">
          <w:rPr>
            <w:rStyle w:val="Hyperlink"/>
            <w:rFonts w:asciiTheme="minorHAnsi" w:hAnsiTheme="minorHAnsi" w:cstheme="minorHAnsi"/>
          </w:rPr>
          <w:t>Coronavirus (COVID-19): cancer treatment documents</w:t>
        </w:r>
      </w:hyperlink>
    </w:p>
    <w:p w14:paraId="3DB5D168" w14:textId="77777777" w:rsidR="007D41DD" w:rsidRPr="00353333" w:rsidRDefault="007D41DD" w:rsidP="007D41DD">
      <w:pPr>
        <w:rPr>
          <w:rFonts w:asciiTheme="minorHAnsi" w:hAnsiTheme="minorHAnsi" w:cstheme="minorHAnsi"/>
        </w:rPr>
      </w:pPr>
    </w:p>
    <w:p w14:paraId="032F6338" w14:textId="77777777" w:rsidR="007D41DD" w:rsidRPr="00353333" w:rsidRDefault="000E0974" w:rsidP="007D41DD">
      <w:pPr>
        <w:pStyle w:val="tocitemgroup"/>
        <w:spacing w:before="0" w:after="0"/>
        <w:rPr>
          <w:rFonts w:asciiTheme="minorHAnsi" w:hAnsiTheme="minorHAnsi" w:cstheme="minorHAnsi"/>
        </w:rPr>
      </w:pPr>
      <w:hyperlink w:anchor="Content5" w:history="1">
        <w:r w:rsidR="007D41DD" w:rsidRPr="00353333">
          <w:rPr>
            <w:rStyle w:val="Hyperlink"/>
            <w:rFonts w:asciiTheme="minorHAnsi" w:hAnsiTheme="minorHAnsi" w:cstheme="minorHAnsi"/>
          </w:rPr>
          <w:t>C. Original Research</w:t>
        </w:r>
      </w:hyperlink>
    </w:p>
    <w:p w14:paraId="4BFE060D" w14:textId="77777777" w:rsidR="007D41DD" w:rsidRPr="00353333" w:rsidRDefault="000E0974" w:rsidP="007D41DD">
      <w:pPr>
        <w:numPr>
          <w:ilvl w:val="0"/>
          <w:numId w:val="47"/>
        </w:numPr>
        <w:spacing w:before="100" w:beforeAutospacing="1" w:after="100" w:afterAutospacing="1"/>
        <w:rPr>
          <w:rFonts w:asciiTheme="minorHAnsi" w:hAnsiTheme="minorHAnsi" w:cstheme="minorHAnsi"/>
          <w:sz w:val="22"/>
          <w:szCs w:val="22"/>
        </w:rPr>
      </w:pPr>
      <w:hyperlink w:anchor="Research617178" w:history="1">
        <w:r w:rsidR="007D41DD" w:rsidRPr="00353333">
          <w:rPr>
            <w:rStyle w:val="Hyperlink"/>
            <w:rFonts w:asciiTheme="minorHAnsi" w:hAnsiTheme="minorHAnsi" w:cstheme="minorHAnsi"/>
            <w:sz w:val="22"/>
            <w:szCs w:val="22"/>
          </w:rPr>
          <w:t>Active and Effective Measures for the Care of Patients With Cancer During the COVID-19 Spread in China</w:t>
        </w:r>
      </w:hyperlink>
    </w:p>
    <w:p w14:paraId="6B3B0F18" w14:textId="77777777" w:rsidR="007D41DD" w:rsidRPr="00353333" w:rsidRDefault="000E0974" w:rsidP="007D41DD">
      <w:pPr>
        <w:numPr>
          <w:ilvl w:val="0"/>
          <w:numId w:val="47"/>
        </w:numPr>
        <w:spacing w:before="100" w:beforeAutospacing="1" w:after="100" w:afterAutospacing="1"/>
        <w:rPr>
          <w:rFonts w:asciiTheme="minorHAnsi" w:hAnsiTheme="minorHAnsi" w:cstheme="minorHAnsi"/>
          <w:sz w:val="22"/>
          <w:szCs w:val="22"/>
        </w:rPr>
      </w:pPr>
      <w:hyperlink w:anchor="Research616564" w:history="1">
        <w:r w:rsidR="007D41DD" w:rsidRPr="00353333">
          <w:rPr>
            <w:rStyle w:val="Hyperlink"/>
            <w:rFonts w:asciiTheme="minorHAnsi" w:hAnsiTheme="minorHAnsi" w:cstheme="minorHAnsi"/>
            <w:sz w:val="22"/>
            <w:szCs w:val="22"/>
          </w:rPr>
          <w:t>Top teaching hospital suspends cancer surgery</w:t>
        </w:r>
      </w:hyperlink>
    </w:p>
    <w:p w14:paraId="53BEEB8D" w14:textId="77777777" w:rsidR="007D41DD" w:rsidRPr="00353333" w:rsidRDefault="007D41DD" w:rsidP="007D41DD">
      <w:pPr>
        <w:pStyle w:val="NormalWeb"/>
        <w:rPr>
          <w:rFonts w:asciiTheme="minorHAnsi" w:hAnsiTheme="minorHAnsi" w:cstheme="minorHAnsi"/>
        </w:rPr>
      </w:pPr>
      <w:r w:rsidRPr="00353333">
        <w:rPr>
          <w:rFonts w:asciiTheme="minorHAnsi" w:hAnsiTheme="minorHAnsi" w:cstheme="minorHAnsi"/>
        </w:rPr>
        <w:t> </w:t>
      </w:r>
    </w:p>
    <w:p w14:paraId="5E5F6659" w14:textId="77777777" w:rsidR="007D41DD" w:rsidRPr="00353333" w:rsidRDefault="007D41DD" w:rsidP="007D41DD">
      <w:pPr>
        <w:pStyle w:val="NormalWeb"/>
        <w:rPr>
          <w:rFonts w:asciiTheme="minorHAnsi" w:hAnsiTheme="minorHAnsi" w:cstheme="minorHAnsi"/>
        </w:rPr>
      </w:pPr>
      <w:r w:rsidRPr="00353333">
        <w:rPr>
          <w:rFonts w:asciiTheme="minorHAnsi" w:hAnsiTheme="minorHAnsi" w:cstheme="minorHAnsi"/>
        </w:rPr>
        <w:t> </w:t>
      </w:r>
    </w:p>
    <w:p w14:paraId="0CE65447" w14:textId="77777777" w:rsidR="007D41DD" w:rsidRPr="00353333" w:rsidRDefault="007D41DD" w:rsidP="007D41DD">
      <w:pPr>
        <w:pStyle w:val="NormalWeb"/>
        <w:rPr>
          <w:rFonts w:asciiTheme="minorHAnsi" w:hAnsiTheme="minorHAnsi" w:cstheme="minorHAnsi"/>
        </w:rPr>
      </w:pPr>
      <w:r w:rsidRPr="00353333">
        <w:rPr>
          <w:rFonts w:asciiTheme="minorHAnsi" w:hAnsiTheme="minorHAnsi" w:cstheme="minorHAnsi"/>
        </w:rPr>
        <w:t> </w:t>
      </w:r>
    </w:p>
    <w:p w14:paraId="7B3BE980" w14:textId="77777777" w:rsidR="007D41DD" w:rsidRPr="00353333" w:rsidRDefault="007D41DD" w:rsidP="007D41DD">
      <w:pPr>
        <w:pStyle w:val="Heading2"/>
        <w:rPr>
          <w:rFonts w:asciiTheme="minorHAnsi" w:eastAsia="Times New Roman" w:hAnsiTheme="minorHAnsi" w:cstheme="minorHAnsi"/>
        </w:rPr>
      </w:pPr>
      <w:bookmarkStart w:id="0" w:name="Content1"/>
      <w:bookmarkEnd w:id="0"/>
      <w:r w:rsidRPr="00353333">
        <w:rPr>
          <w:rFonts w:asciiTheme="minorHAnsi" w:eastAsia="Times New Roman" w:hAnsiTheme="minorHAnsi" w:cstheme="minorHAnsi"/>
        </w:rPr>
        <w:t>A. National and International Guidance</w:t>
      </w:r>
    </w:p>
    <w:p w14:paraId="4479DF2B" w14:textId="77777777" w:rsidR="007D41DD" w:rsidRPr="00353333" w:rsidRDefault="007D41DD" w:rsidP="007D41DD">
      <w:pPr>
        <w:rPr>
          <w:rFonts w:asciiTheme="minorHAnsi" w:hAnsiTheme="minorHAnsi" w:cstheme="minorHAnsi"/>
        </w:rPr>
      </w:pPr>
    </w:p>
    <w:p w14:paraId="12733E47" w14:textId="77777777" w:rsidR="007D41DD" w:rsidRPr="00353333" w:rsidRDefault="007D41DD" w:rsidP="007D41DD">
      <w:pPr>
        <w:pStyle w:val="Heading4"/>
        <w:rPr>
          <w:rFonts w:asciiTheme="minorHAnsi" w:eastAsia="Times New Roman" w:hAnsiTheme="minorHAnsi" w:cstheme="minorHAnsi"/>
        </w:rPr>
      </w:pPr>
      <w:r w:rsidRPr="00353333">
        <w:rPr>
          <w:rFonts w:asciiTheme="minorHAnsi" w:eastAsia="Times New Roman" w:hAnsiTheme="minorHAnsi" w:cstheme="minorHAnsi"/>
        </w:rPr>
        <w:t>International Journal of Gynecological Cancer</w:t>
      </w:r>
    </w:p>
    <w:p w14:paraId="6A28F279" w14:textId="77777777" w:rsidR="007D41DD" w:rsidRPr="00353333" w:rsidRDefault="007D41DD" w:rsidP="007D41DD">
      <w:pPr>
        <w:pStyle w:val="content"/>
        <w:rPr>
          <w:rFonts w:asciiTheme="minorHAnsi" w:hAnsiTheme="minorHAnsi" w:cstheme="minorHAnsi"/>
        </w:rPr>
      </w:pPr>
      <w:bookmarkStart w:id="1" w:name="Research615974"/>
      <w:bookmarkEnd w:id="1"/>
      <w:r w:rsidRPr="00353333">
        <w:rPr>
          <w:rStyle w:val="Strong"/>
          <w:rFonts w:asciiTheme="minorHAnsi" w:hAnsiTheme="minorHAnsi" w:cstheme="minorHAnsi"/>
        </w:rPr>
        <w:t xml:space="preserve">COVID-19 Global Pandemic: Options for Management of </w:t>
      </w:r>
      <w:proofErr w:type="spellStart"/>
      <w:r w:rsidRPr="00353333">
        <w:rPr>
          <w:rStyle w:val="Strong"/>
          <w:rFonts w:asciiTheme="minorHAnsi" w:hAnsiTheme="minorHAnsi" w:cstheme="minorHAnsi"/>
        </w:rPr>
        <w:t>Gynecologic</w:t>
      </w:r>
      <w:proofErr w:type="spellEnd"/>
      <w:r w:rsidRPr="00353333">
        <w:rPr>
          <w:rStyle w:val="Strong"/>
          <w:rFonts w:asciiTheme="minorHAnsi" w:hAnsiTheme="minorHAnsi" w:cstheme="minorHAnsi"/>
        </w:rPr>
        <w:t xml:space="preserve"> Cancers</w:t>
      </w:r>
      <w:r w:rsidRPr="00353333">
        <w:rPr>
          <w:rFonts w:asciiTheme="minorHAnsi" w:hAnsiTheme="minorHAnsi" w:cstheme="minorHAnsi"/>
        </w:rPr>
        <w:t xml:space="preserve"> (2020) </w:t>
      </w:r>
    </w:p>
    <w:p w14:paraId="3FEAED24" w14:textId="77777777" w:rsidR="007D41DD" w:rsidRPr="00353333" w:rsidRDefault="007D41DD" w:rsidP="007D41DD">
      <w:pPr>
        <w:pStyle w:val="content"/>
        <w:rPr>
          <w:rFonts w:asciiTheme="minorHAnsi" w:hAnsiTheme="minorHAnsi" w:cstheme="minorHAnsi"/>
        </w:rPr>
      </w:pPr>
      <w:r w:rsidRPr="00353333">
        <w:rPr>
          <w:rFonts w:asciiTheme="minorHAnsi" w:hAnsiTheme="minorHAnsi" w:cstheme="minorHAnsi"/>
        </w:rPr>
        <w:t xml:space="preserve">Ramirez PT et al </w:t>
      </w:r>
    </w:p>
    <w:p w14:paraId="3298481C" w14:textId="77777777" w:rsidR="007D41DD" w:rsidRPr="00353333" w:rsidRDefault="000E0974" w:rsidP="007D41DD">
      <w:pPr>
        <w:pStyle w:val="content"/>
        <w:rPr>
          <w:rFonts w:asciiTheme="minorHAnsi" w:hAnsiTheme="minorHAnsi" w:cstheme="minorHAnsi"/>
        </w:rPr>
      </w:pPr>
      <w:hyperlink r:id="rId14" w:history="1">
        <w:r w:rsidR="007D41DD" w:rsidRPr="00353333">
          <w:rPr>
            <w:rStyle w:val="Hyperlink"/>
            <w:rFonts w:asciiTheme="minorHAnsi" w:hAnsiTheme="minorHAnsi" w:cstheme="minorHAnsi"/>
          </w:rPr>
          <w:t xml:space="preserve">Available online at this link </w:t>
        </w:r>
      </w:hyperlink>
    </w:p>
    <w:p w14:paraId="17131F55" w14:textId="53043B3F" w:rsidR="007D41DD" w:rsidRPr="00353333" w:rsidRDefault="007D41DD" w:rsidP="007D41DD">
      <w:pPr>
        <w:pStyle w:val="content"/>
        <w:rPr>
          <w:rFonts w:asciiTheme="minorHAnsi" w:hAnsiTheme="minorHAnsi" w:cstheme="minorHAnsi"/>
        </w:rPr>
      </w:pPr>
      <w:r w:rsidRPr="00353333">
        <w:rPr>
          <w:rFonts w:asciiTheme="minorHAnsi" w:hAnsiTheme="minorHAnsi" w:cstheme="minorHAnsi"/>
        </w:rPr>
        <w:t xml:space="preserve">Our world is facing a devastating crisis in the growing pandemic associated with the coronavirus (COVID-19) disease. As many nations take steps to implement strategies to contain the spread of this disease, we continue to see the tremendous impact this is having on the numerous healthcare workers who unite to overcome this tragic infection. We also recognize the concerns by both physicians and patients as it pertains to the management of patients diagnosed with cancer. We recognize that in this special situation we must continue to provide our </w:t>
      </w:r>
      <w:proofErr w:type="spellStart"/>
      <w:r w:rsidRPr="00353333">
        <w:rPr>
          <w:rFonts w:asciiTheme="minorHAnsi" w:hAnsiTheme="minorHAnsi" w:cstheme="minorHAnsi"/>
        </w:rPr>
        <w:t>gynecologic</w:t>
      </w:r>
      <w:proofErr w:type="spellEnd"/>
      <w:r w:rsidRPr="00353333">
        <w:rPr>
          <w:rFonts w:asciiTheme="minorHAnsi" w:hAnsiTheme="minorHAnsi" w:cstheme="minorHAnsi"/>
        </w:rPr>
        <w:t xml:space="preserve"> oncology patients with the highest quality of medical services and at the same time assure that we maximize the safety not only of our patients and their families but also of the medical staff and all associated teams that care for patients both in the inpatient and outpatient settings. To that end, the Editorial Team of the International Journal of </w:t>
      </w:r>
      <w:proofErr w:type="spellStart"/>
      <w:r w:rsidRPr="00353333">
        <w:rPr>
          <w:rFonts w:asciiTheme="minorHAnsi" w:hAnsiTheme="minorHAnsi" w:cstheme="minorHAnsi"/>
        </w:rPr>
        <w:t>Gynecological</w:t>
      </w:r>
      <w:proofErr w:type="spellEnd"/>
      <w:r w:rsidRPr="00353333">
        <w:rPr>
          <w:rFonts w:asciiTheme="minorHAnsi" w:hAnsiTheme="minorHAnsi" w:cstheme="minorHAnsi"/>
        </w:rPr>
        <w:t xml:space="preserve"> Cancer have compiled evidence-based data using established guidelines to propose strategies to optimize care of our patients while at the same time offering potential options to alleviate the burden to the healthcare system when resources may need to be diverted to the direct care of patients affected by the coronavirus (COVID-19) disease. Our proposal is intended as a tool for consideration and certainly not as a strategy for permanent change in patterns of practice. The goal is to share options, as gathered collectively by our team, in both the management and surveillance of patients diagnosed with </w:t>
      </w:r>
      <w:proofErr w:type="spellStart"/>
      <w:r w:rsidRPr="00353333">
        <w:rPr>
          <w:rFonts w:asciiTheme="minorHAnsi" w:hAnsiTheme="minorHAnsi" w:cstheme="minorHAnsi"/>
        </w:rPr>
        <w:t>gynecologic</w:t>
      </w:r>
      <w:proofErr w:type="spellEnd"/>
      <w:r w:rsidRPr="00353333">
        <w:rPr>
          <w:rFonts w:asciiTheme="minorHAnsi" w:hAnsiTheme="minorHAnsi" w:cstheme="minorHAnsi"/>
        </w:rPr>
        <w:t xml:space="preserve"> cancers during this time of global crisis</w:t>
      </w:r>
    </w:p>
    <w:p w14:paraId="1AA17069" w14:textId="77777777" w:rsidR="007D41DD" w:rsidRPr="00353333" w:rsidRDefault="007D41DD" w:rsidP="007D41DD">
      <w:pPr>
        <w:rPr>
          <w:rFonts w:asciiTheme="minorHAnsi" w:hAnsiTheme="minorHAnsi" w:cstheme="minorHAnsi"/>
        </w:rPr>
      </w:pPr>
    </w:p>
    <w:p w14:paraId="3E621FB2" w14:textId="77777777" w:rsidR="007D41DD" w:rsidRPr="00353333" w:rsidRDefault="007D41DD" w:rsidP="007D41DD">
      <w:pPr>
        <w:pStyle w:val="Heading4"/>
        <w:rPr>
          <w:rFonts w:asciiTheme="minorHAnsi" w:eastAsia="Times New Roman" w:hAnsiTheme="minorHAnsi" w:cstheme="minorHAnsi"/>
        </w:rPr>
      </w:pPr>
      <w:r w:rsidRPr="00353333">
        <w:rPr>
          <w:rFonts w:asciiTheme="minorHAnsi" w:eastAsia="Times New Roman" w:hAnsiTheme="minorHAnsi" w:cstheme="minorHAnsi"/>
        </w:rPr>
        <w:t>NHS Improvement &amp; NHS England</w:t>
      </w:r>
    </w:p>
    <w:p w14:paraId="5566C84E" w14:textId="77777777" w:rsidR="007D41DD" w:rsidRPr="00353333" w:rsidRDefault="007D41DD" w:rsidP="007D41DD">
      <w:pPr>
        <w:pStyle w:val="content"/>
        <w:rPr>
          <w:rFonts w:asciiTheme="minorHAnsi" w:hAnsiTheme="minorHAnsi" w:cstheme="minorHAnsi"/>
        </w:rPr>
      </w:pPr>
      <w:bookmarkStart w:id="2" w:name="Research615942"/>
      <w:bookmarkEnd w:id="2"/>
      <w:r w:rsidRPr="00353333">
        <w:rPr>
          <w:rStyle w:val="Strong"/>
          <w:rFonts w:asciiTheme="minorHAnsi" w:hAnsiTheme="minorHAnsi" w:cstheme="minorHAnsi"/>
        </w:rPr>
        <w:t>Advice on maintaining cancer treatment during the COVID-19 response</w:t>
      </w:r>
      <w:r w:rsidRPr="00353333">
        <w:rPr>
          <w:rFonts w:asciiTheme="minorHAnsi" w:hAnsiTheme="minorHAnsi" w:cstheme="minorHAnsi"/>
        </w:rPr>
        <w:t xml:space="preserve"> (2020) </w:t>
      </w:r>
    </w:p>
    <w:p w14:paraId="631F2D9A" w14:textId="77777777" w:rsidR="007D41DD" w:rsidRPr="00353333" w:rsidRDefault="000E0974" w:rsidP="007D41DD">
      <w:pPr>
        <w:pStyle w:val="content"/>
        <w:rPr>
          <w:rFonts w:asciiTheme="minorHAnsi" w:hAnsiTheme="minorHAnsi" w:cstheme="minorHAnsi"/>
        </w:rPr>
      </w:pPr>
      <w:hyperlink r:id="rId15" w:history="1">
        <w:r w:rsidR="007D41DD" w:rsidRPr="00353333">
          <w:rPr>
            <w:rStyle w:val="Hyperlink"/>
            <w:rFonts w:asciiTheme="minorHAnsi" w:hAnsiTheme="minorHAnsi" w:cstheme="minorHAnsi"/>
          </w:rPr>
          <w:t xml:space="preserve">Available online at this link </w:t>
        </w:r>
      </w:hyperlink>
    </w:p>
    <w:p w14:paraId="3E2561E9" w14:textId="5552A8A3" w:rsidR="007D41DD" w:rsidRPr="00353333" w:rsidRDefault="007D41DD" w:rsidP="007D41DD">
      <w:pPr>
        <w:pStyle w:val="content"/>
        <w:rPr>
          <w:rFonts w:asciiTheme="minorHAnsi" w:hAnsiTheme="minorHAnsi" w:cstheme="minorHAnsi"/>
        </w:rPr>
      </w:pPr>
      <w:r w:rsidRPr="00353333">
        <w:rPr>
          <w:rFonts w:asciiTheme="minorHAnsi" w:hAnsiTheme="minorHAnsi" w:cstheme="minorHAnsi"/>
        </w:rPr>
        <w:t xml:space="preserve">As you know, we are clear that the NHS must ensure that cancer diagnosis, treatment and care continues during the response to the COVID-19 emergency. This means: • Essential and urgent </w:t>
      </w:r>
      <w:r w:rsidRPr="00353333">
        <w:rPr>
          <w:rFonts w:asciiTheme="minorHAnsi" w:hAnsiTheme="minorHAnsi" w:cstheme="minorHAnsi"/>
        </w:rPr>
        <w:lastRenderedPageBreak/>
        <w:t xml:space="preserve">cancer treatments must continue. Cancer specialists should discuss with their patients whether it is </w:t>
      </w:r>
      <w:r>
        <w:rPr>
          <w:rFonts w:asciiTheme="minorHAnsi" w:hAnsiTheme="minorHAnsi" w:cstheme="minorHAnsi"/>
        </w:rPr>
        <w:t>r</w:t>
      </w:r>
      <w:r w:rsidRPr="00353333">
        <w:rPr>
          <w:rFonts w:asciiTheme="minorHAnsi" w:hAnsiTheme="minorHAnsi" w:cstheme="minorHAnsi"/>
        </w:rPr>
        <w:t>iskier</w:t>
      </w:r>
      <w:r>
        <w:rPr>
          <w:rFonts w:asciiTheme="minorHAnsi" w:hAnsiTheme="minorHAnsi" w:cstheme="minorHAnsi"/>
        </w:rPr>
        <w:t xml:space="preserve"> </w:t>
      </w:r>
      <w:r w:rsidRPr="00353333">
        <w:rPr>
          <w:rFonts w:asciiTheme="minorHAnsi" w:hAnsiTheme="minorHAnsi" w:cstheme="minorHAnsi"/>
        </w:rPr>
        <w:t>for them to undergo or to delay treatment at this time. • Where referrals or treatment plans depart from normal practice, safety-netting must be in place so that patients can be followed up. • Urgent consideration should be given to consolidating cancer surgery in a COVID-free hub, with centralised triage to prioritise patients based on clinical need.</w:t>
      </w:r>
    </w:p>
    <w:p w14:paraId="3B29EFE0" w14:textId="77777777" w:rsidR="007D41DD" w:rsidRPr="00353333" w:rsidRDefault="007D41DD" w:rsidP="007D41DD">
      <w:pPr>
        <w:rPr>
          <w:rFonts w:asciiTheme="minorHAnsi" w:hAnsiTheme="minorHAnsi" w:cstheme="minorHAnsi"/>
        </w:rPr>
      </w:pPr>
    </w:p>
    <w:p w14:paraId="19C90EEE" w14:textId="77777777" w:rsidR="007D41DD" w:rsidRPr="00353333" w:rsidRDefault="007D41DD" w:rsidP="007D41DD">
      <w:pPr>
        <w:pStyle w:val="Heading4"/>
        <w:rPr>
          <w:rFonts w:asciiTheme="minorHAnsi" w:eastAsia="Times New Roman" w:hAnsiTheme="minorHAnsi" w:cstheme="minorHAnsi"/>
        </w:rPr>
      </w:pPr>
      <w:r w:rsidRPr="00353333">
        <w:rPr>
          <w:rFonts w:asciiTheme="minorHAnsi" w:eastAsia="Times New Roman" w:hAnsiTheme="minorHAnsi" w:cstheme="minorHAnsi"/>
        </w:rPr>
        <w:t>National Institute for Health and Care Excellence (NICE)</w:t>
      </w:r>
    </w:p>
    <w:p w14:paraId="514E835F" w14:textId="77777777" w:rsidR="007D41DD" w:rsidRPr="00353333" w:rsidRDefault="007D41DD" w:rsidP="007D41DD">
      <w:pPr>
        <w:pStyle w:val="content"/>
        <w:rPr>
          <w:rFonts w:asciiTheme="minorHAnsi" w:hAnsiTheme="minorHAnsi" w:cstheme="minorHAnsi"/>
        </w:rPr>
      </w:pPr>
      <w:bookmarkStart w:id="3" w:name="Research616227"/>
      <w:bookmarkEnd w:id="3"/>
      <w:r w:rsidRPr="00353333">
        <w:rPr>
          <w:rStyle w:val="Strong"/>
          <w:rFonts w:asciiTheme="minorHAnsi" w:hAnsiTheme="minorHAnsi" w:cstheme="minorHAnsi"/>
        </w:rPr>
        <w:t>COVID-19 rapid guideline: delivery of systemic anticancer treatments. NICE guideline [NG161]</w:t>
      </w:r>
      <w:r w:rsidRPr="00353333">
        <w:rPr>
          <w:rFonts w:asciiTheme="minorHAnsi" w:hAnsiTheme="minorHAnsi" w:cstheme="minorHAnsi"/>
        </w:rPr>
        <w:t xml:space="preserve"> (2020) </w:t>
      </w:r>
    </w:p>
    <w:p w14:paraId="4C12B538" w14:textId="77777777" w:rsidR="007D41DD" w:rsidRPr="00353333" w:rsidRDefault="000E0974" w:rsidP="007D41DD">
      <w:pPr>
        <w:pStyle w:val="content"/>
        <w:rPr>
          <w:rFonts w:asciiTheme="minorHAnsi" w:hAnsiTheme="minorHAnsi" w:cstheme="minorHAnsi"/>
        </w:rPr>
      </w:pPr>
      <w:hyperlink r:id="rId16" w:history="1">
        <w:r w:rsidR="007D41DD" w:rsidRPr="00353333">
          <w:rPr>
            <w:rStyle w:val="Hyperlink"/>
            <w:rFonts w:asciiTheme="minorHAnsi" w:hAnsiTheme="minorHAnsi" w:cstheme="minorHAnsi"/>
          </w:rPr>
          <w:t xml:space="preserve">Available online at this link </w:t>
        </w:r>
      </w:hyperlink>
    </w:p>
    <w:p w14:paraId="04BEF9CB" w14:textId="77777777" w:rsidR="007D41DD" w:rsidRPr="00353333" w:rsidRDefault="007D41DD" w:rsidP="007D41DD">
      <w:pPr>
        <w:pStyle w:val="content"/>
        <w:rPr>
          <w:rFonts w:asciiTheme="minorHAnsi" w:hAnsiTheme="minorHAnsi" w:cstheme="minorHAnsi"/>
        </w:rPr>
      </w:pPr>
      <w:r w:rsidRPr="00353333">
        <w:rPr>
          <w:rFonts w:asciiTheme="minorHAnsi" w:hAnsiTheme="minorHAnsi" w:cstheme="minorHAnsi"/>
        </w:rPr>
        <w:t>The purpose of this guideline is to maximise the safety of patients with cancer and make the best use of NHS resources, while protecting staff from infection. It will also enable services to match the capacity for cancer treatment to patient needs if services become limited because of the COVID-19 pandemic.</w:t>
      </w:r>
    </w:p>
    <w:p w14:paraId="5D73D3A6" w14:textId="77777777" w:rsidR="007D41DD" w:rsidRPr="00353333" w:rsidRDefault="007D41DD" w:rsidP="007D41DD">
      <w:pPr>
        <w:rPr>
          <w:rFonts w:asciiTheme="minorHAnsi" w:hAnsiTheme="minorHAnsi" w:cstheme="minorHAnsi"/>
        </w:rPr>
      </w:pPr>
    </w:p>
    <w:p w14:paraId="3F8B60EB" w14:textId="77777777" w:rsidR="007D41DD" w:rsidRPr="00353333" w:rsidRDefault="007D41DD" w:rsidP="007D41DD">
      <w:pPr>
        <w:pStyle w:val="Heading4"/>
        <w:rPr>
          <w:rFonts w:asciiTheme="minorHAnsi" w:eastAsia="Times New Roman" w:hAnsiTheme="minorHAnsi" w:cstheme="minorHAnsi"/>
        </w:rPr>
      </w:pPr>
      <w:r w:rsidRPr="00353333">
        <w:rPr>
          <w:rFonts w:asciiTheme="minorHAnsi" w:eastAsia="Times New Roman" w:hAnsiTheme="minorHAnsi" w:cstheme="minorHAnsi"/>
        </w:rPr>
        <w:t>Royal College of Radiologists (RCR)</w:t>
      </w:r>
    </w:p>
    <w:p w14:paraId="6111FA80" w14:textId="77777777" w:rsidR="007D41DD" w:rsidRPr="00353333" w:rsidRDefault="007D41DD" w:rsidP="007D41DD">
      <w:pPr>
        <w:pStyle w:val="content"/>
        <w:rPr>
          <w:rFonts w:asciiTheme="minorHAnsi" w:hAnsiTheme="minorHAnsi" w:cstheme="minorHAnsi"/>
        </w:rPr>
      </w:pPr>
      <w:bookmarkStart w:id="4" w:name="Research616349"/>
      <w:bookmarkEnd w:id="4"/>
      <w:r w:rsidRPr="00353333">
        <w:rPr>
          <w:rStyle w:val="Strong"/>
          <w:rFonts w:asciiTheme="minorHAnsi" w:hAnsiTheme="minorHAnsi" w:cstheme="minorHAnsi"/>
        </w:rPr>
        <w:t>Lower GI response to Covid-19 outbreak</w:t>
      </w:r>
      <w:r w:rsidRPr="00353333">
        <w:rPr>
          <w:rFonts w:asciiTheme="minorHAnsi" w:hAnsiTheme="minorHAnsi" w:cstheme="minorHAnsi"/>
        </w:rPr>
        <w:t xml:space="preserve"> (2020) </w:t>
      </w:r>
    </w:p>
    <w:p w14:paraId="09C3E642" w14:textId="77777777" w:rsidR="007D41DD" w:rsidRPr="00353333" w:rsidRDefault="000E0974" w:rsidP="007D41DD">
      <w:pPr>
        <w:pStyle w:val="content"/>
        <w:rPr>
          <w:rFonts w:asciiTheme="minorHAnsi" w:hAnsiTheme="minorHAnsi" w:cstheme="minorHAnsi"/>
        </w:rPr>
      </w:pPr>
      <w:hyperlink r:id="rId17" w:history="1">
        <w:r w:rsidR="007D41DD" w:rsidRPr="00353333">
          <w:rPr>
            <w:rStyle w:val="Hyperlink"/>
            <w:rFonts w:asciiTheme="minorHAnsi" w:hAnsiTheme="minorHAnsi" w:cstheme="minorHAnsi"/>
          </w:rPr>
          <w:t xml:space="preserve">Available online at this link </w:t>
        </w:r>
      </w:hyperlink>
    </w:p>
    <w:p w14:paraId="3B6518B7" w14:textId="77777777" w:rsidR="007D41DD" w:rsidRPr="00353333" w:rsidRDefault="007D41DD" w:rsidP="007D41DD">
      <w:pPr>
        <w:pStyle w:val="content"/>
        <w:rPr>
          <w:rFonts w:asciiTheme="minorHAnsi" w:hAnsiTheme="minorHAnsi" w:cstheme="minorHAnsi"/>
        </w:rPr>
      </w:pPr>
      <w:r w:rsidRPr="00353333">
        <w:rPr>
          <w:rFonts w:asciiTheme="minorHAnsi" w:hAnsiTheme="minorHAnsi" w:cstheme="minorHAnsi"/>
        </w:rPr>
        <w:t>General principles • All patients currently on chemotherapy treatment, should be contacted and a decision taken regarding continuing, in view of guidelines below. • Consider GCSF for all subsequent cycles, if patients become neutropenic while on treatment. • All patients in whom chemotherapy / radiotherapy is continued or started, should be counselled regarding risks and advised self-isolation. • Consultations should be performed by phone if possible...</w:t>
      </w:r>
    </w:p>
    <w:p w14:paraId="3071FACD" w14:textId="77777777" w:rsidR="007D41DD" w:rsidRPr="00353333" w:rsidRDefault="007D41DD" w:rsidP="007D41DD">
      <w:pPr>
        <w:rPr>
          <w:rFonts w:asciiTheme="minorHAnsi" w:hAnsiTheme="minorHAnsi" w:cstheme="minorHAnsi"/>
        </w:rPr>
      </w:pPr>
    </w:p>
    <w:p w14:paraId="1FAF478B" w14:textId="77777777" w:rsidR="007D41DD" w:rsidRPr="00353333" w:rsidRDefault="007D41DD" w:rsidP="007D41DD">
      <w:pPr>
        <w:pStyle w:val="content"/>
        <w:rPr>
          <w:rFonts w:asciiTheme="minorHAnsi" w:hAnsiTheme="minorHAnsi" w:cstheme="minorHAnsi"/>
        </w:rPr>
      </w:pPr>
      <w:bookmarkStart w:id="5" w:name="Research616351"/>
      <w:bookmarkEnd w:id="5"/>
      <w:r w:rsidRPr="00353333">
        <w:rPr>
          <w:rStyle w:val="Strong"/>
          <w:rFonts w:asciiTheme="minorHAnsi" w:hAnsiTheme="minorHAnsi" w:cstheme="minorHAnsi"/>
        </w:rPr>
        <w:t>Guidance for management of urothelial cancer during COVID19 pandemic-radiotherapy</w:t>
      </w:r>
      <w:r w:rsidRPr="00353333">
        <w:rPr>
          <w:rFonts w:asciiTheme="minorHAnsi" w:hAnsiTheme="minorHAnsi" w:cstheme="minorHAnsi"/>
        </w:rPr>
        <w:t xml:space="preserve"> (2020) </w:t>
      </w:r>
    </w:p>
    <w:p w14:paraId="22585466" w14:textId="77777777" w:rsidR="007D41DD" w:rsidRPr="00353333" w:rsidRDefault="007D41DD" w:rsidP="007D41DD">
      <w:pPr>
        <w:pStyle w:val="content"/>
        <w:rPr>
          <w:rFonts w:asciiTheme="minorHAnsi" w:hAnsiTheme="minorHAnsi" w:cstheme="minorHAnsi"/>
        </w:rPr>
      </w:pPr>
      <w:proofErr w:type="spellStart"/>
      <w:r w:rsidRPr="00353333">
        <w:rPr>
          <w:rFonts w:asciiTheme="minorHAnsi" w:hAnsiTheme="minorHAnsi" w:cstheme="minorHAnsi"/>
        </w:rPr>
        <w:t>Birtle</w:t>
      </w:r>
      <w:proofErr w:type="spellEnd"/>
      <w:r w:rsidRPr="00353333">
        <w:rPr>
          <w:rFonts w:asciiTheme="minorHAnsi" w:hAnsiTheme="minorHAnsi" w:cstheme="minorHAnsi"/>
        </w:rPr>
        <w:t xml:space="preserve"> AJ et al </w:t>
      </w:r>
    </w:p>
    <w:p w14:paraId="31AA89AC" w14:textId="77777777" w:rsidR="007D41DD" w:rsidRPr="00353333" w:rsidRDefault="000E0974" w:rsidP="007D41DD">
      <w:pPr>
        <w:pStyle w:val="content"/>
        <w:rPr>
          <w:rFonts w:asciiTheme="minorHAnsi" w:hAnsiTheme="minorHAnsi" w:cstheme="minorHAnsi"/>
        </w:rPr>
      </w:pPr>
      <w:hyperlink r:id="rId18" w:history="1">
        <w:r w:rsidR="007D41DD" w:rsidRPr="00353333">
          <w:rPr>
            <w:rStyle w:val="Hyperlink"/>
            <w:rFonts w:asciiTheme="minorHAnsi" w:hAnsiTheme="minorHAnsi" w:cstheme="minorHAnsi"/>
          </w:rPr>
          <w:t xml:space="preserve">Available online at this link </w:t>
        </w:r>
      </w:hyperlink>
    </w:p>
    <w:p w14:paraId="7670634C" w14:textId="77777777" w:rsidR="007D41DD" w:rsidRPr="00353333" w:rsidRDefault="007D41DD" w:rsidP="007D41DD">
      <w:pPr>
        <w:pStyle w:val="content"/>
        <w:rPr>
          <w:rFonts w:asciiTheme="minorHAnsi" w:hAnsiTheme="minorHAnsi" w:cstheme="minorHAnsi"/>
        </w:rPr>
      </w:pPr>
      <w:r w:rsidRPr="00353333">
        <w:rPr>
          <w:rFonts w:asciiTheme="minorHAnsi" w:hAnsiTheme="minorHAnsi" w:cstheme="minorHAnsi"/>
        </w:rPr>
        <w:t>Neoadjuvant chemotherapy offers a 5% improvement in overall survival at 5 years. Although there is an advantage in delaying patients’ definitive treatment with either radiotherapy or radical cystectomy, the period of potential immunosuppression will be 9 weeks with additional time at risk post chemotherapy of up to 6 months as per SACT estimate. Priority level 4 Therefore it would seem the risk/benefit ratio for NAC would be high and NAC should be omitted.</w:t>
      </w:r>
    </w:p>
    <w:p w14:paraId="509E5651" w14:textId="77777777" w:rsidR="007D41DD" w:rsidRPr="00353333" w:rsidRDefault="007D41DD" w:rsidP="007D41DD">
      <w:pPr>
        <w:rPr>
          <w:rFonts w:asciiTheme="minorHAnsi" w:hAnsiTheme="minorHAnsi" w:cstheme="minorHAnsi"/>
        </w:rPr>
      </w:pPr>
    </w:p>
    <w:p w14:paraId="4F95B1DC" w14:textId="77777777" w:rsidR="007D41DD" w:rsidRDefault="007D41DD">
      <w:pPr>
        <w:rPr>
          <w:rStyle w:val="Strong"/>
          <w:rFonts w:asciiTheme="minorHAnsi" w:eastAsiaTheme="minorEastAsia" w:hAnsiTheme="minorHAnsi" w:cstheme="minorHAnsi"/>
          <w:sz w:val="22"/>
          <w:szCs w:val="22"/>
          <w:lang w:val="en-GB" w:eastAsia="en-GB"/>
        </w:rPr>
      </w:pPr>
      <w:bookmarkStart w:id="6" w:name="Research616355"/>
      <w:bookmarkEnd w:id="6"/>
      <w:r>
        <w:rPr>
          <w:rStyle w:val="Strong"/>
          <w:rFonts w:asciiTheme="minorHAnsi" w:hAnsiTheme="minorHAnsi" w:cstheme="minorHAnsi"/>
        </w:rPr>
        <w:br w:type="page"/>
      </w:r>
    </w:p>
    <w:p w14:paraId="65623711" w14:textId="3D6E67ED" w:rsidR="007D41DD" w:rsidRPr="00353333" w:rsidRDefault="007D41DD" w:rsidP="007D41DD">
      <w:pPr>
        <w:pStyle w:val="content"/>
        <w:rPr>
          <w:rFonts w:asciiTheme="minorHAnsi" w:hAnsiTheme="minorHAnsi" w:cstheme="minorHAnsi"/>
        </w:rPr>
      </w:pPr>
      <w:r w:rsidRPr="00353333">
        <w:rPr>
          <w:rStyle w:val="Strong"/>
          <w:rFonts w:asciiTheme="minorHAnsi" w:hAnsiTheme="minorHAnsi" w:cstheme="minorHAnsi"/>
        </w:rPr>
        <w:lastRenderedPageBreak/>
        <w:t>Guidelines on radiation therapy for breast cancer during the COVID-19 pandemic</w:t>
      </w:r>
      <w:r w:rsidRPr="00353333">
        <w:rPr>
          <w:rFonts w:asciiTheme="minorHAnsi" w:hAnsiTheme="minorHAnsi" w:cstheme="minorHAnsi"/>
        </w:rPr>
        <w:t xml:space="preserve"> (2020) </w:t>
      </w:r>
    </w:p>
    <w:p w14:paraId="03E7789F" w14:textId="77777777" w:rsidR="007D41DD" w:rsidRPr="00353333" w:rsidRDefault="000E0974" w:rsidP="007D41DD">
      <w:pPr>
        <w:pStyle w:val="content"/>
        <w:rPr>
          <w:rFonts w:asciiTheme="minorHAnsi" w:hAnsiTheme="minorHAnsi" w:cstheme="minorHAnsi"/>
        </w:rPr>
      </w:pPr>
      <w:hyperlink r:id="rId19" w:history="1">
        <w:r w:rsidR="007D41DD" w:rsidRPr="00353333">
          <w:rPr>
            <w:rStyle w:val="Hyperlink"/>
            <w:rFonts w:asciiTheme="minorHAnsi" w:hAnsiTheme="minorHAnsi" w:cstheme="minorHAnsi"/>
          </w:rPr>
          <w:t xml:space="preserve">Available online at this link </w:t>
        </w:r>
      </w:hyperlink>
    </w:p>
    <w:p w14:paraId="620B1F63" w14:textId="77777777" w:rsidR="007D41DD" w:rsidRPr="00353333" w:rsidRDefault="007D41DD" w:rsidP="007D41DD">
      <w:pPr>
        <w:pStyle w:val="content"/>
        <w:rPr>
          <w:rFonts w:asciiTheme="minorHAnsi" w:hAnsiTheme="minorHAnsi" w:cstheme="minorHAnsi"/>
        </w:rPr>
      </w:pPr>
      <w:r w:rsidRPr="00353333">
        <w:rPr>
          <w:rFonts w:asciiTheme="minorHAnsi" w:hAnsiTheme="minorHAnsi" w:cstheme="minorHAnsi"/>
        </w:rPr>
        <w:t>The following suggested guidance is based on contributions from international breast cancer experts who have worked together to produce a rapid publication in Clinical Oncology (in press): breast cancer clinical oncology consultants contributing on the RCR Clinical Oncology COVID forum webpage using a member log in; and advice from NHS England. Specific additional advice for patients treated at Cambridge is also included. The following guidelines suggest that the risks and benefits are considered and discussed with patients to facilitate shared decision-making. Centres may need/choose to delay RT depending on local circumstances with reference to expert consensus following previous natural disasters1 and also amend current systemic therapy pathways, but this is outside the remit of these guidelines.</w:t>
      </w:r>
    </w:p>
    <w:p w14:paraId="5FBFF892" w14:textId="77777777" w:rsidR="007D41DD" w:rsidRPr="00353333" w:rsidRDefault="007D41DD" w:rsidP="007D41DD">
      <w:pPr>
        <w:rPr>
          <w:rFonts w:asciiTheme="minorHAnsi" w:hAnsiTheme="minorHAnsi" w:cstheme="minorHAnsi"/>
        </w:rPr>
      </w:pPr>
    </w:p>
    <w:p w14:paraId="62AFF08C" w14:textId="77777777" w:rsidR="007D41DD" w:rsidRPr="00353333" w:rsidRDefault="007D41DD" w:rsidP="007D41DD">
      <w:pPr>
        <w:pStyle w:val="content"/>
        <w:rPr>
          <w:rFonts w:asciiTheme="minorHAnsi" w:hAnsiTheme="minorHAnsi" w:cstheme="minorHAnsi"/>
        </w:rPr>
      </w:pPr>
      <w:bookmarkStart w:id="7" w:name="Research616357"/>
      <w:bookmarkEnd w:id="7"/>
      <w:r w:rsidRPr="00353333">
        <w:rPr>
          <w:rStyle w:val="Strong"/>
          <w:rFonts w:asciiTheme="minorHAnsi" w:hAnsiTheme="minorHAnsi" w:cstheme="minorHAnsi"/>
        </w:rPr>
        <w:t>Emergency guidelines for pre-operative breast radiotherapy during the COVID-19 pandemic</w:t>
      </w:r>
      <w:r w:rsidRPr="00353333">
        <w:rPr>
          <w:rFonts w:asciiTheme="minorHAnsi" w:hAnsiTheme="minorHAnsi" w:cstheme="minorHAnsi"/>
        </w:rPr>
        <w:t xml:space="preserve"> (2020) </w:t>
      </w:r>
    </w:p>
    <w:p w14:paraId="12AC2033" w14:textId="77777777" w:rsidR="007D41DD" w:rsidRPr="00353333" w:rsidRDefault="000E0974" w:rsidP="007D41DD">
      <w:pPr>
        <w:pStyle w:val="content"/>
        <w:rPr>
          <w:rFonts w:asciiTheme="minorHAnsi" w:hAnsiTheme="minorHAnsi" w:cstheme="minorHAnsi"/>
        </w:rPr>
      </w:pPr>
      <w:hyperlink r:id="rId20" w:history="1">
        <w:r w:rsidR="007D41DD" w:rsidRPr="00353333">
          <w:rPr>
            <w:rStyle w:val="Hyperlink"/>
            <w:rFonts w:asciiTheme="minorHAnsi" w:hAnsiTheme="minorHAnsi" w:cstheme="minorHAnsi"/>
          </w:rPr>
          <w:t xml:space="preserve">Available online at this link </w:t>
        </w:r>
      </w:hyperlink>
    </w:p>
    <w:p w14:paraId="705C093C" w14:textId="77777777" w:rsidR="007D41DD" w:rsidRPr="00353333" w:rsidRDefault="007D41DD" w:rsidP="007D41DD">
      <w:pPr>
        <w:pStyle w:val="content"/>
        <w:rPr>
          <w:rFonts w:asciiTheme="minorHAnsi" w:hAnsiTheme="minorHAnsi" w:cstheme="minorHAnsi"/>
        </w:rPr>
      </w:pPr>
      <w:r w:rsidRPr="00353333">
        <w:rPr>
          <w:rFonts w:asciiTheme="minorHAnsi" w:hAnsiTheme="minorHAnsi" w:cstheme="minorHAnsi"/>
        </w:rPr>
        <w:t>National and international emergency guidelines1 have strongly advised the use of 5 fractions for the vast majority of patients who still require adjuvant breast radiotherapy (RT) during the COVID-19 pandemic. The major aims of these earlier guidelines were to reduce footfall within RT departments and minimise exposure to patients and staff, whilst maintaining safe cancer treatment. The COVID-19 pandemic continues to accelerate, creating greater impact on the resource available for cancer treatment. For example, many hospitals have either stopped or are planning to stop routine cancer surgery including breast surgery. As a result, it is likely there will be increased demand for local treatment in the form of RT. Therefore, it is vital that the oncology community develops safe, pragmatic and joined up plans in order to tackle this crisis so that patients have the best care possible and available resource is used responsibly. As per adjuvant guidelines, it is recommended that the majority of patients who need pre-operative RT receive 5 fractions.</w:t>
      </w:r>
    </w:p>
    <w:p w14:paraId="15DB324B" w14:textId="77777777" w:rsidR="007D41DD" w:rsidRPr="00353333" w:rsidRDefault="007D41DD" w:rsidP="007D41DD">
      <w:pPr>
        <w:rPr>
          <w:rFonts w:asciiTheme="minorHAnsi" w:hAnsiTheme="minorHAnsi" w:cstheme="minorHAnsi"/>
        </w:rPr>
      </w:pPr>
    </w:p>
    <w:p w14:paraId="4D1CEA41" w14:textId="77777777" w:rsidR="007D41DD" w:rsidRPr="00353333" w:rsidRDefault="007D41DD" w:rsidP="007D41DD">
      <w:pPr>
        <w:pStyle w:val="Heading4"/>
        <w:rPr>
          <w:rFonts w:asciiTheme="minorHAnsi" w:eastAsia="Times New Roman" w:hAnsiTheme="minorHAnsi" w:cstheme="minorHAnsi"/>
        </w:rPr>
      </w:pPr>
      <w:r w:rsidRPr="00353333">
        <w:rPr>
          <w:rFonts w:asciiTheme="minorHAnsi" w:eastAsia="Times New Roman" w:hAnsiTheme="minorHAnsi" w:cstheme="minorHAnsi"/>
        </w:rPr>
        <w:t>Royal College of Surgeons (RCS)</w:t>
      </w:r>
    </w:p>
    <w:p w14:paraId="6953AD62" w14:textId="77777777" w:rsidR="007D41DD" w:rsidRPr="00353333" w:rsidRDefault="007D41DD" w:rsidP="007D41DD">
      <w:pPr>
        <w:pStyle w:val="content"/>
        <w:rPr>
          <w:rFonts w:asciiTheme="minorHAnsi" w:hAnsiTheme="minorHAnsi" w:cstheme="minorHAnsi"/>
        </w:rPr>
      </w:pPr>
      <w:bookmarkStart w:id="8" w:name="Research616352"/>
      <w:bookmarkEnd w:id="8"/>
      <w:r w:rsidRPr="00353333">
        <w:rPr>
          <w:rStyle w:val="Strong"/>
          <w:rFonts w:asciiTheme="minorHAnsi" w:hAnsiTheme="minorHAnsi" w:cstheme="minorHAnsi"/>
        </w:rPr>
        <w:t>Guidance for surgeons working during the COVID-19 pandemic</w:t>
      </w:r>
      <w:r w:rsidRPr="00353333">
        <w:rPr>
          <w:rFonts w:asciiTheme="minorHAnsi" w:hAnsiTheme="minorHAnsi" w:cstheme="minorHAnsi"/>
        </w:rPr>
        <w:t xml:space="preserve"> (2020) </w:t>
      </w:r>
    </w:p>
    <w:p w14:paraId="4A2F6669" w14:textId="77777777" w:rsidR="007D41DD" w:rsidRPr="00353333" w:rsidRDefault="000E0974" w:rsidP="007D41DD">
      <w:pPr>
        <w:pStyle w:val="content"/>
        <w:rPr>
          <w:rFonts w:asciiTheme="minorHAnsi" w:hAnsiTheme="minorHAnsi" w:cstheme="minorHAnsi"/>
        </w:rPr>
      </w:pPr>
      <w:hyperlink r:id="rId21" w:history="1">
        <w:r w:rsidR="007D41DD" w:rsidRPr="00353333">
          <w:rPr>
            <w:rStyle w:val="Hyperlink"/>
            <w:rFonts w:asciiTheme="minorHAnsi" w:hAnsiTheme="minorHAnsi" w:cstheme="minorHAnsi"/>
          </w:rPr>
          <w:t xml:space="preserve">Available online at this link </w:t>
        </w:r>
      </w:hyperlink>
    </w:p>
    <w:p w14:paraId="1778B3DF" w14:textId="77777777" w:rsidR="007D41DD" w:rsidRPr="00353333" w:rsidRDefault="007D41DD" w:rsidP="007D41DD">
      <w:pPr>
        <w:pStyle w:val="content"/>
        <w:rPr>
          <w:rFonts w:asciiTheme="minorHAnsi" w:hAnsiTheme="minorHAnsi" w:cstheme="minorHAnsi"/>
        </w:rPr>
      </w:pPr>
      <w:r w:rsidRPr="00353333">
        <w:rPr>
          <w:rFonts w:asciiTheme="minorHAnsi" w:hAnsiTheme="minorHAnsi" w:cstheme="minorHAnsi"/>
        </w:rPr>
        <w:t xml:space="preserve">1.1 The surgical workforce will need to adapt during the COVID-19 pandemic. 1.2 Priorities in list of importance are: </w:t>
      </w:r>
      <w:proofErr w:type="spellStart"/>
      <w:r w:rsidRPr="00353333">
        <w:rPr>
          <w:rFonts w:asciiTheme="minorHAnsi" w:hAnsiTheme="minorHAnsi" w:cstheme="minorHAnsi"/>
        </w:rPr>
        <w:t>i</w:t>
      </w:r>
      <w:proofErr w:type="spellEnd"/>
      <w:r w:rsidRPr="00353333">
        <w:rPr>
          <w:rFonts w:asciiTheme="minorHAnsi" w:hAnsiTheme="minorHAnsi" w:cstheme="minorHAnsi"/>
        </w:rPr>
        <w:t xml:space="preserve">) Maintain emergency surgery capabilities </w:t>
      </w:r>
      <w:proofErr w:type="spellStart"/>
      <w:r w:rsidRPr="00353333">
        <w:rPr>
          <w:rFonts w:asciiTheme="minorHAnsi" w:hAnsiTheme="minorHAnsi" w:cstheme="minorHAnsi"/>
        </w:rPr>
        <w:t>i</w:t>
      </w:r>
      <w:proofErr w:type="spellEnd"/>
      <w:r w:rsidRPr="00353333">
        <w:rPr>
          <w:rFonts w:asciiTheme="minorHAnsi" w:hAnsiTheme="minorHAnsi" w:cstheme="minorHAnsi"/>
        </w:rPr>
        <w:t>) Protect and preserve the surgical workforce iii) Fulfil alternate surgical roles iv) Fulfil alternate non-surgical roles 1.3 Surgical workforces are likely to be depleted as clinicians self-isolate. Maintaining normal surgical sub-specialty emergency services will be increasingly difficult. 1.4 Surgical theatre capacity is likely to decrease. Surgeons are likely to be redeployed to support non-surgical specialties.</w:t>
      </w:r>
    </w:p>
    <w:p w14:paraId="0C9930CE" w14:textId="77777777" w:rsidR="007D41DD" w:rsidRPr="00353333" w:rsidRDefault="007D41DD" w:rsidP="007D41DD">
      <w:pPr>
        <w:rPr>
          <w:rFonts w:asciiTheme="minorHAnsi" w:hAnsiTheme="minorHAnsi" w:cstheme="minorHAnsi"/>
        </w:rPr>
      </w:pPr>
    </w:p>
    <w:p w14:paraId="333D23DD" w14:textId="77777777" w:rsidR="00C0190B" w:rsidRDefault="00C0190B">
      <w:pPr>
        <w:rPr>
          <w:rStyle w:val="Strong"/>
          <w:rFonts w:asciiTheme="minorHAnsi" w:eastAsiaTheme="minorEastAsia" w:hAnsiTheme="minorHAnsi" w:cstheme="minorHAnsi"/>
          <w:sz w:val="22"/>
          <w:szCs w:val="22"/>
          <w:lang w:val="en-GB" w:eastAsia="en-GB"/>
        </w:rPr>
      </w:pPr>
      <w:bookmarkStart w:id="9" w:name="Research616400"/>
      <w:bookmarkEnd w:id="9"/>
      <w:r>
        <w:rPr>
          <w:rStyle w:val="Strong"/>
          <w:rFonts w:asciiTheme="minorHAnsi" w:hAnsiTheme="minorHAnsi" w:cstheme="minorHAnsi"/>
        </w:rPr>
        <w:br w:type="page"/>
      </w:r>
    </w:p>
    <w:p w14:paraId="6BF20A8D" w14:textId="5FCC148C" w:rsidR="007D41DD" w:rsidRPr="00353333" w:rsidRDefault="007D41DD" w:rsidP="007D41DD">
      <w:pPr>
        <w:pStyle w:val="content"/>
        <w:rPr>
          <w:rFonts w:asciiTheme="minorHAnsi" w:hAnsiTheme="minorHAnsi" w:cstheme="minorHAnsi"/>
        </w:rPr>
      </w:pPr>
      <w:r w:rsidRPr="00353333">
        <w:rPr>
          <w:rStyle w:val="Strong"/>
          <w:rFonts w:asciiTheme="minorHAnsi" w:hAnsiTheme="minorHAnsi" w:cstheme="minorHAnsi"/>
        </w:rPr>
        <w:lastRenderedPageBreak/>
        <w:t>COVID-19: Good Practice for Surgeons and Surgical Teams</w:t>
      </w:r>
      <w:r w:rsidRPr="00353333">
        <w:rPr>
          <w:rFonts w:asciiTheme="minorHAnsi" w:hAnsiTheme="minorHAnsi" w:cstheme="minorHAnsi"/>
        </w:rPr>
        <w:t xml:space="preserve"> (2020) </w:t>
      </w:r>
    </w:p>
    <w:p w14:paraId="3F8BBA82" w14:textId="77777777" w:rsidR="007D41DD" w:rsidRPr="00353333" w:rsidRDefault="000E0974" w:rsidP="007D41DD">
      <w:pPr>
        <w:pStyle w:val="content"/>
        <w:rPr>
          <w:rFonts w:asciiTheme="minorHAnsi" w:hAnsiTheme="minorHAnsi" w:cstheme="minorHAnsi"/>
        </w:rPr>
      </w:pPr>
      <w:hyperlink r:id="rId22" w:history="1">
        <w:r w:rsidR="007D41DD" w:rsidRPr="00353333">
          <w:rPr>
            <w:rStyle w:val="Hyperlink"/>
            <w:rFonts w:asciiTheme="minorHAnsi" w:hAnsiTheme="minorHAnsi" w:cstheme="minorHAnsi"/>
          </w:rPr>
          <w:t xml:space="preserve">Available online at this link </w:t>
        </w:r>
      </w:hyperlink>
    </w:p>
    <w:p w14:paraId="6E7EEDA8" w14:textId="77777777" w:rsidR="007D41DD" w:rsidRPr="00353333" w:rsidRDefault="007D41DD" w:rsidP="007D41DD">
      <w:pPr>
        <w:pStyle w:val="content"/>
        <w:rPr>
          <w:rFonts w:asciiTheme="minorHAnsi" w:hAnsiTheme="minorHAnsi" w:cstheme="minorHAnsi"/>
        </w:rPr>
      </w:pPr>
      <w:r w:rsidRPr="00353333">
        <w:rPr>
          <w:rFonts w:asciiTheme="minorHAnsi" w:hAnsiTheme="minorHAnsi" w:cstheme="minorHAnsi"/>
        </w:rPr>
        <w:t>As healthcare systems around the world are operating, or preparing to operate, at more than the usual capacity during the COVID-19 pandemic, significant adjustments in surgical services will be required. To support surgeons and surgical teams as they respond, we have published a guide containing broad recommendations and which can be adapted based on circumstances. This guide sits alongside the intercollegiate guidance published to support with planning and priorities, and the general surgery guidance around procedures. It will remain under review and will be updated continually as new information develops. In particular, we shortly expect updated guidance from Public Health England on the use of personal protective equipment (PPE), and we are making representations to government about the urgent need for adequate PPE to be made available on the frontline.</w:t>
      </w:r>
    </w:p>
    <w:p w14:paraId="16703D78" w14:textId="77777777" w:rsidR="007D41DD" w:rsidRPr="00353333" w:rsidRDefault="007D41DD" w:rsidP="007D41DD">
      <w:pPr>
        <w:rPr>
          <w:rFonts w:asciiTheme="minorHAnsi" w:hAnsiTheme="minorHAnsi" w:cstheme="minorHAnsi"/>
        </w:rPr>
      </w:pPr>
    </w:p>
    <w:p w14:paraId="6AF2ECBF" w14:textId="77777777" w:rsidR="007D41DD" w:rsidRPr="00353333" w:rsidRDefault="007D41DD" w:rsidP="007D41DD">
      <w:pPr>
        <w:pStyle w:val="Heading2"/>
        <w:rPr>
          <w:rFonts w:asciiTheme="minorHAnsi" w:eastAsia="Times New Roman" w:hAnsiTheme="minorHAnsi" w:cstheme="minorHAnsi"/>
        </w:rPr>
      </w:pPr>
      <w:bookmarkStart w:id="10" w:name="Content4"/>
      <w:bookmarkEnd w:id="10"/>
      <w:r w:rsidRPr="00353333">
        <w:rPr>
          <w:rFonts w:asciiTheme="minorHAnsi" w:eastAsia="Times New Roman" w:hAnsiTheme="minorHAnsi" w:cstheme="minorHAnsi"/>
        </w:rPr>
        <w:t>B. Institutional Publications</w:t>
      </w:r>
    </w:p>
    <w:p w14:paraId="04715885" w14:textId="77777777" w:rsidR="007D41DD" w:rsidRPr="00353333" w:rsidRDefault="007D41DD" w:rsidP="007D41DD">
      <w:pPr>
        <w:rPr>
          <w:rFonts w:asciiTheme="minorHAnsi" w:hAnsiTheme="minorHAnsi" w:cstheme="minorHAnsi"/>
        </w:rPr>
      </w:pPr>
    </w:p>
    <w:p w14:paraId="0B5DA6FC" w14:textId="77777777" w:rsidR="007D41DD" w:rsidRPr="00353333" w:rsidRDefault="007D41DD" w:rsidP="007D41DD">
      <w:pPr>
        <w:pStyle w:val="Heading4"/>
        <w:rPr>
          <w:rFonts w:asciiTheme="minorHAnsi" w:eastAsia="Times New Roman" w:hAnsiTheme="minorHAnsi" w:cstheme="minorHAnsi"/>
        </w:rPr>
      </w:pPr>
      <w:r w:rsidRPr="00353333">
        <w:rPr>
          <w:rFonts w:asciiTheme="minorHAnsi" w:eastAsia="Times New Roman" w:hAnsiTheme="minorHAnsi" w:cstheme="minorHAnsi"/>
        </w:rPr>
        <w:t>Royal College of Radiologists (RCR)</w:t>
      </w:r>
    </w:p>
    <w:p w14:paraId="22DBBBA9" w14:textId="77777777" w:rsidR="007D41DD" w:rsidRPr="00353333" w:rsidRDefault="007D41DD" w:rsidP="007D41DD">
      <w:pPr>
        <w:pStyle w:val="content"/>
        <w:rPr>
          <w:rFonts w:asciiTheme="minorHAnsi" w:hAnsiTheme="minorHAnsi" w:cstheme="minorHAnsi"/>
        </w:rPr>
      </w:pPr>
      <w:bookmarkStart w:id="11" w:name="Research616888"/>
      <w:bookmarkEnd w:id="11"/>
      <w:r w:rsidRPr="00353333">
        <w:rPr>
          <w:rStyle w:val="Strong"/>
          <w:rFonts w:asciiTheme="minorHAnsi" w:hAnsiTheme="minorHAnsi" w:cstheme="minorHAnsi"/>
        </w:rPr>
        <w:t>Coronavirus (COVID-19): cancer treatment documents</w:t>
      </w:r>
      <w:r w:rsidRPr="00353333">
        <w:rPr>
          <w:rFonts w:asciiTheme="minorHAnsi" w:hAnsiTheme="minorHAnsi" w:cstheme="minorHAnsi"/>
        </w:rPr>
        <w:t xml:space="preserve"> (2020) </w:t>
      </w:r>
    </w:p>
    <w:p w14:paraId="62BAF904" w14:textId="77777777" w:rsidR="007D41DD" w:rsidRPr="00353333" w:rsidRDefault="000E0974" w:rsidP="007D41DD">
      <w:pPr>
        <w:pStyle w:val="content"/>
        <w:rPr>
          <w:rFonts w:asciiTheme="minorHAnsi" w:hAnsiTheme="minorHAnsi" w:cstheme="minorHAnsi"/>
        </w:rPr>
      </w:pPr>
      <w:hyperlink r:id="rId23" w:history="1">
        <w:r w:rsidR="007D41DD" w:rsidRPr="00353333">
          <w:rPr>
            <w:rStyle w:val="Hyperlink"/>
            <w:rFonts w:asciiTheme="minorHAnsi" w:hAnsiTheme="minorHAnsi" w:cstheme="minorHAnsi"/>
          </w:rPr>
          <w:t xml:space="preserve">Available online at this link </w:t>
        </w:r>
      </w:hyperlink>
    </w:p>
    <w:p w14:paraId="39EFF841" w14:textId="77777777" w:rsidR="007D41DD" w:rsidRPr="00353333" w:rsidRDefault="007D41DD" w:rsidP="007D41DD">
      <w:pPr>
        <w:pStyle w:val="content"/>
        <w:rPr>
          <w:rFonts w:asciiTheme="minorHAnsi" w:hAnsiTheme="minorHAnsi" w:cstheme="minorHAnsi"/>
        </w:rPr>
      </w:pPr>
      <w:r w:rsidRPr="00353333">
        <w:rPr>
          <w:rFonts w:asciiTheme="minorHAnsi" w:hAnsiTheme="minorHAnsi" w:cstheme="minorHAnsi"/>
        </w:rPr>
        <w:t xml:space="preserve">This resource is for clinical teams managing cancer patients. It has been made available freely for the benefit of clinical teams across the UK and around the world. As such it may be accessed by anyone </w:t>
      </w:r>
      <w:proofErr w:type="gramStart"/>
      <w:r w:rsidRPr="00353333">
        <w:rPr>
          <w:rFonts w:asciiTheme="minorHAnsi" w:hAnsiTheme="minorHAnsi" w:cstheme="minorHAnsi"/>
        </w:rPr>
        <w:t>be</w:t>
      </w:r>
      <w:proofErr w:type="gramEnd"/>
      <w:r w:rsidRPr="00353333">
        <w:rPr>
          <w:rFonts w:asciiTheme="minorHAnsi" w:hAnsiTheme="minorHAnsi" w:cstheme="minorHAnsi"/>
        </w:rPr>
        <w:t xml:space="preserve"> they a healthcare professional, patient or a carer or any other member of the public. The resources in the library have been written by and for clinicians and therefore, the language and context is not patient or public orientated. The aim of this virtual library is to facilitate national discussion and the sharing of expert opinion in order to provide guiding principles for the management of cancer patients in the UK during the COVID-19 pandemic. The documents are the collaborative work of oncologists and their teams. They are not RCR guidelines nor consensus statements. They are intended to be a useful, dynamic resource for the oncology community. Cancer services will need to consider and adopt changes to their usual protocols and procedures based on local demand and capacity. Before implementing any changes, please discuss and agree them with your department colleagues, your wider site-specific cancer multidisciplinary teams and your commissioners where that applies.</w:t>
      </w:r>
    </w:p>
    <w:p w14:paraId="46139B5F" w14:textId="77777777" w:rsidR="007D41DD" w:rsidRPr="00353333" w:rsidRDefault="007D41DD" w:rsidP="007D41DD">
      <w:pPr>
        <w:rPr>
          <w:rFonts w:asciiTheme="minorHAnsi" w:hAnsiTheme="minorHAnsi" w:cstheme="minorHAnsi"/>
        </w:rPr>
      </w:pPr>
    </w:p>
    <w:p w14:paraId="793C6978" w14:textId="77777777" w:rsidR="007D41DD" w:rsidRPr="00353333" w:rsidRDefault="007D41DD" w:rsidP="007D41DD">
      <w:pPr>
        <w:pStyle w:val="Heading2"/>
        <w:rPr>
          <w:rFonts w:asciiTheme="minorHAnsi" w:eastAsia="Times New Roman" w:hAnsiTheme="minorHAnsi" w:cstheme="minorHAnsi"/>
        </w:rPr>
      </w:pPr>
      <w:r w:rsidRPr="00353333">
        <w:rPr>
          <w:rFonts w:asciiTheme="minorHAnsi" w:eastAsia="Times New Roman" w:hAnsiTheme="minorHAnsi" w:cstheme="minorHAnsi"/>
        </w:rPr>
        <w:t>C. Original Research</w:t>
      </w:r>
    </w:p>
    <w:p w14:paraId="1DA71842" w14:textId="77777777" w:rsidR="007D41DD" w:rsidRPr="00353333" w:rsidRDefault="007D41DD" w:rsidP="007D41DD">
      <w:pPr>
        <w:numPr>
          <w:ilvl w:val="0"/>
          <w:numId w:val="48"/>
        </w:numPr>
        <w:spacing w:before="100" w:beforeAutospacing="1" w:after="100" w:afterAutospacing="1"/>
        <w:rPr>
          <w:rFonts w:asciiTheme="minorHAnsi" w:hAnsiTheme="minorHAnsi" w:cstheme="minorHAnsi"/>
          <w:sz w:val="22"/>
          <w:szCs w:val="22"/>
        </w:rPr>
      </w:pPr>
      <w:bookmarkStart w:id="12" w:name="Content5"/>
      <w:bookmarkStart w:id="13" w:name="Research617178"/>
      <w:bookmarkEnd w:id="12"/>
      <w:bookmarkEnd w:id="13"/>
      <w:r w:rsidRPr="00353333">
        <w:rPr>
          <w:rStyle w:val="Strong"/>
          <w:rFonts w:asciiTheme="minorHAnsi" w:hAnsiTheme="minorHAnsi" w:cstheme="minorHAnsi"/>
          <w:sz w:val="22"/>
          <w:szCs w:val="22"/>
        </w:rPr>
        <w:t>Active and Effective Measures for the Care of Patients With Cancer During the COVID-19 Spread in China</w:t>
      </w:r>
      <w:r w:rsidRPr="00353333">
        <w:rPr>
          <w:rFonts w:asciiTheme="minorHAnsi" w:hAnsiTheme="minorHAnsi" w:cstheme="minorHAnsi"/>
          <w:sz w:val="22"/>
          <w:szCs w:val="22"/>
        </w:rPr>
        <w:br/>
        <w:t xml:space="preserve">Wang Z. et al JAMA </w:t>
      </w:r>
      <w:proofErr w:type="gramStart"/>
      <w:r w:rsidRPr="00353333">
        <w:rPr>
          <w:rFonts w:asciiTheme="minorHAnsi" w:hAnsiTheme="minorHAnsi" w:cstheme="minorHAnsi"/>
          <w:sz w:val="22"/>
          <w:szCs w:val="22"/>
        </w:rPr>
        <w:t>2020;:</w:t>
      </w:r>
      <w:proofErr w:type="gramEnd"/>
      <w:r w:rsidRPr="00353333">
        <w:rPr>
          <w:rFonts w:asciiTheme="minorHAnsi" w:hAnsiTheme="minorHAnsi" w:cstheme="minorHAnsi"/>
          <w:sz w:val="22"/>
          <w:szCs w:val="22"/>
        </w:rPr>
        <w:t xml:space="preserve">1 April. </w:t>
      </w:r>
    </w:p>
    <w:p w14:paraId="2E5A529A" w14:textId="77777777" w:rsidR="007D41DD" w:rsidRPr="00353333" w:rsidRDefault="007D41DD" w:rsidP="007D41DD">
      <w:pPr>
        <w:pStyle w:val="NormalWeb"/>
        <w:ind w:left="720"/>
        <w:rPr>
          <w:rFonts w:asciiTheme="minorHAnsi" w:hAnsiTheme="minorHAnsi" w:cstheme="minorHAnsi"/>
        </w:rPr>
      </w:pPr>
      <w:r w:rsidRPr="00353333">
        <w:rPr>
          <w:rFonts w:asciiTheme="minorHAnsi" w:hAnsiTheme="minorHAnsi" w:cstheme="minorHAnsi"/>
        </w:rPr>
        <w:t xml:space="preserve">Recently, an outbreak of the highly infectious novel coronavirus disease 2019 (COVID-19) has swept Wuhan, China, with 80 303 confirmed diagnosed cases in China as of March 3, 2020. Considering its high risk of person-to-person transmission, hospitals, especially in </w:t>
      </w:r>
      <w:r w:rsidRPr="00353333">
        <w:rPr>
          <w:rFonts w:asciiTheme="minorHAnsi" w:hAnsiTheme="minorHAnsi" w:cstheme="minorHAnsi"/>
        </w:rPr>
        <w:lastRenderedPageBreak/>
        <w:t>China, are the typical congregating places that will bear the brunt of this infectious disease. To reduce or avoid cross infection of COVID-19, many hospitals have started taking actions to limit the number of outpatient visits and inpatient admissions. For example, only emergency surgeries can be guaranteed, while most others are postponed. Maintenance chemotherapy and/or immunotherapy treatments for patients with advanced cancer are often suspended. However, forced delays or interruptions of routine treatment might increase the risk of disease deterioration, especially for patients with cancer. In China, approximately 4.3 million cases of cancer are diagnosed each year. During the epidemic of COVID-19, the treatment of patients with cancer, which is often considered as nonemergent, is inevitably affected across China, especially in Wuhan.</w:t>
      </w:r>
    </w:p>
    <w:p w14:paraId="5A1FA161" w14:textId="77777777" w:rsidR="007D41DD" w:rsidRPr="00353333" w:rsidRDefault="000E0974" w:rsidP="007D41DD">
      <w:pPr>
        <w:pStyle w:val="content"/>
        <w:ind w:left="720"/>
        <w:rPr>
          <w:rFonts w:asciiTheme="minorHAnsi" w:hAnsiTheme="minorHAnsi" w:cstheme="minorHAnsi"/>
        </w:rPr>
      </w:pPr>
      <w:hyperlink r:id="rId24" w:history="1">
        <w:r w:rsidR="007D41DD" w:rsidRPr="00353333">
          <w:rPr>
            <w:rStyle w:val="Hyperlink"/>
            <w:rFonts w:asciiTheme="minorHAnsi" w:hAnsiTheme="minorHAnsi" w:cstheme="minorHAnsi"/>
          </w:rPr>
          <w:t xml:space="preserve">Available online at this link </w:t>
        </w:r>
      </w:hyperlink>
    </w:p>
    <w:p w14:paraId="0A7EF25D" w14:textId="77777777" w:rsidR="007D41DD" w:rsidRPr="00353333" w:rsidRDefault="007D41DD" w:rsidP="007D41DD">
      <w:pPr>
        <w:pStyle w:val="NormalWeb"/>
        <w:ind w:left="720"/>
        <w:rPr>
          <w:rFonts w:asciiTheme="minorHAnsi" w:hAnsiTheme="minorHAnsi" w:cstheme="minorHAnsi"/>
        </w:rPr>
      </w:pPr>
      <w:r w:rsidRPr="00353333">
        <w:rPr>
          <w:rFonts w:asciiTheme="minorHAnsi" w:hAnsiTheme="minorHAnsi" w:cstheme="minorHAnsi"/>
        </w:rPr>
        <w:t xml:space="preserve">  </w:t>
      </w:r>
    </w:p>
    <w:p w14:paraId="43249162" w14:textId="77777777" w:rsidR="007D41DD" w:rsidRPr="00353333" w:rsidRDefault="007D41DD" w:rsidP="007D41DD">
      <w:pPr>
        <w:numPr>
          <w:ilvl w:val="0"/>
          <w:numId w:val="48"/>
        </w:numPr>
        <w:spacing w:before="100" w:beforeAutospacing="1" w:after="100" w:afterAutospacing="1"/>
        <w:rPr>
          <w:rFonts w:asciiTheme="minorHAnsi" w:hAnsiTheme="minorHAnsi" w:cstheme="minorHAnsi"/>
          <w:sz w:val="22"/>
          <w:szCs w:val="22"/>
        </w:rPr>
      </w:pPr>
      <w:bookmarkStart w:id="14" w:name="Research616564"/>
      <w:bookmarkEnd w:id="14"/>
      <w:r w:rsidRPr="00353333">
        <w:rPr>
          <w:rStyle w:val="Strong"/>
          <w:rFonts w:asciiTheme="minorHAnsi" w:hAnsiTheme="minorHAnsi" w:cstheme="minorHAnsi"/>
          <w:sz w:val="22"/>
          <w:szCs w:val="22"/>
        </w:rPr>
        <w:t>Top teaching hospital suspends cancer surgery</w:t>
      </w:r>
      <w:r w:rsidRPr="00353333">
        <w:rPr>
          <w:rFonts w:asciiTheme="minorHAnsi" w:hAnsiTheme="minorHAnsi" w:cstheme="minorHAnsi"/>
          <w:sz w:val="22"/>
          <w:szCs w:val="22"/>
        </w:rPr>
        <w:br/>
        <w:t xml:space="preserve">Thomas R. HSJ: Health Service Journal </w:t>
      </w:r>
      <w:proofErr w:type="gramStart"/>
      <w:r w:rsidRPr="00353333">
        <w:rPr>
          <w:rFonts w:asciiTheme="minorHAnsi" w:hAnsiTheme="minorHAnsi" w:cstheme="minorHAnsi"/>
          <w:sz w:val="22"/>
          <w:szCs w:val="22"/>
        </w:rPr>
        <w:t>2020;:</w:t>
      </w:r>
      <w:proofErr w:type="gramEnd"/>
      <w:r w:rsidRPr="00353333">
        <w:rPr>
          <w:rFonts w:asciiTheme="minorHAnsi" w:hAnsiTheme="minorHAnsi" w:cstheme="minorHAnsi"/>
          <w:sz w:val="22"/>
          <w:szCs w:val="22"/>
        </w:rPr>
        <w:t xml:space="preserve">01 April. </w:t>
      </w:r>
    </w:p>
    <w:p w14:paraId="6CEA2DE5" w14:textId="54086F12" w:rsidR="007D41DD" w:rsidRPr="00353333" w:rsidRDefault="007D41DD" w:rsidP="007D41DD">
      <w:pPr>
        <w:pStyle w:val="NormalWeb"/>
        <w:ind w:left="720"/>
        <w:rPr>
          <w:rFonts w:asciiTheme="minorHAnsi" w:hAnsiTheme="minorHAnsi" w:cstheme="minorHAnsi"/>
        </w:rPr>
      </w:pPr>
      <w:r w:rsidRPr="00353333">
        <w:rPr>
          <w:rFonts w:asciiTheme="minorHAnsi" w:hAnsiTheme="minorHAnsi" w:cstheme="minorHAnsi"/>
        </w:rPr>
        <w:t xml:space="preserve">A large trust, </w:t>
      </w:r>
      <w:r w:rsidR="00E675BA" w:rsidRPr="00353333">
        <w:rPr>
          <w:rFonts w:asciiTheme="minorHAnsi" w:hAnsiTheme="minorHAnsi" w:cstheme="minorHAnsi"/>
        </w:rPr>
        <w:t>Birmingham</w:t>
      </w:r>
      <w:r w:rsidRPr="00353333">
        <w:rPr>
          <w:rFonts w:asciiTheme="minorHAnsi" w:hAnsiTheme="minorHAnsi" w:cstheme="minorHAnsi"/>
        </w:rPr>
        <w:t xml:space="preserve"> Uni Hospital, in the West Midlands has told patients it is suspending non-urgent cancer surgery</w:t>
      </w:r>
    </w:p>
    <w:p w14:paraId="6EEFAD77" w14:textId="77777777" w:rsidR="007D41DD" w:rsidRPr="00353333" w:rsidRDefault="000E0974" w:rsidP="007D41DD">
      <w:pPr>
        <w:pStyle w:val="content"/>
        <w:ind w:left="720"/>
        <w:rPr>
          <w:rFonts w:asciiTheme="minorHAnsi" w:hAnsiTheme="minorHAnsi" w:cstheme="minorHAnsi"/>
        </w:rPr>
      </w:pPr>
      <w:hyperlink r:id="rId25" w:history="1">
        <w:r w:rsidR="007D41DD" w:rsidRPr="00353333">
          <w:rPr>
            <w:rStyle w:val="Hyperlink"/>
            <w:rFonts w:asciiTheme="minorHAnsi" w:hAnsiTheme="minorHAnsi" w:cstheme="minorHAnsi"/>
          </w:rPr>
          <w:t xml:space="preserve">Available online at this link </w:t>
        </w:r>
      </w:hyperlink>
    </w:p>
    <w:p w14:paraId="2EE764A1" w14:textId="77777777" w:rsidR="00F24984" w:rsidRPr="001224D9" w:rsidRDefault="00F24984" w:rsidP="0021054B">
      <w:pPr>
        <w:pStyle w:val="NormalWeb"/>
        <w:rPr>
          <w:rFonts w:asciiTheme="minorHAnsi" w:hAnsiTheme="minorHAnsi" w:cstheme="minorHAnsi"/>
        </w:rPr>
      </w:pPr>
      <w:r w:rsidRPr="001224D9">
        <w:rPr>
          <w:rFonts w:asciiTheme="minorHAnsi" w:hAnsiTheme="minorHAnsi" w:cstheme="minorHAnsi"/>
        </w:rPr>
        <w:t xml:space="preserve">  </w:t>
      </w:r>
    </w:p>
    <w:p w14:paraId="634A3C90" w14:textId="77777777" w:rsidR="00F24984" w:rsidRDefault="00F24984" w:rsidP="004F4F06">
      <w:pPr>
        <w:pStyle w:val="NormalWeb"/>
        <w:spacing w:before="0" w:beforeAutospacing="0" w:after="0" w:afterAutospacing="0"/>
        <w:rPr>
          <w:rFonts w:asciiTheme="minorHAnsi" w:hAnsiTheme="minorHAnsi" w:cstheme="minorHAnsi"/>
          <w:color w:val="FF0000"/>
        </w:rPr>
      </w:pPr>
    </w:p>
    <w:p w14:paraId="2BB09BD1" w14:textId="0F8240CF" w:rsidR="007378D2" w:rsidRPr="004F4F06" w:rsidRDefault="004F4F06" w:rsidP="004F4F06">
      <w:pPr>
        <w:pStyle w:val="NormalWeb"/>
        <w:spacing w:before="0" w:beforeAutospacing="0" w:after="0" w:afterAutospacing="0"/>
        <w:rPr>
          <w:rFonts w:asciiTheme="minorHAnsi" w:hAnsiTheme="minorHAnsi"/>
        </w:rPr>
      </w:pPr>
      <w:r w:rsidRPr="00275B91">
        <w:rPr>
          <w:rFonts w:asciiTheme="minorHAnsi" w:hAnsiTheme="minorHAnsi"/>
        </w:rPr>
        <w:t xml:space="preserve">If you would like to request any articles please use our online </w:t>
      </w:r>
      <w:hyperlink r:id="rId26" w:history="1">
        <w:r w:rsidRPr="00275B91">
          <w:rPr>
            <w:rStyle w:val="Hyperlink"/>
            <w:rFonts w:asciiTheme="minorHAnsi" w:hAnsiTheme="minorHAnsi"/>
          </w:rPr>
          <w:t>request form</w:t>
        </w:r>
      </w:hyperlink>
    </w:p>
    <w:p w14:paraId="59F57412" w14:textId="03D82C88" w:rsidR="00626F3F" w:rsidRDefault="00626F3F" w:rsidP="00626F3F">
      <w:pPr>
        <w:pStyle w:val="NormalWeb"/>
        <w:rPr>
          <w:rStyle w:val="Hyperlink"/>
          <w:rFonts w:asciiTheme="minorHAnsi" w:hAnsiTheme="minorHAnsi" w:cstheme="minorHAnsi"/>
        </w:rPr>
      </w:pPr>
      <w:r w:rsidRPr="007E0E1C">
        <w:rPr>
          <w:rFonts w:asciiTheme="minorHAnsi" w:hAnsiTheme="minorHAnsi" w:cstheme="minorHAnsi"/>
        </w:rPr>
        <w:t xml:space="preserve">For more information about the resources please go to: </w:t>
      </w:r>
      <w:hyperlink r:id="rId27" w:history="1">
        <w:r w:rsidRPr="007E0E1C">
          <w:rPr>
            <w:rStyle w:val="Hyperlink"/>
            <w:rFonts w:asciiTheme="minorHAnsi" w:hAnsiTheme="minorHAnsi" w:cstheme="minorHAnsi"/>
          </w:rPr>
          <w:t xml:space="preserve">http://www.surreyandsussexlibraryservices.nhs.uk </w:t>
        </w:r>
      </w:hyperlink>
    </w:p>
    <w:p w14:paraId="3D8C5A24" w14:textId="77777777" w:rsidR="0073602E" w:rsidRPr="007E0E1C" w:rsidRDefault="0073602E" w:rsidP="00626F3F">
      <w:pPr>
        <w:pStyle w:val="NormalWeb"/>
        <w:rPr>
          <w:rFonts w:asciiTheme="minorHAnsi" w:hAnsiTheme="minorHAnsi" w:cstheme="minorHAnsi"/>
        </w:rPr>
      </w:pPr>
    </w:p>
    <w:p w14:paraId="4C693361" w14:textId="77777777" w:rsidR="00B14C6A" w:rsidRPr="00B13CC8" w:rsidRDefault="00B14C6A" w:rsidP="00B14C6A">
      <w:pPr>
        <w:pStyle w:val="Heading3"/>
        <w:rPr>
          <w:rFonts w:asciiTheme="minorHAnsi" w:hAnsiTheme="minorHAnsi"/>
        </w:rPr>
      </w:pPr>
      <w:r w:rsidRPr="00B13CC8">
        <w:rPr>
          <w:rFonts w:asciiTheme="minorHAnsi" w:hAnsiTheme="minorHAnsi"/>
        </w:rPr>
        <w:t>Opening Internet Links</w:t>
      </w:r>
    </w:p>
    <w:p w14:paraId="7AE4F337" w14:textId="77777777" w:rsidR="00B14C6A" w:rsidRPr="00B13CC8" w:rsidRDefault="00B14C6A" w:rsidP="00B14C6A">
      <w:pPr>
        <w:pStyle w:val="NormalWeb"/>
        <w:spacing w:before="0" w:beforeAutospacing="0" w:after="0" w:afterAutospacing="0"/>
        <w:rPr>
          <w:rFonts w:asciiTheme="minorHAnsi" w:hAnsiTheme="minorHAnsi"/>
        </w:rPr>
      </w:pPr>
    </w:p>
    <w:p w14:paraId="3C538329"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The links to internet sites in this document are 'live' and can be opened by holding down the CTRL key on your keyboard while clicking on the web address with your mouse </w:t>
      </w:r>
    </w:p>
    <w:p w14:paraId="6ADB913C" w14:textId="77777777" w:rsidR="00B14C6A" w:rsidRPr="00B13CC8" w:rsidRDefault="00B14C6A" w:rsidP="00B14C6A">
      <w:pPr>
        <w:pStyle w:val="Heading3"/>
        <w:rPr>
          <w:rFonts w:asciiTheme="minorHAnsi" w:hAnsiTheme="minorHAnsi"/>
        </w:rPr>
      </w:pPr>
      <w:r w:rsidRPr="00B13CC8">
        <w:rPr>
          <w:rFonts w:asciiTheme="minorHAnsi" w:hAnsiTheme="minorHAnsi"/>
        </w:rPr>
        <w:t>Full text papers</w:t>
      </w:r>
    </w:p>
    <w:p w14:paraId="045FA6BB" w14:textId="77777777" w:rsidR="00B14C6A" w:rsidRPr="00B13CC8" w:rsidRDefault="00B14C6A" w:rsidP="00B14C6A">
      <w:pPr>
        <w:pStyle w:val="NormalWeb"/>
        <w:spacing w:before="0" w:beforeAutospacing="0" w:after="0" w:afterAutospacing="0"/>
        <w:rPr>
          <w:rFonts w:asciiTheme="minorHAnsi" w:hAnsiTheme="minorHAnsi"/>
        </w:rPr>
      </w:pPr>
    </w:p>
    <w:p w14:paraId="648C1831"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given to full text resources where available. For some of the papers, you will need an </w:t>
      </w:r>
      <w:r w:rsidRPr="00B13CC8">
        <w:rPr>
          <w:rStyle w:val="Strong"/>
          <w:rFonts w:asciiTheme="minorHAnsi" w:hAnsiTheme="minorHAnsi"/>
        </w:rPr>
        <w:t xml:space="preserve">NHS </w:t>
      </w:r>
      <w:proofErr w:type="spellStart"/>
      <w:r w:rsidRPr="00B13CC8">
        <w:rPr>
          <w:rStyle w:val="Strong"/>
          <w:rFonts w:asciiTheme="minorHAnsi" w:hAnsiTheme="minorHAnsi"/>
        </w:rPr>
        <w:t>OpenAthens</w:t>
      </w:r>
      <w:proofErr w:type="spellEnd"/>
      <w:r w:rsidRPr="00B13CC8">
        <w:rPr>
          <w:rStyle w:val="Strong"/>
          <w:rFonts w:asciiTheme="minorHAnsi" w:hAnsiTheme="minorHAnsi"/>
        </w:rPr>
        <w:t xml:space="preserve"> Account</w:t>
      </w:r>
      <w:r w:rsidRPr="00B13CC8">
        <w:rPr>
          <w:rFonts w:asciiTheme="minorHAnsi" w:hAnsiTheme="minorHAnsi"/>
        </w:rPr>
        <w:t xml:space="preserve">. If you do not have an account you can </w:t>
      </w:r>
      <w:hyperlink r:id="rId28" w:history="1">
        <w:r w:rsidRPr="00B13CC8">
          <w:rPr>
            <w:rStyle w:val="Hyperlink"/>
            <w:rFonts w:asciiTheme="minorHAnsi" w:hAnsiTheme="minorHAnsi"/>
          </w:rPr>
          <w:t>register online</w:t>
        </w:r>
      </w:hyperlink>
      <w:r w:rsidRPr="00B13CC8">
        <w:rPr>
          <w:rFonts w:asciiTheme="minorHAnsi" w:hAnsiTheme="minorHAnsi"/>
        </w:rPr>
        <w:t xml:space="preserve">. </w:t>
      </w:r>
    </w:p>
    <w:p w14:paraId="6D88FBD8" w14:textId="77777777" w:rsidR="00B14C6A" w:rsidRPr="00B13CC8" w:rsidRDefault="00B14C6A" w:rsidP="00B14C6A">
      <w:pPr>
        <w:pStyle w:val="NormalWeb"/>
        <w:spacing w:before="0" w:beforeAutospacing="0" w:after="0" w:afterAutospacing="0"/>
        <w:rPr>
          <w:rFonts w:asciiTheme="minorHAnsi" w:hAnsiTheme="minorHAnsi"/>
        </w:rPr>
      </w:pPr>
    </w:p>
    <w:p w14:paraId="3B328AD3"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You can then access the papers by simply entering your username and password. If you do not have easy access to the internet to gain access, please let us know and we can download the papers for you. </w:t>
      </w:r>
    </w:p>
    <w:p w14:paraId="6CEEB8BD" w14:textId="77777777" w:rsidR="00C0190B" w:rsidRDefault="00C0190B">
      <w:pPr>
        <w:rPr>
          <w:rFonts w:asciiTheme="minorHAnsi" w:eastAsiaTheme="majorEastAsia" w:hAnsiTheme="minorHAnsi" w:cstheme="majorBidi"/>
          <w:b/>
          <w:bCs/>
          <w:color w:val="4F81BD" w:themeColor="accent1"/>
        </w:rPr>
      </w:pPr>
      <w:r>
        <w:rPr>
          <w:rFonts w:asciiTheme="minorHAnsi" w:hAnsiTheme="minorHAnsi"/>
        </w:rPr>
        <w:br w:type="page"/>
      </w:r>
    </w:p>
    <w:p w14:paraId="1D049626" w14:textId="0B3E37C8" w:rsidR="00B14C6A" w:rsidRPr="00B13CC8" w:rsidRDefault="00B14C6A" w:rsidP="00B14C6A">
      <w:pPr>
        <w:pStyle w:val="Heading3"/>
        <w:rPr>
          <w:rFonts w:asciiTheme="minorHAnsi" w:hAnsiTheme="minorHAnsi"/>
        </w:rPr>
      </w:pPr>
      <w:r w:rsidRPr="00B13CC8">
        <w:rPr>
          <w:rFonts w:asciiTheme="minorHAnsi" w:hAnsiTheme="minorHAnsi"/>
        </w:rPr>
        <w:lastRenderedPageBreak/>
        <w:t>Guidance on searching within online documents</w:t>
      </w:r>
    </w:p>
    <w:p w14:paraId="5400ECF2" w14:textId="77777777" w:rsidR="00B14C6A" w:rsidRPr="00B13CC8" w:rsidRDefault="00B14C6A" w:rsidP="00B14C6A">
      <w:pPr>
        <w:pStyle w:val="NormalWeb"/>
        <w:spacing w:before="0" w:beforeAutospacing="0" w:after="0" w:afterAutospacing="0"/>
        <w:rPr>
          <w:rFonts w:asciiTheme="minorHAnsi" w:hAnsiTheme="minorHAnsi"/>
        </w:rPr>
      </w:pPr>
    </w:p>
    <w:p w14:paraId="428EE225"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provided to the full text of each document. Relevant extracts have been copied and pasted into these results. Rather than browse through lengthy documents, you can search for specific words as follows: </w:t>
      </w:r>
    </w:p>
    <w:p w14:paraId="7E86844C" w14:textId="77777777" w:rsidR="00B14C6A" w:rsidRPr="00B13CC8" w:rsidRDefault="00B14C6A" w:rsidP="00B14C6A">
      <w:pPr>
        <w:pStyle w:val="NormalWeb"/>
        <w:spacing w:before="0" w:beforeAutospacing="0" w:after="0" w:afterAutospacing="0"/>
        <w:rPr>
          <w:rFonts w:asciiTheme="minorHAnsi" w:hAnsiTheme="minorHAnsi"/>
        </w:rPr>
      </w:pPr>
    </w:p>
    <w:p w14:paraId="098E562B" w14:textId="77777777" w:rsidR="00B14C6A" w:rsidRPr="00B13CC8"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Portable Document Format / pdf / Adobe</w:t>
      </w:r>
      <w:r w:rsidRPr="00B13CC8">
        <w:rPr>
          <w:rFonts w:asciiTheme="minorHAnsi" w:hAnsiTheme="minorHAnsi"/>
        </w:rP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348C5B28" w14:textId="77777777" w:rsidR="00B14C6A" w:rsidRPr="00B13CC8" w:rsidRDefault="00B14C6A" w:rsidP="00B14C6A">
      <w:pPr>
        <w:pStyle w:val="NormalWeb"/>
        <w:spacing w:before="0" w:beforeAutospacing="0" w:after="0" w:afterAutospacing="0"/>
        <w:rPr>
          <w:rFonts w:asciiTheme="minorHAnsi" w:hAnsiTheme="minorHAnsi"/>
        </w:rPr>
      </w:pPr>
    </w:p>
    <w:p w14:paraId="0791D577" w14:textId="77777777" w:rsidR="00B14C6A"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Word documents</w:t>
      </w:r>
      <w:r w:rsidRPr="00B13CC8">
        <w:rPr>
          <w:rFonts w:asciiTheme="minorHAnsi" w:hAnsiTheme="minorHAnsi"/>
        </w:rPr>
        <w:br/>
        <w:t xml:space="preserve">Select Edit from the menu, the Find and type in your term in the search box which is presented. The search function will locate the first use of the term in the document. By pressing 'next' you will jump to further references. </w:t>
      </w:r>
    </w:p>
    <w:p w14:paraId="11DA4F3B" w14:textId="77777777" w:rsidR="0032500D" w:rsidRDefault="0032500D" w:rsidP="00B14C6A">
      <w:pPr>
        <w:pStyle w:val="NormalWeb"/>
        <w:spacing w:before="0" w:beforeAutospacing="0" w:after="0" w:afterAutospacing="0"/>
        <w:rPr>
          <w:rFonts w:asciiTheme="minorHAnsi" w:hAnsiTheme="minorHAnsi"/>
        </w:rPr>
      </w:pPr>
    </w:p>
    <w:p w14:paraId="45932CD1" w14:textId="77777777" w:rsidR="0032500D" w:rsidRDefault="0032500D" w:rsidP="0032500D">
      <w:pPr>
        <w:pStyle w:val="Heading2"/>
        <w:rPr>
          <w:rFonts w:asciiTheme="minorHAnsi" w:hAnsiTheme="minorHAnsi"/>
        </w:rPr>
      </w:pPr>
      <w:r w:rsidRPr="00B14C6A">
        <w:rPr>
          <w:rFonts w:asciiTheme="minorHAnsi" w:hAnsiTheme="minorHAnsi"/>
        </w:rPr>
        <w:t>Search History</w:t>
      </w:r>
    </w:p>
    <w:p w14:paraId="0DEC96EB" w14:textId="77777777" w:rsidR="00841162" w:rsidRDefault="00841162" w:rsidP="00841162"/>
    <w:p w14:paraId="48667236" w14:textId="70EE7009" w:rsidR="00841162" w:rsidRPr="00F24984" w:rsidRDefault="00B22BD8" w:rsidP="00B22BD8">
      <w:pPr>
        <w:rPr>
          <w:sz w:val="22"/>
          <w:szCs w:val="22"/>
        </w:rPr>
      </w:pPr>
      <w:r w:rsidRPr="00B22BD8">
        <w:rPr>
          <w:rFonts w:asciiTheme="minorHAnsi" w:hAnsiTheme="minorHAnsi" w:cstheme="minorHAnsi"/>
          <w:sz w:val="22"/>
          <w:szCs w:val="22"/>
        </w:rPr>
        <w:t>BM</w:t>
      </w:r>
      <w:r>
        <w:rPr>
          <w:rFonts w:asciiTheme="minorHAnsi" w:hAnsiTheme="minorHAnsi" w:cstheme="minorHAnsi"/>
          <w:sz w:val="22"/>
          <w:szCs w:val="22"/>
        </w:rPr>
        <w:t xml:space="preserve">J, </w:t>
      </w:r>
      <w:r w:rsidRPr="00B22BD8">
        <w:rPr>
          <w:rFonts w:asciiTheme="minorHAnsi" w:hAnsiTheme="minorHAnsi" w:cstheme="minorHAnsi"/>
          <w:sz w:val="22"/>
          <w:szCs w:val="22"/>
        </w:rPr>
        <w:t>Health Service Journal (HSJ)</w:t>
      </w:r>
      <w:r>
        <w:rPr>
          <w:rFonts w:asciiTheme="minorHAnsi" w:hAnsiTheme="minorHAnsi" w:cstheme="minorHAnsi"/>
          <w:sz w:val="22"/>
          <w:szCs w:val="22"/>
        </w:rPr>
        <w:t xml:space="preserve">, </w:t>
      </w:r>
      <w:r w:rsidRPr="00B22BD8">
        <w:rPr>
          <w:rFonts w:asciiTheme="minorHAnsi" w:hAnsiTheme="minorHAnsi" w:cstheme="minorHAnsi"/>
          <w:sz w:val="22"/>
          <w:szCs w:val="22"/>
        </w:rPr>
        <w:t>JAMA</w:t>
      </w:r>
      <w:r>
        <w:rPr>
          <w:rFonts w:asciiTheme="minorHAnsi" w:hAnsiTheme="minorHAnsi" w:cstheme="minorHAnsi"/>
          <w:sz w:val="22"/>
          <w:szCs w:val="22"/>
        </w:rPr>
        <w:t xml:space="preserve">, </w:t>
      </w:r>
      <w:r w:rsidRPr="00B22BD8">
        <w:rPr>
          <w:rFonts w:asciiTheme="minorHAnsi" w:hAnsiTheme="minorHAnsi" w:cstheme="minorHAnsi"/>
          <w:sz w:val="22"/>
          <w:szCs w:val="22"/>
        </w:rPr>
        <w:t>NHS England &amp; NHS Improvement</w:t>
      </w:r>
      <w:r>
        <w:rPr>
          <w:rFonts w:asciiTheme="minorHAnsi" w:hAnsiTheme="minorHAnsi" w:cstheme="minorHAnsi"/>
          <w:sz w:val="22"/>
          <w:szCs w:val="22"/>
        </w:rPr>
        <w:t xml:space="preserve">, </w:t>
      </w:r>
      <w:r w:rsidRPr="00B22BD8">
        <w:rPr>
          <w:rFonts w:asciiTheme="minorHAnsi" w:hAnsiTheme="minorHAnsi" w:cstheme="minorHAnsi"/>
          <w:sz w:val="22"/>
          <w:szCs w:val="22"/>
        </w:rPr>
        <w:t>NICE Evidence Search</w:t>
      </w:r>
      <w:r>
        <w:rPr>
          <w:rFonts w:asciiTheme="minorHAnsi" w:hAnsiTheme="minorHAnsi" w:cstheme="minorHAnsi"/>
          <w:sz w:val="22"/>
          <w:szCs w:val="22"/>
        </w:rPr>
        <w:t xml:space="preserve">, PubMed, </w:t>
      </w:r>
      <w:r w:rsidRPr="00B22BD8">
        <w:rPr>
          <w:rFonts w:asciiTheme="minorHAnsi" w:hAnsiTheme="minorHAnsi" w:cstheme="minorHAnsi"/>
          <w:sz w:val="22"/>
          <w:szCs w:val="22"/>
        </w:rPr>
        <w:t>Royal College of Radiologists</w:t>
      </w:r>
      <w:r>
        <w:rPr>
          <w:rFonts w:asciiTheme="minorHAnsi" w:hAnsiTheme="minorHAnsi" w:cstheme="minorHAnsi"/>
          <w:sz w:val="22"/>
          <w:szCs w:val="22"/>
        </w:rPr>
        <w:t xml:space="preserve">, </w:t>
      </w:r>
      <w:r w:rsidRPr="00B22BD8">
        <w:rPr>
          <w:rFonts w:asciiTheme="minorHAnsi" w:hAnsiTheme="minorHAnsi" w:cstheme="minorHAnsi"/>
          <w:sz w:val="22"/>
          <w:szCs w:val="22"/>
        </w:rPr>
        <w:t>Royal College of Surgeons of England (RCS</w:t>
      </w:r>
      <w:r>
        <w:rPr>
          <w:rFonts w:asciiTheme="minorHAnsi" w:hAnsiTheme="minorHAnsi" w:cstheme="minorHAnsi"/>
          <w:sz w:val="22"/>
          <w:szCs w:val="22"/>
        </w:rPr>
        <w:t>),</w:t>
      </w:r>
      <w:r w:rsidR="00F24984">
        <w:rPr>
          <w:rFonts w:asciiTheme="minorHAnsi" w:hAnsiTheme="minorHAnsi" w:cstheme="minorHAnsi"/>
          <w:sz w:val="22"/>
          <w:szCs w:val="22"/>
        </w:rPr>
        <w:t xml:space="preserve"> </w:t>
      </w:r>
      <w:r w:rsidR="00F24984" w:rsidRPr="00F24984">
        <w:rPr>
          <w:rFonts w:asciiTheme="minorHAnsi" w:hAnsiTheme="minorHAnsi" w:cstheme="minorHAnsi"/>
          <w:sz w:val="22"/>
          <w:szCs w:val="22"/>
        </w:rPr>
        <w:t>TRIP PRO</w:t>
      </w:r>
    </w:p>
    <w:p w14:paraId="7F1E398F" w14:textId="77777777" w:rsidR="0032500D" w:rsidRPr="00F24984" w:rsidRDefault="0032500D" w:rsidP="00B14C6A">
      <w:pPr>
        <w:pStyle w:val="NormalWeb"/>
        <w:spacing w:before="0" w:beforeAutospacing="0" w:after="0" w:afterAutospacing="0"/>
        <w:rPr>
          <w:rFonts w:asciiTheme="minorHAnsi" w:hAnsiTheme="minorHAnsi"/>
        </w:rPr>
      </w:pPr>
    </w:p>
    <w:p w14:paraId="2B017996" w14:textId="1153CDA5" w:rsidR="00F62534" w:rsidRPr="00534A91" w:rsidRDefault="006B1CFB" w:rsidP="00F62534">
      <w:pPr>
        <w:pStyle w:val="NormalWeb"/>
        <w:rPr>
          <w:rFonts w:asciiTheme="minorHAnsi" w:hAnsiTheme="minorHAnsi" w:cstheme="minorHAnsi"/>
        </w:rPr>
      </w:pPr>
      <w:r w:rsidRPr="007E0E1C">
        <w:rPr>
          <w:rStyle w:val="Strong"/>
          <w:rFonts w:asciiTheme="minorHAnsi" w:hAnsiTheme="minorHAnsi" w:cstheme="minorHAnsi"/>
        </w:rPr>
        <w:t>Date range used</w:t>
      </w:r>
      <w:r w:rsidRPr="007E0E1C">
        <w:rPr>
          <w:rFonts w:asciiTheme="minorHAnsi" w:hAnsiTheme="minorHAnsi" w:cstheme="minorHAnsi"/>
        </w:rPr>
        <w:t xml:space="preserve"> (5 years, 10 years): </w:t>
      </w:r>
      <w:r w:rsidRPr="007E0E1C">
        <w:rPr>
          <w:rFonts w:asciiTheme="minorHAnsi" w:hAnsiTheme="minorHAnsi" w:cstheme="minorHAnsi"/>
        </w:rPr>
        <w:br/>
      </w:r>
      <w:r w:rsidRPr="007E0E1C">
        <w:rPr>
          <w:rStyle w:val="Strong"/>
          <w:rFonts w:asciiTheme="minorHAnsi" w:hAnsiTheme="minorHAnsi" w:cstheme="minorHAnsi"/>
        </w:rPr>
        <w:t>Limits used</w:t>
      </w:r>
      <w:r w:rsidRPr="007E0E1C">
        <w:rPr>
          <w:rFonts w:asciiTheme="minorHAnsi" w:hAnsiTheme="minorHAnsi" w:cstheme="minorHAnsi"/>
        </w:rPr>
        <w:t xml:space="preserve"> (gender, article/study type, etc.): </w:t>
      </w:r>
      <w:r w:rsidRPr="007E0E1C">
        <w:rPr>
          <w:rFonts w:asciiTheme="minorHAnsi" w:hAnsiTheme="minorHAnsi" w:cstheme="minorHAnsi"/>
        </w:rPr>
        <w:br/>
      </w:r>
      <w:r w:rsidRPr="007E0E1C">
        <w:rPr>
          <w:rStyle w:val="Strong"/>
          <w:rFonts w:asciiTheme="minorHAnsi" w:hAnsiTheme="minorHAnsi" w:cstheme="minorHAnsi"/>
        </w:rPr>
        <w:t>Search terms and notes</w:t>
      </w:r>
      <w:r w:rsidR="00100BCB">
        <w:rPr>
          <w:rStyle w:val="Strong"/>
          <w:rFonts w:asciiTheme="minorHAnsi" w:hAnsiTheme="minorHAnsi" w:cstheme="minorHAnsi"/>
        </w:rPr>
        <w:t>:</w:t>
      </w:r>
      <w:r w:rsidR="00100BCB">
        <w:rPr>
          <w:rFonts w:asciiTheme="minorHAnsi" w:hAnsiTheme="minorHAnsi" w:cstheme="minorHAnsi"/>
        </w:rPr>
        <w:t xml:space="preserve"> </w:t>
      </w:r>
      <w:r w:rsidR="00F62534" w:rsidRPr="00534A91">
        <w:rPr>
          <w:rFonts w:asciiTheme="minorHAnsi" w:hAnsiTheme="minorHAnsi" w:cstheme="minorHAnsi"/>
        </w:rPr>
        <w:t>coronavirus -</w:t>
      </w:r>
      <w:r w:rsidR="00100BCB">
        <w:rPr>
          <w:rFonts w:asciiTheme="minorHAnsi" w:hAnsiTheme="minorHAnsi" w:cstheme="minorHAnsi"/>
        </w:rPr>
        <w:t>-</w:t>
      </w:r>
      <w:r w:rsidR="00F62534" w:rsidRPr="00534A91">
        <w:rPr>
          <w:rFonts w:asciiTheme="minorHAnsi" w:hAnsiTheme="minorHAnsi" w:cstheme="minorHAnsi"/>
        </w:rPr>
        <w:t xml:space="preserve"> COVID-19 -</w:t>
      </w:r>
      <w:r w:rsidR="00100BCB">
        <w:rPr>
          <w:rFonts w:asciiTheme="minorHAnsi" w:hAnsiTheme="minorHAnsi" w:cstheme="minorHAnsi"/>
        </w:rPr>
        <w:t>-</w:t>
      </w:r>
      <w:r w:rsidR="00F62534" w:rsidRPr="00534A91">
        <w:rPr>
          <w:rFonts w:asciiTheme="minorHAnsi" w:hAnsiTheme="minorHAnsi" w:cstheme="minorHAnsi"/>
        </w:rPr>
        <w:t xml:space="preserve"> infectious disease </w:t>
      </w:r>
      <w:r w:rsidR="00100BCB">
        <w:rPr>
          <w:rFonts w:asciiTheme="minorHAnsi" w:hAnsiTheme="minorHAnsi" w:cstheme="minorHAnsi"/>
        </w:rPr>
        <w:t>-</w:t>
      </w:r>
      <w:r w:rsidR="00F62534" w:rsidRPr="00534A91">
        <w:rPr>
          <w:rFonts w:asciiTheme="minorHAnsi" w:hAnsiTheme="minorHAnsi" w:cstheme="minorHAnsi"/>
        </w:rPr>
        <w:t xml:space="preserve">- communicable disease -- pandemic -- respiratory -- triage -- predict* -- </w:t>
      </w:r>
      <w:proofErr w:type="spellStart"/>
      <w:r w:rsidR="00F62534" w:rsidRPr="00534A91">
        <w:rPr>
          <w:rFonts w:asciiTheme="minorHAnsi" w:hAnsiTheme="minorHAnsi" w:cstheme="minorHAnsi"/>
        </w:rPr>
        <w:t>prioriti?e</w:t>
      </w:r>
      <w:proofErr w:type="spellEnd"/>
      <w:r w:rsidR="00F62534" w:rsidRPr="00534A91">
        <w:rPr>
          <w:rFonts w:asciiTheme="minorHAnsi" w:hAnsiTheme="minorHAnsi" w:cstheme="minorHAnsi"/>
        </w:rPr>
        <w:t xml:space="preserve"> -- survival rate -- mortality -- death -- cancer -- surgery -- theatre -- treatment -- ethic* -- decision-making -- difficult decision* -- delay</w:t>
      </w:r>
    </w:p>
    <w:p w14:paraId="71434574" w14:textId="1739AA22" w:rsidR="004E3A3C" w:rsidRDefault="004E3A3C" w:rsidP="004E3A3C">
      <w:pPr>
        <w:pStyle w:val="NormalWeb"/>
        <w:rPr>
          <w:rFonts w:asciiTheme="minorHAnsi" w:hAnsiTheme="minorHAnsi" w:cstheme="minorHAnsi"/>
        </w:rPr>
      </w:pPr>
      <w:r w:rsidRPr="00353333">
        <w:rPr>
          <w:rFonts w:asciiTheme="minorHAnsi" w:hAnsiTheme="minorHAnsi" w:cstheme="minorHAnsi"/>
        </w:rPr>
        <w:br/>
      </w:r>
      <w:r w:rsidRPr="00353333">
        <w:rPr>
          <w:rStyle w:val="Strong"/>
          <w:rFonts w:asciiTheme="minorHAnsi" w:hAnsiTheme="minorHAnsi" w:cstheme="minorHAnsi"/>
        </w:rPr>
        <w:t>Date of request:</w:t>
      </w:r>
      <w:r w:rsidRPr="00353333">
        <w:rPr>
          <w:rFonts w:asciiTheme="minorHAnsi" w:hAnsiTheme="minorHAnsi" w:cstheme="minorHAnsi"/>
        </w:rPr>
        <w:t xml:space="preserve"> 31st March, 2020</w:t>
      </w:r>
      <w:r w:rsidRPr="00353333">
        <w:rPr>
          <w:rFonts w:asciiTheme="minorHAnsi" w:hAnsiTheme="minorHAnsi" w:cstheme="minorHAnsi"/>
        </w:rPr>
        <w:br/>
      </w:r>
      <w:r w:rsidRPr="00353333">
        <w:rPr>
          <w:rStyle w:val="Strong"/>
          <w:rFonts w:asciiTheme="minorHAnsi" w:hAnsiTheme="minorHAnsi" w:cstheme="minorHAnsi"/>
        </w:rPr>
        <w:t>Date of completion:</w:t>
      </w:r>
      <w:r w:rsidRPr="00353333">
        <w:rPr>
          <w:rFonts w:asciiTheme="minorHAnsi" w:hAnsiTheme="minorHAnsi" w:cstheme="minorHAnsi"/>
        </w:rPr>
        <w:t xml:space="preserve"> 3rd April, 2020 </w:t>
      </w:r>
    </w:p>
    <w:p w14:paraId="33E851D7" w14:textId="7310C26D" w:rsidR="0067769D" w:rsidRPr="00353333" w:rsidRDefault="0067769D" w:rsidP="004E3A3C">
      <w:pPr>
        <w:pStyle w:val="NormalWeb"/>
        <w:rPr>
          <w:rFonts w:asciiTheme="minorHAnsi" w:hAnsiTheme="minorHAnsi" w:cstheme="minorHAnsi"/>
        </w:rPr>
      </w:pPr>
      <w:r w:rsidRPr="0067769D">
        <w:rPr>
          <w:rFonts w:asciiTheme="minorHAnsi" w:hAnsiTheme="minorHAnsi" w:cstheme="minorHAnsi"/>
          <w:b/>
        </w:rPr>
        <w:t>Audience/Context</w:t>
      </w:r>
      <w:r w:rsidRPr="0067769D">
        <w:rPr>
          <w:rFonts w:asciiTheme="minorHAnsi" w:hAnsiTheme="minorHAnsi" w:cstheme="minorHAnsi"/>
        </w:rPr>
        <w:t>: Clinical Ethics Advisory Committee</w:t>
      </w:r>
    </w:p>
    <w:p w14:paraId="3980543B" w14:textId="4BE02849" w:rsidR="00841162" w:rsidRPr="00D92EA3" w:rsidRDefault="0073602E" w:rsidP="00B14C6A">
      <w:pPr>
        <w:pStyle w:val="NormalWeb"/>
        <w:spacing w:before="0" w:beforeAutospacing="0" w:after="0" w:afterAutospacing="0"/>
        <w:rPr>
          <w:rFonts w:asciiTheme="minorHAnsi" w:hAnsiTheme="minorHAnsi" w:cstheme="minorHAnsi"/>
          <w:sz w:val="20"/>
          <w:szCs w:val="20"/>
        </w:rPr>
      </w:pPr>
      <w:r w:rsidRPr="00D92EA3">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r:id="rId29" w:history="1">
        <w:r w:rsidRPr="00D92EA3">
          <w:rPr>
            <w:rStyle w:val="Hyperlink"/>
            <w:rFonts w:asciiTheme="minorHAnsi" w:hAnsiTheme="minorHAnsi" w:cstheme="minorHAnsi"/>
            <w:sz w:val="20"/>
            <w:szCs w:val="20"/>
          </w:rPr>
          <w:t>https://www.surreyandsussexlibraryservices.nhs.uk/about/joining-the-library/</w:t>
        </w:r>
      </w:hyperlink>
      <w:r w:rsidRPr="00D92EA3">
        <w:rPr>
          <w:rFonts w:asciiTheme="minorHAnsi" w:hAnsiTheme="minorHAnsi" w:cstheme="minorHAnsi"/>
          <w:sz w:val="20"/>
          <w:szCs w:val="20"/>
        </w:rPr>
        <w:t xml:space="preserve"> </w:t>
      </w:r>
    </w:p>
    <w:p w14:paraId="00B6F819" w14:textId="77777777" w:rsidR="00B14C6A" w:rsidRPr="00D92EA3" w:rsidRDefault="00B14C6A" w:rsidP="00B14C6A">
      <w:pPr>
        <w:pStyle w:val="NormalWeb"/>
        <w:spacing w:before="0" w:beforeAutospacing="0" w:after="0" w:afterAutospacing="0"/>
        <w:rPr>
          <w:rFonts w:asciiTheme="minorHAnsi" w:hAnsiTheme="minorHAnsi" w:cstheme="minorHAnsi"/>
          <w:sz w:val="20"/>
          <w:szCs w:val="20"/>
        </w:rPr>
      </w:pPr>
    </w:p>
    <w:p w14:paraId="1BD23687" w14:textId="77777777" w:rsidR="00CC5679" w:rsidRPr="00D92EA3" w:rsidRDefault="00CC5679" w:rsidP="00B14C6A">
      <w:pPr>
        <w:pStyle w:val="NormalWeb"/>
        <w:spacing w:before="0" w:beforeAutospacing="0" w:after="0" w:afterAutospacing="0"/>
        <w:rPr>
          <w:rFonts w:asciiTheme="minorHAnsi" w:hAnsiTheme="minorHAnsi" w:cstheme="minorHAnsi"/>
          <w:sz w:val="20"/>
          <w:szCs w:val="20"/>
        </w:rPr>
      </w:pPr>
      <w:bookmarkStart w:id="15" w:name="SearchHistory"/>
      <w:bookmarkEnd w:id="15"/>
    </w:p>
    <w:p w14:paraId="537AC7E1" w14:textId="60D5F4A6" w:rsidR="00147079" w:rsidRPr="00D92EA3" w:rsidRDefault="00E05406" w:rsidP="00D12DEC">
      <w:pPr>
        <w:pStyle w:val="NormalWeb"/>
        <w:spacing w:before="0" w:beforeAutospacing="0" w:after="0" w:afterAutospacing="0"/>
        <w:jc w:val="both"/>
        <w:rPr>
          <w:rFonts w:asciiTheme="minorHAnsi" w:hAnsiTheme="minorHAnsi" w:cstheme="minorHAnsi"/>
          <w:b/>
          <w:bCs/>
          <w:sz w:val="20"/>
          <w:szCs w:val="20"/>
        </w:rPr>
      </w:pPr>
      <w:r w:rsidRPr="00D92EA3">
        <w:rPr>
          <w:rFonts w:asciiTheme="minorHAnsi" w:hAnsiTheme="minorHAnsi" w:cstheme="minorHAnsi"/>
          <w:b/>
          <w:bCs/>
          <w:sz w:val="20"/>
          <w:szCs w:val="20"/>
        </w:rPr>
        <w:t xml:space="preserve">Disclaimer   </w:t>
      </w:r>
      <w:r w:rsidRPr="00D92EA3">
        <w:rPr>
          <w:rFonts w:asciiTheme="minorHAnsi" w:hAnsiTheme="minorHAnsi" w:cstheme="minorHAnsi"/>
          <w:sz w:val="20"/>
          <w:szCs w:val="20"/>
        </w:rPr>
        <w:t xml:space="preserve">Whilst care has been taken in the selection of the materials included in this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w:t>
      </w:r>
    </w:p>
    <w:sectPr w:rsidR="00147079" w:rsidRPr="00D92EA3" w:rsidSect="00E850C5">
      <w:headerReference w:type="default" r:id="rId30"/>
      <w:footerReference w:type="default" r:id="rId31"/>
      <w:headerReference w:type="first" r:id="rId32"/>
      <w:footerReference w:type="first" r:id="rId33"/>
      <w:pgSz w:w="11907" w:h="16839"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906AB" w14:textId="77777777" w:rsidR="000E0974" w:rsidRDefault="000E0974" w:rsidP="00450EDE">
      <w:r>
        <w:separator/>
      </w:r>
    </w:p>
  </w:endnote>
  <w:endnote w:type="continuationSeparator" w:id="0">
    <w:p w14:paraId="6F681EF3" w14:textId="77777777" w:rsidR="000E0974" w:rsidRDefault="000E0974" w:rsidP="0045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82B62" w14:textId="77777777" w:rsidR="00653B92" w:rsidRDefault="00653B92" w:rsidP="00B10FCF">
    <w:pPr>
      <w:pStyle w:val="Footer"/>
      <w:ind w:left="-1418"/>
    </w:pPr>
    <w:r>
      <w:rPr>
        <w:noProof/>
        <w:lang w:val="en-GB" w:eastAsia="en-GB"/>
      </w:rPr>
      <mc:AlternateContent>
        <mc:Choice Requires="wps">
          <w:drawing>
            <wp:anchor distT="0" distB="0" distL="114300" distR="114300" simplePos="0" relativeHeight="25166131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65A354" id="Rectangle 8" o:spid="_x0000_s1026" style="position:absolute;left:0;text-align:left;margin-left:-60.6pt;margin-top:-36.4pt;width:571.9pt;height: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" fillcolor="#e46c0a" stroked="f" strokeweight="2pt">
              <v:textbo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5C9B1" w14:textId="77777777" w:rsidR="00653B92" w:rsidRDefault="00653B92" w:rsidP="00307E13">
    <w:pPr>
      <w:pStyle w:val="Footer"/>
      <w:jc w:val="center"/>
    </w:pPr>
    <w:r>
      <w:rPr>
        <w:noProof/>
        <w:lang w:val="en-GB" w:eastAsia="en-GB"/>
      </w:rPr>
      <mc:AlternateContent>
        <mc:Choice Requires="wps">
          <w:drawing>
            <wp:anchor distT="0" distB="0" distL="114300" distR="114300" simplePos="0" relativeHeight="251659264"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38570A" id="Rectangle 5" o:spid="_x0000_s1027" style="position:absolute;left:0;text-align:left;margin-left:-60.45pt;margin-top:-36.15pt;width:571.9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" fillcolor="#e46c0a" stroked="f" strokeweight="2pt">
              <v:textbo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F2247" w14:textId="77777777" w:rsidR="000E0974" w:rsidRDefault="000E0974" w:rsidP="00450EDE">
      <w:r>
        <w:separator/>
      </w:r>
    </w:p>
  </w:footnote>
  <w:footnote w:type="continuationSeparator" w:id="0">
    <w:p w14:paraId="44625BFC" w14:textId="77777777" w:rsidR="000E0974" w:rsidRDefault="000E0974" w:rsidP="00450EDE">
      <w:r>
        <w:continuationSeparator/>
      </w:r>
    </w:p>
  </w:footnote>
  <w:footnote w:id="1">
    <w:p w14:paraId="7F6ACE21" w14:textId="28E6E964" w:rsidR="00CB524D" w:rsidRDefault="00CB524D">
      <w:pPr>
        <w:pStyle w:val="FootnoteText"/>
      </w:pPr>
      <w:r>
        <w:rPr>
          <w:rStyle w:val="FootnoteReference"/>
        </w:rPr>
        <w:footnoteRef/>
      </w:r>
      <w:r>
        <w:t xml:space="preserve"> </w:t>
      </w:r>
      <w:r w:rsidR="000B5807">
        <w:t xml:space="preserve">Thomas </w:t>
      </w:r>
      <w:r w:rsidR="009E3AA0">
        <w:t xml:space="preserve">R (2020) </w:t>
      </w:r>
      <w:r w:rsidR="009E3AA0" w:rsidRPr="009E3AA0">
        <w:t>Top teaching hospital suspends cancer surgery</w:t>
      </w:r>
      <w:r w:rsidR="009E3AA0">
        <w:t xml:space="preserve"> </w:t>
      </w:r>
      <w:r w:rsidR="009E3AA0" w:rsidRPr="009E3AA0">
        <w:rPr>
          <w:i/>
          <w:iCs/>
        </w:rPr>
        <w:t>HSJ</w:t>
      </w:r>
    </w:p>
  </w:footnote>
  <w:footnote w:id="2">
    <w:p w14:paraId="7DDCBF71" w14:textId="73803005" w:rsidR="002C22EA" w:rsidRDefault="002C22EA">
      <w:pPr>
        <w:pStyle w:val="FootnoteText"/>
      </w:pPr>
      <w:r>
        <w:rPr>
          <w:rStyle w:val="FootnoteReference"/>
        </w:rPr>
        <w:footnoteRef/>
      </w:r>
      <w:r>
        <w:t xml:space="preserve"> NICE</w:t>
      </w:r>
      <w:r w:rsidR="008F3643">
        <w:t xml:space="preserve"> Guidance (2020) </w:t>
      </w:r>
      <w:r w:rsidR="008F3643" w:rsidRPr="008F3643">
        <w:rPr>
          <w:i/>
          <w:iCs/>
        </w:rPr>
        <w:t>COVID-19 rapid guideline: delivery of systemic anticancer treatments NICE guideline [NG161]</w:t>
      </w:r>
    </w:p>
  </w:footnote>
  <w:footnote w:id="3">
    <w:p w14:paraId="30F3CA81" w14:textId="3EE4A1D2" w:rsidR="00CE1844" w:rsidRDefault="00CE1844">
      <w:pPr>
        <w:pStyle w:val="FootnoteText"/>
      </w:pPr>
      <w:r>
        <w:rPr>
          <w:rStyle w:val="FootnoteReference"/>
        </w:rPr>
        <w:footnoteRef/>
      </w:r>
      <w:r>
        <w:t xml:space="preserve"> NHS England &amp; NHS Improvement (2020) </w:t>
      </w:r>
      <w:r w:rsidRPr="00CE1844">
        <w:rPr>
          <w:i/>
          <w:iCs/>
        </w:rPr>
        <w:t>Advice on maintaining cancer treatment during the COVID-19 response</w:t>
      </w:r>
    </w:p>
  </w:footnote>
  <w:footnote w:id="4">
    <w:p w14:paraId="6E0A44FD" w14:textId="3C3E1F41" w:rsidR="001107D3" w:rsidRDefault="001107D3">
      <w:pPr>
        <w:pStyle w:val="FootnoteText"/>
      </w:pPr>
      <w:r>
        <w:rPr>
          <w:rStyle w:val="FootnoteReference"/>
        </w:rPr>
        <w:footnoteRef/>
      </w:r>
      <w:r>
        <w:t xml:space="preserve"> </w:t>
      </w:r>
      <w:r w:rsidR="000B6730">
        <w:t xml:space="preserve">Royal College of Radiologists (2020) </w:t>
      </w:r>
      <w:r w:rsidR="000B6730" w:rsidRPr="000B6730">
        <w:rPr>
          <w:i/>
          <w:iCs/>
        </w:rPr>
        <w:t>Coronavirus (COVID-19): cancer treatment documents</w:t>
      </w:r>
    </w:p>
  </w:footnote>
  <w:footnote w:id="5">
    <w:p w14:paraId="2FC7B9C0" w14:textId="7B6F65F6" w:rsidR="00E8324A" w:rsidRDefault="00E8324A">
      <w:pPr>
        <w:pStyle w:val="FootnoteText"/>
      </w:pPr>
      <w:r>
        <w:rPr>
          <w:rStyle w:val="FootnoteReference"/>
        </w:rPr>
        <w:footnoteRef/>
      </w:r>
      <w:r>
        <w:t xml:space="preserve"> </w:t>
      </w:r>
      <w:r w:rsidR="00E61A76">
        <w:t xml:space="preserve">Royal College of Radiologists (2020) </w:t>
      </w:r>
      <w:r w:rsidR="00E61A76" w:rsidRPr="00E61A76">
        <w:rPr>
          <w:i/>
          <w:iCs/>
        </w:rPr>
        <w:t>Lower GI response to Covid-19 outbreak</w:t>
      </w:r>
    </w:p>
  </w:footnote>
  <w:footnote w:id="6">
    <w:p w14:paraId="3B2B8367" w14:textId="3104F4CE" w:rsidR="00822FA0" w:rsidRDefault="00822FA0">
      <w:pPr>
        <w:pStyle w:val="FootnoteText"/>
      </w:pPr>
      <w:r>
        <w:rPr>
          <w:rStyle w:val="FootnoteReference"/>
        </w:rPr>
        <w:footnoteRef/>
      </w:r>
      <w:r>
        <w:t xml:space="preserve"> Royal College of Radiologists (2020) </w:t>
      </w:r>
      <w:r w:rsidRPr="00822FA0">
        <w:rPr>
          <w:i/>
          <w:iCs/>
        </w:rPr>
        <w:t>Guidance for management of urothelial cancer during COVID19 pandemic-radiotherapy</w:t>
      </w:r>
    </w:p>
  </w:footnote>
  <w:footnote w:id="7">
    <w:p w14:paraId="2435C601" w14:textId="2D08E8CB" w:rsidR="00293646" w:rsidRDefault="00293646">
      <w:pPr>
        <w:pStyle w:val="FootnoteText"/>
      </w:pPr>
      <w:r>
        <w:rPr>
          <w:rStyle w:val="FootnoteReference"/>
        </w:rPr>
        <w:footnoteRef/>
      </w:r>
      <w:r>
        <w:t xml:space="preserve"> Royal College of Radiologists (2020) </w:t>
      </w:r>
      <w:r w:rsidRPr="00293646">
        <w:rPr>
          <w:i/>
          <w:iCs/>
        </w:rPr>
        <w:t>Guidelines on radiation therapy for breast cancer during the COVID-19 pandemic</w:t>
      </w:r>
    </w:p>
  </w:footnote>
  <w:footnote w:id="8">
    <w:p w14:paraId="0B20E023" w14:textId="7748187E" w:rsidR="00E35312" w:rsidRDefault="00E35312">
      <w:pPr>
        <w:pStyle w:val="FootnoteText"/>
      </w:pPr>
      <w:r>
        <w:rPr>
          <w:rStyle w:val="FootnoteReference"/>
        </w:rPr>
        <w:footnoteRef/>
      </w:r>
      <w:r>
        <w:t xml:space="preserve"> </w:t>
      </w:r>
      <w:r w:rsidR="0069086D">
        <w:t xml:space="preserve">Wang Z (2020) </w:t>
      </w:r>
      <w:r w:rsidR="0069086D" w:rsidRPr="0069086D">
        <w:t>Active and Effective Measures for the Care of Patients With Cancer During the COVID-19 Spread in China</w:t>
      </w:r>
      <w:r w:rsidR="0069086D">
        <w:t xml:space="preserve"> </w:t>
      </w:r>
      <w:r w:rsidR="00A914D5" w:rsidRPr="00A914D5">
        <w:rPr>
          <w:i/>
          <w:iCs/>
        </w:rPr>
        <w:t>JAMA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04622" w14:textId="57FADA51" w:rsidR="00653B92" w:rsidRPr="00D81CFD" w:rsidRDefault="00653B92" w:rsidP="00D81CFD">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67769D">
      <w:rPr>
        <w:rFonts w:ascii="Arial" w:hAnsi="Arial" w:cs="Arial"/>
        <w:bCs/>
        <w:noProof/>
      </w:rPr>
      <w:t>8</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67769D">
      <w:rPr>
        <w:rFonts w:ascii="Arial" w:hAnsi="Arial" w:cs="Arial"/>
        <w:bCs/>
        <w:noProof/>
      </w:rPr>
      <w:t>8</w:t>
    </w:r>
    <w:r w:rsidRPr="00D81CFD">
      <w:rPr>
        <w:rFonts w:ascii="Arial" w:hAnsi="Arial" w:cs="Arial"/>
        <w:bCs/>
      </w:rPr>
      <w:fldChar w:fldCharType="end"/>
    </w:r>
  </w:p>
  <w:p w14:paraId="0DEF6657" w14:textId="77777777" w:rsidR="00653B92" w:rsidRDefault="00653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A89F6" w14:textId="195246BE" w:rsidR="00653B92" w:rsidRDefault="00653B92">
    <w:pPr>
      <w:pStyle w:val="Header"/>
    </w:pPr>
    <w:r>
      <w:rPr>
        <w:rFonts w:ascii="Arial" w:hAnsi="Arial" w:cs="Arial"/>
        <w:noProof/>
        <w:lang w:val="en-GB" w:eastAsia="en-GB"/>
      </w:rPr>
      <w:drawing>
        <wp:anchor distT="0" distB="0" distL="114300" distR="114300" simplePos="0" relativeHeight="251663360"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t xml:space="preserve">                                                                                            </w:t>
    </w:r>
    <w:r>
      <w:rPr>
        <w:noProof/>
        <w:lang w:val="en-GB" w:eastAsia="en-GB"/>
      </w:rPr>
      <w:drawing>
        <wp:anchor distT="0" distB="0" distL="114300" distR="114300" simplePos="0" relativeHeight="251657728"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B2B9D"/>
    <w:multiLevelType w:val="multilevel"/>
    <w:tmpl w:val="9CA2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A38AD"/>
    <w:multiLevelType w:val="hybridMultilevel"/>
    <w:tmpl w:val="0CEE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CD0416"/>
    <w:multiLevelType w:val="hybridMultilevel"/>
    <w:tmpl w:val="FAA89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5E4F6D"/>
    <w:multiLevelType w:val="multilevel"/>
    <w:tmpl w:val="C246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485D7C"/>
    <w:multiLevelType w:val="hybridMultilevel"/>
    <w:tmpl w:val="3334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F376B1"/>
    <w:multiLevelType w:val="hybridMultilevel"/>
    <w:tmpl w:val="6588A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682F76"/>
    <w:multiLevelType w:val="hybridMultilevel"/>
    <w:tmpl w:val="19461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1E72A6B"/>
    <w:multiLevelType w:val="hybridMultilevel"/>
    <w:tmpl w:val="1D8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E42A5E"/>
    <w:multiLevelType w:val="hybridMultilevel"/>
    <w:tmpl w:val="447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E7B3D44"/>
    <w:multiLevelType w:val="hybridMultilevel"/>
    <w:tmpl w:val="2D42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E470BD"/>
    <w:multiLevelType w:val="hybridMultilevel"/>
    <w:tmpl w:val="9804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3B76A3"/>
    <w:multiLevelType w:val="multilevel"/>
    <w:tmpl w:val="4D9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393330"/>
    <w:multiLevelType w:val="multilevel"/>
    <w:tmpl w:val="03F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882233"/>
    <w:multiLevelType w:val="multilevel"/>
    <w:tmpl w:val="8482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2C7551"/>
    <w:multiLevelType w:val="multilevel"/>
    <w:tmpl w:val="D5F8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61230F"/>
    <w:multiLevelType w:val="hybridMultilevel"/>
    <w:tmpl w:val="705AC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8F3D35"/>
    <w:multiLevelType w:val="hybridMultilevel"/>
    <w:tmpl w:val="9A320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0C4927"/>
    <w:multiLevelType w:val="hybridMultilevel"/>
    <w:tmpl w:val="58181B60"/>
    <w:lvl w:ilvl="0" w:tplc="842634E4">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7"/>
  </w:num>
  <w:num w:numId="3">
    <w:abstractNumId w:val="24"/>
  </w:num>
  <w:num w:numId="4">
    <w:abstractNumId w:val="30"/>
  </w:num>
  <w:num w:numId="5">
    <w:abstractNumId w:val="23"/>
  </w:num>
  <w:num w:numId="6">
    <w:abstractNumId w:val="29"/>
  </w:num>
  <w:num w:numId="7">
    <w:abstractNumId w:val="43"/>
  </w:num>
  <w:num w:numId="8">
    <w:abstractNumId w:val="34"/>
  </w:num>
  <w:num w:numId="9">
    <w:abstractNumId w:val="4"/>
  </w:num>
  <w:num w:numId="10">
    <w:abstractNumId w:val="17"/>
  </w:num>
  <w:num w:numId="11">
    <w:abstractNumId w:val="28"/>
  </w:num>
  <w:num w:numId="12">
    <w:abstractNumId w:val="27"/>
  </w:num>
  <w:num w:numId="13">
    <w:abstractNumId w:val="44"/>
  </w:num>
  <w:num w:numId="14">
    <w:abstractNumId w:val="9"/>
  </w:num>
  <w:num w:numId="15">
    <w:abstractNumId w:val="15"/>
  </w:num>
  <w:num w:numId="16">
    <w:abstractNumId w:val="3"/>
  </w:num>
  <w:num w:numId="17">
    <w:abstractNumId w:val="45"/>
  </w:num>
  <w:num w:numId="18">
    <w:abstractNumId w:val="8"/>
  </w:num>
  <w:num w:numId="19">
    <w:abstractNumId w:val="37"/>
  </w:num>
  <w:num w:numId="20">
    <w:abstractNumId w:val="35"/>
  </w:num>
  <w:num w:numId="21">
    <w:abstractNumId w:val="14"/>
  </w:num>
  <w:num w:numId="22">
    <w:abstractNumId w:val="16"/>
  </w:num>
  <w:num w:numId="23">
    <w:abstractNumId w:val="22"/>
  </w:num>
  <w:num w:numId="24">
    <w:abstractNumId w:val="31"/>
  </w:num>
  <w:num w:numId="25">
    <w:abstractNumId w:val="11"/>
  </w:num>
  <w:num w:numId="26">
    <w:abstractNumId w:val="40"/>
  </w:num>
  <w:num w:numId="27">
    <w:abstractNumId w:val="6"/>
  </w:num>
  <w:num w:numId="28">
    <w:abstractNumId w:val="26"/>
  </w:num>
  <w:num w:numId="29">
    <w:abstractNumId w:val="1"/>
  </w:num>
  <w:num w:numId="30">
    <w:abstractNumId w:val="42"/>
  </w:num>
  <w:num w:numId="31">
    <w:abstractNumId w:val="0"/>
  </w:num>
  <w:num w:numId="32">
    <w:abstractNumId w:val="5"/>
  </w:num>
  <w:num w:numId="33">
    <w:abstractNumId w:val="36"/>
  </w:num>
  <w:num w:numId="34">
    <w:abstractNumId w:val="12"/>
  </w:num>
  <w:num w:numId="35">
    <w:abstractNumId w:val="25"/>
  </w:num>
  <w:num w:numId="36">
    <w:abstractNumId w:val="19"/>
  </w:num>
  <w:num w:numId="37">
    <w:abstractNumId w:val="20"/>
  </w:num>
  <w:num w:numId="38">
    <w:abstractNumId w:val="33"/>
  </w:num>
  <w:num w:numId="39">
    <w:abstractNumId w:val="32"/>
  </w:num>
  <w:num w:numId="40">
    <w:abstractNumId w:val="38"/>
  </w:num>
  <w:num w:numId="41">
    <w:abstractNumId w:val="13"/>
  </w:num>
  <w:num w:numId="42">
    <w:abstractNumId w:val="18"/>
  </w:num>
  <w:num w:numId="43">
    <w:abstractNumId w:val="21"/>
  </w:num>
  <w:num w:numId="44">
    <w:abstractNumId w:val="10"/>
  </w:num>
  <w:num w:numId="45">
    <w:abstractNumId w:val="46"/>
  </w:num>
  <w:num w:numId="46">
    <w:abstractNumId w:val="41"/>
  </w:num>
  <w:num w:numId="47">
    <w:abstractNumId w:val="2"/>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B7"/>
    <w:rsid w:val="00014753"/>
    <w:rsid w:val="0003360F"/>
    <w:rsid w:val="00035CF8"/>
    <w:rsid w:val="00055B5A"/>
    <w:rsid w:val="00061B7C"/>
    <w:rsid w:val="00063B4F"/>
    <w:rsid w:val="00077C68"/>
    <w:rsid w:val="00080BF8"/>
    <w:rsid w:val="00081D75"/>
    <w:rsid w:val="000A0D7F"/>
    <w:rsid w:val="000B3622"/>
    <w:rsid w:val="000B5807"/>
    <w:rsid w:val="000B6730"/>
    <w:rsid w:val="000B7F67"/>
    <w:rsid w:val="000C7890"/>
    <w:rsid w:val="000D2C81"/>
    <w:rsid w:val="000E0974"/>
    <w:rsid w:val="000E3E37"/>
    <w:rsid w:val="000E7DC6"/>
    <w:rsid w:val="000F3E29"/>
    <w:rsid w:val="000F703D"/>
    <w:rsid w:val="000F7AE8"/>
    <w:rsid w:val="00100BCB"/>
    <w:rsid w:val="001107D3"/>
    <w:rsid w:val="00112C36"/>
    <w:rsid w:val="00134E11"/>
    <w:rsid w:val="001377D9"/>
    <w:rsid w:val="00141401"/>
    <w:rsid w:val="00145D1E"/>
    <w:rsid w:val="001460C7"/>
    <w:rsid w:val="00146583"/>
    <w:rsid w:val="00147079"/>
    <w:rsid w:val="00151342"/>
    <w:rsid w:val="00151A2B"/>
    <w:rsid w:val="00151B96"/>
    <w:rsid w:val="00152A47"/>
    <w:rsid w:val="00154A9B"/>
    <w:rsid w:val="001820CE"/>
    <w:rsid w:val="00183CA0"/>
    <w:rsid w:val="001930D2"/>
    <w:rsid w:val="00196DC2"/>
    <w:rsid w:val="00197D04"/>
    <w:rsid w:val="001C5230"/>
    <w:rsid w:val="001D6D8D"/>
    <w:rsid w:val="001F2F5E"/>
    <w:rsid w:val="002007C9"/>
    <w:rsid w:val="0021054B"/>
    <w:rsid w:val="00217B39"/>
    <w:rsid w:val="00217BB2"/>
    <w:rsid w:val="00225A9D"/>
    <w:rsid w:val="0023371C"/>
    <w:rsid w:val="002343DE"/>
    <w:rsid w:val="002464E1"/>
    <w:rsid w:val="00261A66"/>
    <w:rsid w:val="0026285B"/>
    <w:rsid w:val="00266DF6"/>
    <w:rsid w:val="00267EC0"/>
    <w:rsid w:val="00275B91"/>
    <w:rsid w:val="0028343C"/>
    <w:rsid w:val="00286A15"/>
    <w:rsid w:val="002917EA"/>
    <w:rsid w:val="00293646"/>
    <w:rsid w:val="002B244A"/>
    <w:rsid w:val="002C0CAD"/>
    <w:rsid w:val="002C22EA"/>
    <w:rsid w:val="002D2BA8"/>
    <w:rsid w:val="002D599B"/>
    <w:rsid w:val="002E2144"/>
    <w:rsid w:val="0030740D"/>
    <w:rsid w:val="00307E13"/>
    <w:rsid w:val="00312CEC"/>
    <w:rsid w:val="00316023"/>
    <w:rsid w:val="0032137D"/>
    <w:rsid w:val="00322A76"/>
    <w:rsid w:val="0032500D"/>
    <w:rsid w:val="003351CB"/>
    <w:rsid w:val="00342274"/>
    <w:rsid w:val="00342394"/>
    <w:rsid w:val="00360C41"/>
    <w:rsid w:val="00364CB3"/>
    <w:rsid w:val="00371198"/>
    <w:rsid w:val="00377DCE"/>
    <w:rsid w:val="00380CF8"/>
    <w:rsid w:val="003A03FA"/>
    <w:rsid w:val="003A39A2"/>
    <w:rsid w:val="003A76E8"/>
    <w:rsid w:val="003B14BA"/>
    <w:rsid w:val="003C71D8"/>
    <w:rsid w:val="003D1B12"/>
    <w:rsid w:val="003E3281"/>
    <w:rsid w:val="004020F6"/>
    <w:rsid w:val="00403B64"/>
    <w:rsid w:val="004126D9"/>
    <w:rsid w:val="004236FE"/>
    <w:rsid w:val="004273A8"/>
    <w:rsid w:val="00435749"/>
    <w:rsid w:val="0044339F"/>
    <w:rsid w:val="00444506"/>
    <w:rsid w:val="00450EDE"/>
    <w:rsid w:val="004658F5"/>
    <w:rsid w:val="00473082"/>
    <w:rsid w:val="004779E6"/>
    <w:rsid w:val="004853B4"/>
    <w:rsid w:val="004914F8"/>
    <w:rsid w:val="00491856"/>
    <w:rsid w:val="004A13F1"/>
    <w:rsid w:val="004A50D6"/>
    <w:rsid w:val="004B39F7"/>
    <w:rsid w:val="004B4050"/>
    <w:rsid w:val="004E3A3C"/>
    <w:rsid w:val="004F4F06"/>
    <w:rsid w:val="0050238D"/>
    <w:rsid w:val="005035A2"/>
    <w:rsid w:val="005148D9"/>
    <w:rsid w:val="0051759D"/>
    <w:rsid w:val="00522343"/>
    <w:rsid w:val="00533EB5"/>
    <w:rsid w:val="00540920"/>
    <w:rsid w:val="00546444"/>
    <w:rsid w:val="0056306E"/>
    <w:rsid w:val="00567421"/>
    <w:rsid w:val="00574DAD"/>
    <w:rsid w:val="00577464"/>
    <w:rsid w:val="00581F49"/>
    <w:rsid w:val="005847A5"/>
    <w:rsid w:val="005A440E"/>
    <w:rsid w:val="005B3C16"/>
    <w:rsid w:val="005F039F"/>
    <w:rsid w:val="005F079C"/>
    <w:rsid w:val="005F2805"/>
    <w:rsid w:val="005F5848"/>
    <w:rsid w:val="00626C78"/>
    <w:rsid w:val="00626F3F"/>
    <w:rsid w:val="00635FC5"/>
    <w:rsid w:val="0063608D"/>
    <w:rsid w:val="00640E19"/>
    <w:rsid w:val="00644806"/>
    <w:rsid w:val="00644A18"/>
    <w:rsid w:val="00645390"/>
    <w:rsid w:val="00647E0C"/>
    <w:rsid w:val="006526C2"/>
    <w:rsid w:val="006534A8"/>
    <w:rsid w:val="00653B92"/>
    <w:rsid w:val="00657942"/>
    <w:rsid w:val="00661CF9"/>
    <w:rsid w:val="00674A61"/>
    <w:rsid w:val="0067769D"/>
    <w:rsid w:val="00677FFE"/>
    <w:rsid w:val="00682823"/>
    <w:rsid w:val="0069086D"/>
    <w:rsid w:val="00690DD1"/>
    <w:rsid w:val="006927FE"/>
    <w:rsid w:val="00692A34"/>
    <w:rsid w:val="006942B7"/>
    <w:rsid w:val="00696346"/>
    <w:rsid w:val="00697BCB"/>
    <w:rsid w:val="006B1CFB"/>
    <w:rsid w:val="006C1A11"/>
    <w:rsid w:val="00723AFA"/>
    <w:rsid w:val="00730C07"/>
    <w:rsid w:val="0073602E"/>
    <w:rsid w:val="007378D2"/>
    <w:rsid w:val="00756066"/>
    <w:rsid w:val="00757E08"/>
    <w:rsid w:val="007669A0"/>
    <w:rsid w:val="00783D06"/>
    <w:rsid w:val="007850C1"/>
    <w:rsid w:val="007B0C13"/>
    <w:rsid w:val="007B3EA6"/>
    <w:rsid w:val="007B5129"/>
    <w:rsid w:val="007C253F"/>
    <w:rsid w:val="007C79D3"/>
    <w:rsid w:val="007D1C83"/>
    <w:rsid w:val="007D2B70"/>
    <w:rsid w:val="007D41DD"/>
    <w:rsid w:val="007E02B9"/>
    <w:rsid w:val="007F7C0B"/>
    <w:rsid w:val="00800094"/>
    <w:rsid w:val="00804217"/>
    <w:rsid w:val="00815283"/>
    <w:rsid w:val="00817186"/>
    <w:rsid w:val="00822157"/>
    <w:rsid w:val="00822397"/>
    <w:rsid w:val="00822FA0"/>
    <w:rsid w:val="0083143D"/>
    <w:rsid w:val="00831762"/>
    <w:rsid w:val="00841162"/>
    <w:rsid w:val="00863E30"/>
    <w:rsid w:val="008661D1"/>
    <w:rsid w:val="0087639A"/>
    <w:rsid w:val="008766B8"/>
    <w:rsid w:val="008808C0"/>
    <w:rsid w:val="00886A24"/>
    <w:rsid w:val="0089497B"/>
    <w:rsid w:val="008A1DF0"/>
    <w:rsid w:val="008B5B67"/>
    <w:rsid w:val="008C4F79"/>
    <w:rsid w:val="008C54BB"/>
    <w:rsid w:val="008C7FDE"/>
    <w:rsid w:val="008D2EE1"/>
    <w:rsid w:val="008D3DE2"/>
    <w:rsid w:val="008D6729"/>
    <w:rsid w:val="008F3643"/>
    <w:rsid w:val="008F549D"/>
    <w:rsid w:val="00914CCA"/>
    <w:rsid w:val="00915A0B"/>
    <w:rsid w:val="009504C3"/>
    <w:rsid w:val="00957BE7"/>
    <w:rsid w:val="00996895"/>
    <w:rsid w:val="009B60DA"/>
    <w:rsid w:val="009B775E"/>
    <w:rsid w:val="009C3F95"/>
    <w:rsid w:val="009D071D"/>
    <w:rsid w:val="009E3AA0"/>
    <w:rsid w:val="009F1EAE"/>
    <w:rsid w:val="009F3BD4"/>
    <w:rsid w:val="009F5FEB"/>
    <w:rsid w:val="00A32013"/>
    <w:rsid w:val="00A459AC"/>
    <w:rsid w:val="00A66630"/>
    <w:rsid w:val="00A67640"/>
    <w:rsid w:val="00A8323C"/>
    <w:rsid w:val="00A914D5"/>
    <w:rsid w:val="00AA2FCB"/>
    <w:rsid w:val="00AB4FE7"/>
    <w:rsid w:val="00AB58A6"/>
    <w:rsid w:val="00AC4027"/>
    <w:rsid w:val="00AD38EA"/>
    <w:rsid w:val="00AE2004"/>
    <w:rsid w:val="00AE3189"/>
    <w:rsid w:val="00AE4879"/>
    <w:rsid w:val="00AF4935"/>
    <w:rsid w:val="00AF799C"/>
    <w:rsid w:val="00B10FCF"/>
    <w:rsid w:val="00B13CC8"/>
    <w:rsid w:val="00B14C6A"/>
    <w:rsid w:val="00B22BD8"/>
    <w:rsid w:val="00B4721F"/>
    <w:rsid w:val="00B5219F"/>
    <w:rsid w:val="00B55903"/>
    <w:rsid w:val="00B75050"/>
    <w:rsid w:val="00B80593"/>
    <w:rsid w:val="00B85E8B"/>
    <w:rsid w:val="00BA49F7"/>
    <w:rsid w:val="00BA4E63"/>
    <w:rsid w:val="00BC764D"/>
    <w:rsid w:val="00BD407F"/>
    <w:rsid w:val="00BE6018"/>
    <w:rsid w:val="00BF66A4"/>
    <w:rsid w:val="00C0190B"/>
    <w:rsid w:val="00C0466D"/>
    <w:rsid w:val="00C128E0"/>
    <w:rsid w:val="00C14F74"/>
    <w:rsid w:val="00C37939"/>
    <w:rsid w:val="00C47A22"/>
    <w:rsid w:val="00C72ACB"/>
    <w:rsid w:val="00CA4A13"/>
    <w:rsid w:val="00CB02D6"/>
    <w:rsid w:val="00CB38AE"/>
    <w:rsid w:val="00CB524D"/>
    <w:rsid w:val="00CC5679"/>
    <w:rsid w:val="00CC5974"/>
    <w:rsid w:val="00CE1844"/>
    <w:rsid w:val="00CE1AF2"/>
    <w:rsid w:val="00CF10FA"/>
    <w:rsid w:val="00CF5DDE"/>
    <w:rsid w:val="00CF7532"/>
    <w:rsid w:val="00D00659"/>
    <w:rsid w:val="00D10FF9"/>
    <w:rsid w:val="00D12DEC"/>
    <w:rsid w:val="00D17BB1"/>
    <w:rsid w:val="00D270F7"/>
    <w:rsid w:val="00D44BF0"/>
    <w:rsid w:val="00D46A6E"/>
    <w:rsid w:val="00D505C8"/>
    <w:rsid w:val="00D55A95"/>
    <w:rsid w:val="00D562BE"/>
    <w:rsid w:val="00D65583"/>
    <w:rsid w:val="00D66BD3"/>
    <w:rsid w:val="00D75358"/>
    <w:rsid w:val="00D81CFD"/>
    <w:rsid w:val="00D81FA4"/>
    <w:rsid w:val="00D92EA3"/>
    <w:rsid w:val="00D953CD"/>
    <w:rsid w:val="00D9762F"/>
    <w:rsid w:val="00DB3E09"/>
    <w:rsid w:val="00DC2897"/>
    <w:rsid w:val="00DD26E0"/>
    <w:rsid w:val="00DD2A64"/>
    <w:rsid w:val="00DD4182"/>
    <w:rsid w:val="00DD6CE8"/>
    <w:rsid w:val="00E05406"/>
    <w:rsid w:val="00E20EED"/>
    <w:rsid w:val="00E243D9"/>
    <w:rsid w:val="00E35312"/>
    <w:rsid w:val="00E44D3E"/>
    <w:rsid w:val="00E51737"/>
    <w:rsid w:val="00E56EC0"/>
    <w:rsid w:val="00E61A76"/>
    <w:rsid w:val="00E62081"/>
    <w:rsid w:val="00E66AC6"/>
    <w:rsid w:val="00E675BA"/>
    <w:rsid w:val="00E72078"/>
    <w:rsid w:val="00E8324A"/>
    <w:rsid w:val="00E850C5"/>
    <w:rsid w:val="00E85551"/>
    <w:rsid w:val="00EB1D66"/>
    <w:rsid w:val="00EB43E1"/>
    <w:rsid w:val="00EC1DA3"/>
    <w:rsid w:val="00EC1DE4"/>
    <w:rsid w:val="00EC3DB7"/>
    <w:rsid w:val="00EC4D4B"/>
    <w:rsid w:val="00ED33B9"/>
    <w:rsid w:val="00EE1642"/>
    <w:rsid w:val="00EE1D53"/>
    <w:rsid w:val="00EE3B2A"/>
    <w:rsid w:val="00EE5F5B"/>
    <w:rsid w:val="00EF553E"/>
    <w:rsid w:val="00EF7B68"/>
    <w:rsid w:val="00F01197"/>
    <w:rsid w:val="00F043D7"/>
    <w:rsid w:val="00F16A42"/>
    <w:rsid w:val="00F17FAB"/>
    <w:rsid w:val="00F24984"/>
    <w:rsid w:val="00F33246"/>
    <w:rsid w:val="00F43405"/>
    <w:rsid w:val="00F608C0"/>
    <w:rsid w:val="00F62534"/>
    <w:rsid w:val="00F83F1D"/>
    <w:rsid w:val="00F84A26"/>
    <w:rsid w:val="00F973DF"/>
    <w:rsid w:val="00FA6293"/>
    <w:rsid w:val="00FB0B59"/>
    <w:rsid w:val="00FB3893"/>
    <w:rsid w:val="00FD09AC"/>
    <w:rsid w:val="00FD09D4"/>
    <w:rsid w:val="00FD60C2"/>
    <w:rsid w:val="00FE3DE8"/>
    <w:rsid w:val="00FF0E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69BA56"/>
  <w15:docId w15:val="{DAC96F86-089E-404C-8DD9-322F9C59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character" w:customStyle="1" w:styleId="view-only">
    <w:name w:val="view-only"/>
    <w:basedOn w:val="DefaultParagraphFont"/>
    <w:rsid w:val="00F24984"/>
    <w:rPr>
      <w:rFonts w:ascii="Helvetica" w:hAnsi="Helvetica" w:cs="Helvetica" w:hint="default"/>
    </w:rPr>
  </w:style>
  <w:style w:type="character" w:styleId="Emphasis">
    <w:name w:val="Emphasis"/>
    <w:basedOn w:val="DefaultParagraphFont"/>
    <w:uiPriority w:val="20"/>
    <w:qFormat/>
    <w:rsid w:val="00F24984"/>
    <w:rPr>
      <w:i/>
      <w:iCs/>
    </w:rPr>
  </w:style>
  <w:style w:type="character" w:customStyle="1" w:styleId="UnresolvedMention1">
    <w:name w:val="Unresolved Mention1"/>
    <w:basedOn w:val="DefaultParagraphFont"/>
    <w:uiPriority w:val="99"/>
    <w:semiHidden/>
    <w:unhideWhenUsed/>
    <w:rsid w:val="000C7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egister.gotowebinar.com/recording/7535734244198385665" TargetMode="External"/><Relationship Id="rId18" Type="http://schemas.openxmlformats.org/officeDocument/2006/relationships/hyperlink" Target="https://www.knowledgeshare.nhs.uk/index.php?PageID=link_resolver&amp;link=54e796cbf92d935df86185ba460d6de9" TargetMode="External"/><Relationship Id="rId26" Type="http://schemas.openxmlformats.org/officeDocument/2006/relationships/hyperlink" Target="http://www.surreyandsussexlibraryservices.nhs.uk/useful-resources/requests/article-request-form/" TargetMode="External"/><Relationship Id="rId3" Type="http://schemas.openxmlformats.org/officeDocument/2006/relationships/customXml" Target="../customXml/item3.xml"/><Relationship Id="rId21" Type="http://schemas.openxmlformats.org/officeDocument/2006/relationships/hyperlink" Target="https://www.knowledgeshare.nhs.uk/index.php?PageID=link_resolver&amp;link=de74c627f448e1b561c199b540f7428a"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moralbalance.org/resources/COVID-19-/MORAL-Balance-Analysis-2---non-COVID-19-Cancer-Surgical-Prioritisation.pdf" TargetMode="External"/><Relationship Id="rId17" Type="http://schemas.openxmlformats.org/officeDocument/2006/relationships/hyperlink" Target="https://www.knowledgeshare.nhs.uk/index.php?PageID=link_resolver&amp;link=985f4a9a73756c67a504f6dde5c360d8" TargetMode="External"/><Relationship Id="rId25" Type="http://schemas.openxmlformats.org/officeDocument/2006/relationships/hyperlink" Target="https://www.knowledgeshare.nhs.uk/index.php?PageID=link_resolver&amp;link=ced59f25cc0e5cc010d88f19b7c54cb1"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knowledgeshare.nhs.uk/index.php?PageID=link_resolver&amp;link=7b077cc0735d516a2d22b67544cfeb29" TargetMode="External"/><Relationship Id="rId20" Type="http://schemas.openxmlformats.org/officeDocument/2006/relationships/hyperlink" Target="https://www.knowledgeshare.nhs.uk/index.php?PageID=link_resolver&amp;link=8b682228013e684f4cebb2827deabea2" TargetMode="External"/><Relationship Id="rId29" Type="http://schemas.openxmlformats.org/officeDocument/2006/relationships/hyperlink" Target="https://www.surreyandsussexlibraryservices.nhs.uk/about/joining-the-librar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isonmclaren1@nhs.net" TargetMode="External"/><Relationship Id="rId24" Type="http://schemas.openxmlformats.org/officeDocument/2006/relationships/hyperlink" Target="https://www.knowledgeshare.nhs.uk/index.php?PageID=link_resolver&amp;link=7113faec5f5d4da5c8903fd11a7c0d1b"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knowledgeshare.nhs.uk/index.php?PageID=link_resolver&amp;link=72f4b10e0f1bc989a3299098c9407f53" TargetMode="External"/><Relationship Id="rId23" Type="http://schemas.openxmlformats.org/officeDocument/2006/relationships/hyperlink" Target="https://www.knowledgeshare.nhs.uk/index.php?PageID=link_resolver&amp;link=a378a3a246358c7d991b97a0a81534d2" TargetMode="External"/><Relationship Id="rId28" Type="http://schemas.openxmlformats.org/officeDocument/2006/relationships/hyperlink" Target="https://openathens.nice.org.uk/" TargetMode="External"/><Relationship Id="rId10" Type="http://schemas.openxmlformats.org/officeDocument/2006/relationships/endnotes" Target="endnotes.xml"/><Relationship Id="rId19" Type="http://schemas.openxmlformats.org/officeDocument/2006/relationships/hyperlink" Target="https://www.knowledgeshare.nhs.uk/index.php?PageID=link_resolver&amp;link=b392932b5d4457a0e79e892250b744f4"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nowledgeshare.nhs.uk/index.php?PageID=link_resolver&amp;link=5c3e7a5a5b38b7422d6cc0133235637e" TargetMode="External"/><Relationship Id="rId22" Type="http://schemas.openxmlformats.org/officeDocument/2006/relationships/hyperlink" Target="https://www.knowledgeshare.nhs.uk/index.php?PageID=link_resolver&amp;link=69e04b3645ccb969489ac39812ac0e5b" TargetMode="External"/><Relationship Id="rId27" Type="http://schemas.openxmlformats.org/officeDocument/2006/relationships/hyperlink" Target="http://www.surreyandsussexlibraryservices.nhs.uk"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79B7C-BDF7-4117-AC15-BD14B5470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09DE43-F46C-4118-9C49-4121A88FB9AC}">
  <ds:schemaRefs>
    <ds:schemaRef ds:uri="http://schemas.microsoft.com/office/2006/metadata/properties"/>
    <ds:schemaRef ds:uri="http://schemas.microsoft.com/office/infopath/2007/PartnerControls"/>
    <ds:schemaRef ds:uri="d2389ad0-4628-4ca4-babd-a5e1ca1fc43d"/>
  </ds:schemaRefs>
</ds:datastoreItem>
</file>

<file path=customXml/itemProps3.xml><?xml version="1.0" encoding="utf-8"?>
<ds:datastoreItem xmlns:ds="http://schemas.openxmlformats.org/officeDocument/2006/customXml" ds:itemID="{90921C80-A7BC-4F0E-B1F3-7AFBA81A0202}">
  <ds:schemaRefs>
    <ds:schemaRef ds:uri="http://schemas.microsoft.com/sharepoint/v3/contenttype/forms"/>
  </ds:schemaRefs>
</ds:datastoreItem>
</file>

<file path=customXml/itemProps4.xml><?xml version="1.0" encoding="utf-8"?>
<ds:datastoreItem xmlns:ds="http://schemas.openxmlformats.org/officeDocument/2006/customXml" ds:itemID="{BFB68D17-8FB0-F440-97A9-AB9C25C7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Settings\lib-rcoo\Local Settings\Temporary Internet Files\Content.IE5\JZ27LYZU\Surrey%20and%20Sussex%20Brand%20Template%20Word%202010%20Portrait[1].dotx</Template>
  <TotalTime>0</TotalTime>
  <Pages>8</Pages>
  <Words>2999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Community Pharmacists</vt:lpstr>
    </vt:vector>
  </TitlesOfParts>
  <Company>Trent NHS Workforce Confederation</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lib-rcoo</dc:creator>
  <cp:lastModifiedBy>Helene Gorring</cp:lastModifiedBy>
  <cp:revision>2</cp:revision>
  <cp:lastPrinted>2013-08-14T14:58:00Z</cp:lastPrinted>
  <dcterms:created xsi:type="dcterms:W3CDTF">2020-04-22T13:40:00Z</dcterms:created>
  <dcterms:modified xsi:type="dcterms:W3CDTF">2020-04-22T13:40:00Z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1218100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