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C6C" w:rsidRPr="008A189E" w:rsidRDefault="008A189E">
      <w:pPr>
        <w:rPr>
          <w:b/>
          <w:sz w:val="24"/>
        </w:rPr>
      </w:pPr>
      <w:r w:rsidRPr="008A189E">
        <w:rPr>
          <w:b/>
          <w:sz w:val="24"/>
        </w:rPr>
        <w:t xml:space="preserve">Decontamination and reprocessing of disposable FFP3 </w:t>
      </w:r>
      <w:proofErr w:type="gramStart"/>
      <w:r w:rsidRPr="008A189E">
        <w:rPr>
          <w:b/>
          <w:sz w:val="24"/>
        </w:rPr>
        <w:t>masks  -</w:t>
      </w:r>
      <w:proofErr w:type="gramEnd"/>
      <w:r w:rsidRPr="008A189E">
        <w:rPr>
          <w:b/>
          <w:sz w:val="24"/>
        </w:rPr>
        <w:t xml:space="preserve">methods used </w:t>
      </w:r>
      <w:bookmarkStart w:id="0" w:name="_GoBack"/>
      <w:bookmarkEnd w:id="0"/>
    </w:p>
    <w:tbl>
      <w:tblPr>
        <w:tblW w:w="5000" w:type="pct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2145"/>
        <w:gridCol w:w="3184"/>
        <w:gridCol w:w="1997"/>
      </w:tblGrid>
      <w:tr w:rsidR="008A189E" w:rsidRPr="008A189E" w:rsidTr="008A189E">
        <w:tc>
          <w:tcPr>
            <w:tcW w:w="449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#</w:t>
            </w:r>
          </w:p>
        </w:tc>
        <w:tc>
          <w:tcPr>
            <w:tcW w:w="449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Database</w:t>
            </w:r>
          </w:p>
        </w:tc>
        <w:tc>
          <w:tcPr>
            <w:tcW w:w="448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Search term</w:t>
            </w:r>
          </w:p>
        </w:tc>
        <w:tc>
          <w:tcPr>
            <w:tcW w:w="448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Results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DECONTAMINATION/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4786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(FFP3 mask*).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19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(FFP3 mask*).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ti,ab,af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21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(reprocessing).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ti,ab,af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2761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(reprocessing).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2644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MASKS/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9301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"PERSONAL PROTECTIVE EQUIPMENT"/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29272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(1 AND 6)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(1 AND 7)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135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(decontamination).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10265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STERILIZATION/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30400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(6 AND 11)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126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"EQUIPMENT REUSE"/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2843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(1 AND 13)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78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(11 AND 13)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737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(7 AND 15)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37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(6 AND 13)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69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decontamin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* OR reprocess*).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14928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(3 AND 18)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(reuse).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10290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(3 AND 20)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DECONTAMINATION/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2322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(FFP3 mask*).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14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(FFP3 mask*).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ti,ab,af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14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(reprocessing).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ti,ab,af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4642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(reprocessing).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3980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MASKS/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33857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"PERSONAL PROTECTIVE EQUIPMENT"/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53415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(decontamination).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13158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STERILIZATION/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19583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"EQUIPMENT REUSE"/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23994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decontamin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* OR reprocess*).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19733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(reuse).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13216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(22 AND 27)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16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(27 AND 30)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184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(30 AND 31)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395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(28 AND 31)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129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(22 AND 28)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95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(24 AND 32)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(24 AND 33)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(mask*).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76882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(mask*).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95168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43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(18 AND 41)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73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(32 AND 42)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113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(20 AND 41)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44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(33 AND 42)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41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*CLEANING/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2704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*CLEANING/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DETERGENTS/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32907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(6 AND 49)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Medline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(41 AND 49)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103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(27 AND 47)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EMBASE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(42 AND 47)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DECONTAMINATION/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(FFP3 mask*).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56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(FFP3 mask*).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ti,ab,af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(reprocessing).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ti,ab,af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1424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58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(reprocessing).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1324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59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MASKS/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2167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"PERSONAL PROTECTIVE EQUIPMENT"/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(decontamination).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2282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STERILIZATION/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"EQUIPMENT REUSE"/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1916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decontamin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* OR reprocess*).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4035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(reuse).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1363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(mask*).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15268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67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*CLEANING/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68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DETERGENTS/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1866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"DECONTAMINATION, HAZARDOUS MATERIALS"/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1324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"CLEANING COMPOUNDS"/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1261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"STERILIZATION AND DISINFECTION"/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11879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(68 OR 69 OR 70 OR 71)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15661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lastRenderedPageBreak/>
              <w:t>73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(59 OR 66)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16140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(63 OR 64 OR 65)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6486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(73 AND 74)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88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CINAHL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(72 AND 73)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133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DECONTAMINATION/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658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(FFP3 mask*).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79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(FFP3 mask*).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ti,ab,af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(reprocessing).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ti,ab,af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1720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(reprocessing).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1566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MASKS/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11682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"PERSONAL PROTECTIVE EQUIPMENT"/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17560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(decontamination).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3167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STERILIZATION/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5955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"EQUIPMENT REUSE"/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2352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decontamin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* OR reprocess*).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5258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(reuse).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1841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(mask*).</w:t>
            </w: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23783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*CLEANING/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957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"DECONTAMINATION, HAZARDOUS MATERIALS"/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"CLEANING COMPOUNDS"/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93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"STERILIZATION AND DISINFECTION"/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(77 OR 85 OR 87 OR 90)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11626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(82 OR 89)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29924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96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(86 OR 88)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3953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97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(94 AND 95)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169</w:t>
            </w:r>
          </w:p>
        </w:tc>
      </w:tr>
      <w:tr w:rsidR="008A189E" w:rsidRPr="008A189E" w:rsidTr="008A189E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EMCARE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(95 AND 96)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8A189E" w:rsidRPr="008A189E" w:rsidRDefault="008A189E" w:rsidP="008A18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A1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44​</w:t>
            </w:r>
          </w:p>
        </w:tc>
      </w:tr>
    </w:tbl>
    <w:p w:rsidR="008A189E" w:rsidRDefault="008A189E"/>
    <w:sectPr w:rsidR="008A1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9E"/>
    <w:rsid w:val="00753C6C"/>
    <w:rsid w:val="008A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76D22-794C-4299-A963-72749D0A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F27741-A44A-40A6-9871-98DBE9157CF6}"/>
</file>

<file path=customXml/itemProps2.xml><?xml version="1.0" encoding="utf-8"?>
<ds:datastoreItem xmlns:ds="http://schemas.openxmlformats.org/officeDocument/2006/customXml" ds:itemID="{C968EACC-7AE4-48C8-8F65-FA4B0724C4A8}"/>
</file>

<file path=customXml/itemProps3.xml><?xml version="1.0" encoding="utf-8"?>
<ds:datastoreItem xmlns:ds="http://schemas.openxmlformats.org/officeDocument/2006/customXml" ds:itemID="{7BCFED6D-648C-401D-97A9-5DC5872250D0}"/>
</file>

<file path=docProps/app.xml><?xml version="1.0" encoding="utf-8"?>
<Properties xmlns="http://schemas.openxmlformats.org/officeDocument/2006/extended-properties" xmlns:vt="http://schemas.openxmlformats.org/officeDocument/2006/docPropsVTypes">
  <Template>56876E00</Template>
  <TotalTime>1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DBTH NHS FT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Gardner</dc:creator>
  <cp:keywords/>
  <dc:description/>
  <cp:lastModifiedBy>Sarah Gardner</cp:lastModifiedBy>
  <cp:revision>1</cp:revision>
  <dcterms:created xsi:type="dcterms:W3CDTF">2020-05-29T14:14:00Z</dcterms:created>
  <dcterms:modified xsi:type="dcterms:W3CDTF">2020-05-29T14:15:00Z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