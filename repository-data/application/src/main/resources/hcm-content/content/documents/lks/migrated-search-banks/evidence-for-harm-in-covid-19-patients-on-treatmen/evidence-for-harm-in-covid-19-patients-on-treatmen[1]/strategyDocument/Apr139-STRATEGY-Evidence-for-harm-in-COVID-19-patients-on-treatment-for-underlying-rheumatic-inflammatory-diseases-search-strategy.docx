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C53" w:rsidRDefault="00320C53" w:rsidP="00320C53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GB"/>
        </w:rPr>
      </w:pPr>
      <w:r w:rsidRPr="00320C53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GB"/>
        </w:rPr>
        <w:t>Evidence for harm in COVID-19 patients on treatment for underlying rheumatic inflammatory diseases</w:t>
      </w:r>
    </w:p>
    <w:p w:rsidR="00320C53" w:rsidRDefault="00320C53" w:rsidP="00320C53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GB"/>
        </w:rPr>
      </w:pPr>
      <w:bookmarkStart w:id="0" w:name="_GoBack"/>
      <w:bookmarkEnd w:id="0"/>
    </w:p>
    <w:p w:rsidR="00320C53" w:rsidRPr="00320C53" w:rsidRDefault="00320C53" w:rsidP="00320C53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n-GB"/>
        </w:rPr>
      </w:pPr>
      <w:r w:rsidRPr="00320C53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GB"/>
        </w:rPr>
        <w:t>Search History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"/>
        <w:gridCol w:w="1067"/>
        <w:gridCol w:w="6550"/>
        <w:gridCol w:w="1005"/>
      </w:tblGrid>
      <w:tr w:rsidR="00320C53" w:rsidRPr="00320C53" w:rsidTr="00320C5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b/>
                <w:bCs/>
                <w:color w:val="000000"/>
                <w:lang w:eastAsia="en-GB"/>
              </w:rPr>
              <w:t>Source</w:t>
            </w:r>
            <w:r w:rsidRPr="00320C53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b/>
                <w:bCs/>
                <w:color w:val="000000"/>
                <w:lang w:eastAsia="en-GB"/>
              </w:rPr>
              <w:t>Criteria</w:t>
            </w:r>
            <w:r w:rsidRPr="00320C53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b/>
                <w:bCs/>
                <w:color w:val="000000"/>
                <w:lang w:eastAsia="en-GB"/>
              </w:rPr>
              <w:t>Results</w:t>
            </w:r>
            <w:r w:rsidRPr="00320C53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320C53" w:rsidRPr="00320C53" w:rsidTr="00320C5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1.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</w:t>
            </w:r>
            <w:proofErr w:type="spellEnd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 CORONAVIRUS/ OR </w:t>
            </w:r>
            <w:proofErr w:type="spellStart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</w:t>
            </w:r>
            <w:proofErr w:type="spellEnd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 CORONAVIRUS INFECTIONS/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17730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20C53" w:rsidRPr="00320C53" w:rsidTr="00320C5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2.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(coronavirus).</w:t>
            </w:r>
            <w:proofErr w:type="spellStart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15063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20C53" w:rsidRPr="00320C53" w:rsidTr="00320C5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3.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("Severe Acute Respiratory Syndrome Coronavirus 2").</w:t>
            </w:r>
            <w:proofErr w:type="spellStart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943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20C53" w:rsidRPr="00320C53" w:rsidTr="00320C5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4.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</w:t>
            </w:r>
            <w:proofErr w:type="spellStart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ncov</w:t>
            </w:r>
            <w:proofErr w:type="spellEnd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 2019-nCoV OR 2019nCoV OR COVID-19 OR COVID19 OR SARS-CoV-2).</w:t>
            </w:r>
            <w:proofErr w:type="spellStart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13060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20C53" w:rsidRPr="00320C53" w:rsidTr="00320C5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5.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(1 OR 2 OR 3 OR 4)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31673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20C53" w:rsidRPr="00320C53" w:rsidTr="00320C5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6.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"RHEUMATIC DISEASES"/ OR "ARTHRITIS, RHEUMATOID"/ OR "POLYMYALGIA RHEUMATICA"/ OR "RHEUMATOID VASCULITIS"/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120386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20C53" w:rsidRPr="00320C53" w:rsidTr="00320C5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7.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POLYMYOSITIS/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2485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20C53" w:rsidRPr="00320C53" w:rsidTr="00320C5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8.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"SPONDYLITIS, ANKYLOSING"/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14560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20C53" w:rsidRPr="00320C53" w:rsidTr="00320C5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9.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</w:t>
            </w:r>
            <w:proofErr w:type="spellEnd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 "LUPUS ERYTHEMATOSUS, SYSTEMIC"/ OR </w:t>
            </w:r>
            <w:proofErr w:type="spellStart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</w:t>
            </w:r>
            <w:proofErr w:type="spellEnd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 "SCLERODERMA, SYSTEMIC"/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77223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20C53" w:rsidRPr="00320C53" w:rsidTr="00320C5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10.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"ARTHRITIS, PSORIATIC"/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5988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20C53" w:rsidRPr="00320C53" w:rsidTr="00320C5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11.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</w:t>
            </w:r>
            <w:proofErr w:type="spellStart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rheumat</w:t>
            </w:r>
            <w:proofErr w:type="spellEnd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*).</w:t>
            </w:r>
            <w:proofErr w:type="spellStart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171433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20C53" w:rsidRPr="00320C53" w:rsidTr="00320C5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12.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("rheumatoid arthritis" OR "psoriatic arthritis" OR "ankylosing spondylitis" OR "systemic lupus erythematosus" OR scleroderma OR polymyositis OR vasculitis OR "polymyalgia </w:t>
            </w:r>
            <w:proofErr w:type="spellStart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rheumatica</w:t>
            </w:r>
            <w:proofErr w:type="spellEnd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").</w:t>
            </w:r>
            <w:proofErr w:type="spellStart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208596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20C53" w:rsidRPr="00320C53" w:rsidTr="00320C5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13.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(6 OR 7 OR 8 OR 9 OR 10 OR 11 OR 12)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323771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20C53" w:rsidRPr="00320C53" w:rsidTr="00320C5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14.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</w:t>
            </w:r>
            <w:proofErr w:type="spellEnd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 "ANTIRHEUMATIC AGENTS"/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438680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20C53" w:rsidRPr="00320C53" w:rsidTr="00320C5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15.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</w:t>
            </w:r>
            <w:proofErr w:type="spellEnd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 STEROIDS/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852932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20C53" w:rsidRPr="00320C53" w:rsidTr="00320C5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16.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"BIOSIMILAR PHARMACEUTICALS"/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1929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20C53" w:rsidRPr="00320C53" w:rsidTr="00320C5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17.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"JANUS KINASE INHIBITORS"/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285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20C53" w:rsidRPr="00320C53" w:rsidTr="00320C5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18.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("disease-modifying anti-rheumatic" OR DMARD*).</w:t>
            </w:r>
            <w:proofErr w:type="spellStart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5201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20C53" w:rsidRPr="00320C53" w:rsidTr="00320C5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19.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(steroid*).</w:t>
            </w:r>
            <w:proofErr w:type="spellStart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216972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20C53" w:rsidRPr="00320C53" w:rsidTr="00320C5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20.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(biologics).</w:t>
            </w:r>
            <w:proofErr w:type="spellStart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9342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20C53" w:rsidRPr="00320C53" w:rsidTr="00320C5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21.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</w:t>
            </w:r>
            <w:proofErr w:type="spellStart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janus</w:t>
            </w:r>
            <w:proofErr w:type="spellEnd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kinase inhibitor*").</w:t>
            </w:r>
            <w:proofErr w:type="spellStart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570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20C53" w:rsidRPr="00320C53" w:rsidTr="00320C5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22.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("JAK inhibitor*").</w:t>
            </w:r>
            <w:proofErr w:type="spellStart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1421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20C53" w:rsidRPr="00320C53" w:rsidTr="00320C5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23.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(hydroxychloroquine).</w:t>
            </w:r>
            <w:proofErr w:type="spellStart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4172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20C53" w:rsidRPr="00320C53" w:rsidTr="00320C5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24.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</w:t>
            </w:r>
            <w:proofErr w:type="spellStart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anakinra</w:t>
            </w:r>
            <w:proofErr w:type="spellEnd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1617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20C53" w:rsidRPr="00320C53" w:rsidTr="00320C5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25.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(tocilizumab).</w:t>
            </w:r>
            <w:proofErr w:type="spellStart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2770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20C53" w:rsidRPr="00320C53" w:rsidTr="00320C5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26.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(anti-TNF).</w:t>
            </w:r>
            <w:proofErr w:type="spellStart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10044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20C53" w:rsidRPr="00320C53" w:rsidTr="00320C5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27.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(rituximab).</w:t>
            </w:r>
            <w:proofErr w:type="spellStart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20003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20C53" w:rsidRPr="00320C53" w:rsidTr="00320C5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28.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(14 OR 15 OR 16 OR 17 OR 18 OR 19 OR 20 OR 21 OR 22 OR 23 OR 24 OR 25 OR 26 OR 27)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1373311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20C53" w:rsidRPr="00320C53" w:rsidTr="00320C5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29.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(5 AND 13 AND 28)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45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20C53" w:rsidRPr="00320C53" w:rsidTr="00320C5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30.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29 [Languages English]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42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20C53" w:rsidRPr="00320C53" w:rsidTr="00320C5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31.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</w:t>
            </w:r>
            <w:proofErr w:type="spellEnd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 "CORONAVIRUS INFECTION"/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13363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20C53" w:rsidRPr="00320C53" w:rsidTr="00320C5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32.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(coronavirus).</w:t>
            </w:r>
            <w:proofErr w:type="spellStart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15244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20C53" w:rsidRPr="00320C53" w:rsidTr="00320C5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33.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("Severe Acute Respiratory Syndrome Coronavirus 2").</w:t>
            </w:r>
            <w:proofErr w:type="spellStart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822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20C53" w:rsidRPr="00320C53" w:rsidTr="00320C5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34.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</w:t>
            </w:r>
            <w:proofErr w:type="spellStart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ncov</w:t>
            </w:r>
            <w:proofErr w:type="spellEnd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 2019-nCoV OR 2019nCoV OR COVID-19 OR COVID19 OR SARS-CoV-2).</w:t>
            </w:r>
            <w:proofErr w:type="spellStart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11346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20C53" w:rsidRPr="00320C53" w:rsidTr="00320C5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lastRenderedPageBreak/>
              <w:t>35.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(31 OR 32 OR 33 OR 34)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30450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20C53" w:rsidRPr="00320C53" w:rsidTr="00320C5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36.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"RHEUMATIC DISEASE"/ OR "RHEUMATIC POLYMYALGIA"/ OR </w:t>
            </w:r>
            <w:proofErr w:type="spellStart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</w:t>
            </w:r>
            <w:proofErr w:type="spellEnd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 "RHEUMATOID ARTHRITIS"/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229445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20C53" w:rsidRPr="00320C53" w:rsidTr="00320C5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37.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POLYMYOSITIS/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8409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20C53" w:rsidRPr="00320C53" w:rsidTr="00320C5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38.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"ANKYLOSING SPONDYLITIS"/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26392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20C53" w:rsidRPr="00320C53" w:rsidTr="00320C5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39.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</w:t>
            </w:r>
            <w:proofErr w:type="spellEnd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 "SYSTEMIC LUPUS ERYTHEMATOSUS"/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88765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20C53" w:rsidRPr="00320C53" w:rsidTr="00320C5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40.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</w:t>
            </w:r>
            <w:proofErr w:type="spellEnd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 SCLERODERMA/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43779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20C53" w:rsidRPr="00320C53" w:rsidTr="00320C5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41.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"PSORIATIC ARTHRITIS"/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22151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20C53" w:rsidRPr="00320C53" w:rsidTr="00320C5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42.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</w:t>
            </w:r>
            <w:proofErr w:type="spellStart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rheumat</w:t>
            </w:r>
            <w:proofErr w:type="spellEnd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*).</w:t>
            </w:r>
            <w:proofErr w:type="spellStart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261271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20C53" w:rsidRPr="00320C53" w:rsidTr="00320C5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43.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("rheumatoid arthritis" OR "psoriatic arthritis" OR "ankylosing spondylitis" OR "systemic lupus erythematosus" OR scleroderma OR polymyositis OR vasculitis OR "polymyalgia </w:t>
            </w:r>
            <w:proofErr w:type="spellStart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rheumatica</w:t>
            </w:r>
            <w:proofErr w:type="spellEnd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").</w:t>
            </w:r>
            <w:proofErr w:type="spellStart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304858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20C53" w:rsidRPr="00320C53" w:rsidTr="00320C5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44.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(36 OR 37 OR 38 OR 39 OR 40 OR 41 OR 42 OR 43)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490428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20C53" w:rsidRPr="00320C53" w:rsidTr="00320C5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45.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</w:t>
            </w:r>
            <w:proofErr w:type="spellEnd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 *"ANTIRHEUMATIC AGENT"/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200279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20C53" w:rsidRPr="00320C53" w:rsidTr="00320C5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46.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</w:t>
            </w:r>
            <w:proofErr w:type="spellEnd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 *STEROID/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546811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20C53" w:rsidRPr="00320C53" w:rsidTr="00320C5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47.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</w:t>
            </w:r>
            <w:proofErr w:type="spellEnd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 *"BIOSIMILAR AGENT"/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2613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20C53" w:rsidRPr="00320C53" w:rsidTr="00320C5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48.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</w:t>
            </w:r>
            <w:proofErr w:type="spellEnd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 *"JANUS KINASE INHIBITOR"/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5077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20C53" w:rsidRPr="00320C53" w:rsidTr="00320C5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49.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("disease-modifying anti-rheumatic" OR DMARD*).</w:t>
            </w:r>
            <w:proofErr w:type="spellStart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15825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20C53" w:rsidRPr="00320C53" w:rsidTr="00320C5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50.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(steroid*).</w:t>
            </w:r>
            <w:proofErr w:type="spellStart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316518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20C53" w:rsidRPr="00320C53" w:rsidTr="00320C5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51.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(biologics).</w:t>
            </w:r>
            <w:proofErr w:type="spellStart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20940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20C53" w:rsidRPr="00320C53" w:rsidTr="00320C5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52.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</w:t>
            </w:r>
            <w:proofErr w:type="spellStart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janus</w:t>
            </w:r>
            <w:proofErr w:type="spellEnd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kinase inhibitor*").</w:t>
            </w:r>
            <w:proofErr w:type="spellStart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1158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20C53" w:rsidRPr="00320C53" w:rsidTr="00320C5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53.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("JAK inhibitor*").</w:t>
            </w:r>
            <w:proofErr w:type="spellStart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2965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20C53" w:rsidRPr="00320C53" w:rsidTr="00320C5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54.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(hydroxychloroquine).</w:t>
            </w:r>
            <w:proofErr w:type="spellStart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7986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20C53" w:rsidRPr="00320C53" w:rsidTr="00320C5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55.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</w:t>
            </w:r>
            <w:proofErr w:type="spellStart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anakinra</w:t>
            </w:r>
            <w:proofErr w:type="spellEnd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3386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20C53" w:rsidRPr="00320C53" w:rsidTr="00320C5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56.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(tocilizumab).</w:t>
            </w:r>
            <w:proofErr w:type="spellStart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7168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20C53" w:rsidRPr="00320C53" w:rsidTr="00320C5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57.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(anti-TNF).</w:t>
            </w:r>
            <w:proofErr w:type="spellStart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21993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20C53" w:rsidRPr="00320C53" w:rsidTr="00320C5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58.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(rituximab).</w:t>
            </w:r>
            <w:proofErr w:type="spellStart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44642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20C53" w:rsidRPr="00320C53" w:rsidTr="00320C5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59.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(45 OR 46 OR 47 OR 48 OR 49 OR 50 OR 51 OR 52 OR 53 OR 54 OR 55 OR 56 OR 57 OR 58)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1009948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20C53" w:rsidRPr="00320C53" w:rsidTr="00320C5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60.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(35 AND 44 AND 59)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77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20C53" w:rsidRPr="00320C53" w:rsidTr="00320C53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61.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60 [Exclude </w:t>
            </w:r>
            <w:proofErr w:type="spellStart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proofErr w:type="spellEnd"/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journals] [Languages English]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0C53" w:rsidRPr="00320C53" w:rsidRDefault="00320C53" w:rsidP="00320C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0C5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8</w:t>
            </w:r>
            <w:r w:rsidRPr="00320C53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</w:tbl>
    <w:p w:rsidR="00E544B3" w:rsidRDefault="00E544B3"/>
    <w:sectPr w:rsidR="00E54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C53"/>
    <w:rsid w:val="00320C53"/>
    <w:rsid w:val="00E5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8DF3B-821B-4EDF-9B9D-11A3E1C65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8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252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63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31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38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2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7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3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68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9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68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4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34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1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74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9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81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7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97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24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1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0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1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14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61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42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0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34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7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75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51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4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66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87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09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7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68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53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19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8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72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8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0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98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8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4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40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1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75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40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1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1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00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2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82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9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56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52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6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3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56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5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4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91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9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2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94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2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4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77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8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27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40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53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92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55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44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21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5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89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49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40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0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9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8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8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80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3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75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2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90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20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49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64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6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38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0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1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8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9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1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99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47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66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6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45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15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6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3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8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30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7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8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6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12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14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14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34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6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71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0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1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23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62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42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8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9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01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2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8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32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9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5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63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1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89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20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1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2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49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2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38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63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47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4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53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44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93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55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6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41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3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37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9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69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6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60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7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55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8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8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55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5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12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1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62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7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6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1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3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16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23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37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9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86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9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79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1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80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2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76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6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44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77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8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2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40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1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09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8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95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69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7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29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1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5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39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12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9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35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6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7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83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3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83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21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33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5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1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79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7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13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12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2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25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5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3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6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79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72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7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66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6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70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95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5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38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25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7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84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92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7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4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2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69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30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6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94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6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45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5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19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2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3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33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73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1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52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3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20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04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5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65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6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48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14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83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2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25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35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0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88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83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71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33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32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1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4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9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37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64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7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06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24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16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86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19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95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87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05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91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6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0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36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9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2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1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6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4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1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1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80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8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16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0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2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5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4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9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26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37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58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0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69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6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24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56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1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8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7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40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01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7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9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71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7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6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86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90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9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4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7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94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57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0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1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50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55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70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83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48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35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93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1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37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56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9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1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63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8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42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4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65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34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13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1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28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9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42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1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06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2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6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94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9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08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0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54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28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16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16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73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25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13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84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8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01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26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17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2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88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3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00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3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06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8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35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0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13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1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19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2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66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4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25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02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8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2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08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55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8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35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63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14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42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4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30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0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49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5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48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8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4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10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97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4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96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1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2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0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1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0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21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5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80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7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47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4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576E88-2AF4-428D-9B67-083D6C45B11C}"/>
</file>

<file path=customXml/itemProps2.xml><?xml version="1.0" encoding="utf-8"?>
<ds:datastoreItem xmlns:ds="http://schemas.openxmlformats.org/officeDocument/2006/customXml" ds:itemID="{6632F06C-9721-4935-B99B-FFA2351FCB23}"/>
</file>

<file path=customXml/itemProps3.xml><?xml version="1.0" encoding="utf-8"?>
<ds:datastoreItem xmlns:ds="http://schemas.openxmlformats.org/officeDocument/2006/customXml" ds:itemID="{FAC7C14B-41A1-40DD-B5F9-AFAA2960CC08}"/>
</file>

<file path=docProps/app.xml><?xml version="1.0" encoding="utf-8"?>
<Properties xmlns="http://schemas.openxmlformats.org/officeDocument/2006/extended-properties" xmlns:vt="http://schemas.openxmlformats.org/officeDocument/2006/docPropsVTypes">
  <Template>69ECEFEF</Template>
  <TotalTime>1</TotalTime>
  <Pages>2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DBTH NHS FT</Company>
  <LinksUpToDate>false</LinksUpToDate>
  <CharactersWithSpaces>3810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Gardner</dc:creator>
  <cp:keywords/>
  <dc:description/>
  <cp:lastModifiedBy>Sarah Gardner</cp:lastModifiedBy>
  <cp:revision>1</cp:revision>
  <dcterms:created xsi:type="dcterms:W3CDTF">2020-05-29T13:44:00Z</dcterms:created>
  <dcterms:modified xsi:type="dcterms:W3CDTF">2020-05-29T13:45:00Z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