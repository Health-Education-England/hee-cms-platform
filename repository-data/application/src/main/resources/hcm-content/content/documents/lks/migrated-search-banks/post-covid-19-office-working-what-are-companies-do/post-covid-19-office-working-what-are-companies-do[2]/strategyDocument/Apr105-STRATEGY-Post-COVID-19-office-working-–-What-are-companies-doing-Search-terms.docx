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3B1" w:rsidRPr="00C323B1" w:rsidRDefault="00C323B1" w:rsidP="00C323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 xml:space="preserve">Search Terms - </w:t>
      </w:r>
      <w:r w:rsidRPr="00C323B1">
        <w:t>Post-COVID-19 office working – What are companies doing?</w:t>
      </w:r>
      <w:bookmarkStart w:id="0" w:name="_GoBack"/>
      <w:bookmarkEnd w:id="0"/>
      <w:r>
        <w:br/>
      </w:r>
    </w:p>
    <w:p w:rsidR="00C323B1" w:rsidRPr="00C323B1" w:rsidRDefault="00C323B1" w:rsidP="00C323B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C323B1">
        <w:rPr>
          <w:rFonts w:ascii="Arial" w:eastAsia="Times New Roman" w:hAnsi="Arial" w:cs="Arial"/>
          <w:sz w:val="24"/>
          <w:szCs w:val="24"/>
          <w:lang w:eastAsia="en-GB"/>
        </w:rPr>
        <w:t> </w:t>
      </w:r>
    </w:p>
    <w:tbl>
      <w:tblPr>
        <w:tblW w:w="0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7"/>
        <w:gridCol w:w="4288"/>
      </w:tblGrid>
      <w:tr w:rsidR="00C323B1" w:rsidRPr="00C323B1" w:rsidTr="00C323B1">
        <w:tc>
          <w:tcPr>
            <w:tcW w:w="48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C323B1" w:rsidRPr="00C323B1" w:rsidRDefault="00C323B1" w:rsidP="00C323B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323B1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n-GB"/>
              </w:rPr>
              <w:t>Subject Headings</w:t>
            </w:r>
            <w:r w:rsidRPr="00C323B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530" w:type="dxa"/>
            <w:tcBorders>
              <w:top w:val="single" w:sz="6" w:space="0" w:color="C0C0C0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C323B1" w:rsidRPr="00C323B1" w:rsidRDefault="00C323B1" w:rsidP="00C323B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323B1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n-GB"/>
              </w:rPr>
              <w:t>Free Text Words</w:t>
            </w:r>
            <w:r w:rsidRPr="00C323B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C323B1" w:rsidRPr="00C323B1" w:rsidTr="00C323B1">
        <w:tc>
          <w:tcPr>
            <w:tcW w:w="4815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C323B1" w:rsidRPr="00C323B1" w:rsidRDefault="00C323B1" w:rsidP="00C323B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323B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C323B1" w:rsidRPr="00C323B1" w:rsidRDefault="00C323B1" w:rsidP="00C323B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323B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COVID </w:t>
            </w:r>
          </w:p>
        </w:tc>
      </w:tr>
      <w:tr w:rsidR="00C323B1" w:rsidRPr="00C323B1" w:rsidTr="00C323B1">
        <w:tc>
          <w:tcPr>
            <w:tcW w:w="4815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C323B1" w:rsidRPr="00C323B1" w:rsidRDefault="00C323B1" w:rsidP="00C323B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323B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C323B1" w:rsidRPr="00C323B1" w:rsidRDefault="00C323B1" w:rsidP="00C323B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323B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COVID-19 </w:t>
            </w:r>
          </w:p>
        </w:tc>
      </w:tr>
      <w:tr w:rsidR="00C323B1" w:rsidRPr="00C323B1" w:rsidTr="00C323B1">
        <w:tc>
          <w:tcPr>
            <w:tcW w:w="4815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C323B1" w:rsidRPr="00C323B1" w:rsidRDefault="00C323B1" w:rsidP="00C323B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323B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C323B1" w:rsidRPr="00C323B1" w:rsidRDefault="00C323B1" w:rsidP="00C323B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323B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Innovative </w:t>
            </w:r>
          </w:p>
        </w:tc>
      </w:tr>
      <w:tr w:rsidR="00C323B1" w:rsidRPr="00C323B1" w:rsidTr="00C323B1">
        <w:tc>
          <w:tcPr>
            <w:tcW w:w="4815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C323B1" w:rsidRPr="00C323B1" w:rsidRDefault="00C323B1" w:rsidP="00C323B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323B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C323B1" w:rsidRPr="00C323B1" w:rsidRDefault="00C323B1" w:rsidP="00C323B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323B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Office </w:t>
            </w:r>
          </w:p>
        </w:tc>
      </w:tr>
      <w:tr w:rsidR="00C323B1" w:rsidRPr="00C323B1" w:rsidTr="00C323B1">
        <w:tc>
          <w:tcPr>
            <w:tcW w:w="4815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C323B1" w:rsidRPr="00C323B1" w:rsidRDefault="00C323B1" w:rsidP="00C323B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323B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C323B1" w:rsidRPr="00C323B1" w:rsidRDefault="00C323B1" w:rsidP="00C323B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323B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Post </w:t>
            </w:r>
          </w:p>
        </w:tc>
      </w:tr>
      <w:tr w:rsidR="00C323B1" w:rsidRPr="00C323B1" w:rsidTr="00C323B1">
        <w:tc>
          <w:tcPr>
            <w:tcW w:w="4815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C323B1" w:rsidRPr="00C323B1" w:rsidRDefault="00C323B1" w:rsidP="00C323B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323B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C323B1" w:rsidRPr="00C323B1" w:rsidRDefault="00C323B1" w:rsidP="00C323B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323B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Return </w:t>
            </w:r>
          </w:p>
        </w:tc>
      </w:tr>
      <w:tr w:rsidR="00C323B1" w:rsidRPr="00C323B1" w:rsidTr="00C323B1">
        <w:tc>
          <w:tcPr>
            <w:tcW w:w="4815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C323B1" w:rsidRPr="00C323B1" w:rsidRDefault="00C323B1" w:rsidP="00C323B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323B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C323B1" w:rsidRPr="00C323B1" w:rsidRDefault="00C323B1" w:rsidP="00C323B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323B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Safe </w:t>
            </w:r>
          </w:p>
        </w:tc>
      </w:tr>
      <w:tr w:rsidR="00C323B1" w:rsidRPr="00C323B1" w:rsidTr="00C323B1">
        <w:tc>
          <w:tcPr>
            <w:tcW w:w="4815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C323B1" w:rsidRPr="00C323B1" w:rsidRDefault="00C323B1" w:rsidP="00C323B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323B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C323B1" w:rsidRPr="00C323B1" w:rsidRDefault="00C323B1" w:rsidP="00C323B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323B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Workplace </w:t>
            </w:r>
          </w:p>
        </w:tc>
      </w:tr>
    </w:tbl>
    <w:p w:rsidR="0018436B" w:rsidRDefault="0018436B"/>
    <w:sectPr w:rsidR="00184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3B1"/>
    <w:rsid w:val="0018436B"/>
    <w:rsid w:val="00C3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55C00-82A1-402B-9AF1-0B6E1A99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32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1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317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06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8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22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33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7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28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6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0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71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02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72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0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8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9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13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2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19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7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3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9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10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23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5D5442-A037-4EDD-A831-B69516B971F7}"/>
</file>

<file path=customXml/itemProps2.xml><?xml version="1.0" encoding="utf-8"?>
<ds:datastoreItem xmlns:ds="http://schemas.openxmlformats.org/officeDocument/2006/customXml" ds:itemID="{55333933-F3EB-4F52-81D9-94D6E287625C}"/>
</file>

<file path=customXml/itemProps3.xml><?xml version="1.0" encoding="utf-8"?>
<ds:datastoreItem xmlns:ds="http://schemas.openxmlformats.org/officeDocument/2006/customXml" ds:itemID="{3B65EA60-2A5F-4240-B139-B86DD6C7B72F}"/>
</file>

<file path=docProps/app.xml><?xml version="1.0" encoding="utf-8"?>
<Properties xmlns="http://schemas.openxmlformats.org/officeDocument/2006/extended-properties" xmlns:vt="http://schemas.openxmlformats.org/officeDocument/2006/docPropsVTypes">
  <Template>AF6535CA</Template>
  <TotalTime>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DBTH NHS FT</Company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Gardner</dc:creator>
  <cp:keywords/>
  <dc:description/>
  <cp:lastModifiedBy>Sarah Gardner</cp:lastModifiedBy>
  <cp:revision>1</cp:revision>
  <dcterms:created xsi:type="dcterms:W3CDTF">2020-05-28T15:34:00Z</dcterms:created>
  <dcterms:modified xsi:type="dcterms:W3CDTF">2020-05-28T15:35:00Z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