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60" w:rsidRDefault="000A1660" w:rsidP="000A166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</w:pPr>
      <w:r w:rsidRPr="000A1660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  <w:t>Prolonged incubation periods in COVID-19</w:t>
      </w:r>
    </w:p>
    <w:p w:rsidR="000A1660" w:rsidRDefault="000A1660" w:rsidP="000A1660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</w:pPr>
      <w:bookmarkStart w:id="0" w:name="_GoBack"/>
      <w:bookmarkEnd w:id="0"/>
    </w:p>
    <w:p w:rsidR="000A1660" w:rsidRPr="000A1660" w:rsidRDefault="000A1660" w:rsidP="000A166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GB"/>
        </w:rPr>
      </w:pPr>
      <w:r w:rsidRPr="000A1660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  <w:t>B. Search History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1067"/>
        <w:gridCol w:w="6550"/>
        <w:gridCol w:w="1005"/>
      </w:tblGrid>
      <w:tr w:rsidR="000A1660" w:rsidRPr="000A1660" w:rsidTr="000A166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Source</w:t>
            </w:r>
            <w:r w:rsidRPr="000A1660">
              <w:rPr>
                <w:rFonts w:ascii="Helvetica" w:eastAsia="Times New Roman" w:hAnsi="Helvetica" w:cs="Helvetica"/>
                <w:color w:val="000000"/>
                <w:lang w:eastAsia="en-GB"/>
              </w:rPr>
              <w:t>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Criteria</w:t>
            </w:r>
            <w:r w:rsidRPr="000A1660">
              <w:rPr>
                <w:rFonts w:ascii="Helvetica" w:eastAsia="Times New Roman" w:hAnsi="Helvetica" w:cs="Helvetica"/>
                <w:color w:val="000000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Results</w:t>
            </w:r>
            <w:r w:rsidRPr="000A1660">
              <w:rPr>
                <w:rFonts w:ascii="Helvetica" w:eastAsia="Times New Roman" w:hAnsi="Helvetica" w:cs="Helvetica"/>
                <w:color w:val="000000"/>
                <w:lang w:eastAsia="en-GB"/>
              </w:rPr>
              <w:t> </w:t>
            </w:r>
          </w:p>
        </w:tc>
      </w:tr>
      <w:tr w:rsidR="000A1660" w:rsidRPr="000A1660" w:rsidTr="000A166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CORONAVIRUS/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12178 </w:t>
            </w:r>
          </w:p>
        </w:tc>
      </w:tr>
      <w:tr w:rsidR="000A1660" w:rsidRPr="000A1660" w:rsidTr="000A166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"CORONAVIRUS INFECTIONS"/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10589 </w:t>
            </w:r>
          </w:p>
        </w:tc>
      </w:tr>
      <w:tr w:rsidR="000A1660" w:rsidRPr="000A1660" w:rsidTr="000A166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(coronavirus OR "corona virus" OR covid19 OR covid-19 OR </w:t>
            </w:r>
            <w:proofErr w:type="spellStart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wuhan</w:t>
            </w:r>
            <w:proofErr w:type="spellEnd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 </w:t>
            </w:r>
            <w:proofErr w:type="spellStart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hubei</w:t>
            </w:r>
            <w:proofErr w:type="spellEnd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"novel coronavirus" OR "2019-nCoV" OR "SARS-</w:t>
            </w:r>
            <w:proofErr w:type="spellStart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").</w:t>
            </w:r>
            <w:proofErr w:type="spellStart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19704 </w:t>
            </w:r>
          </w:p>
        </w:tc>
      </w:tr>
      <w:tr w:rsidR="000A1660" w:rsidRPr="000A1660" w:rsidTr="000A166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 OR 2 OR 3)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61933 </w:t>
            </w:r>
          </w:p>
        </w:tc>
      </w:tr>
      <w:tr w:rsidR="000A1660" w:rsidRPr="000A1660" w:rsidTr="000A166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"INFECTIOUS DISEASE INCUBATION PERIOD"/ OR "TIME FACTORS"/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1184799 </w:t>
            </w:r>
          </w:p>
        </w:tc>
      </w:tr>
      <w:tr w:rsidR="000A1660" w:rsidRPr="000A1660" w:rsidTr="000A166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incubat</w:t>
            </w:r>
            <w:proofErr w:type="spellEnd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*).</w:t>
            </w:r>
            <w:proofErr w:type="spellStart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spellEnd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9027 </w:t>
            </w:r>
          </w:p>
        </w:tc>
      </w:tr>
      <w:tr w:rsidR="000A1660" w:rsidRPr="000A1660" w:rsidTr="000A166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presymptomatic</w:t>
            </w:r>
            <w:proofErr w:type="spellEnd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pre-symptomatic OR "incubation period").</w:t>
            </w:r>
            <w:proofErr w:type="spellStart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16711 </w:t>
            </w:r>
          </w:p>
        </w:tc>
      </w:tr>
      <w:tr w:rsidR="000A1660" w:rsidRPr="000A1660" w:rsidTr="000A166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(5 OR 6 OR 7)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1206580 </w:t>
            </w:r>
          </w:p>
        </w:tc>
      </w:tr>
      <w:tr w:rsidR="000A1660" w:rsidRPr="000A1660" w:rsidTr="000A166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(4 AND 8)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1485 </w:t>
            </w:r>
          </w:p>
        </w:tc>
      </w:tr>
      <w:tr w:rsidR="000A1660" w:rsidRPr="000A1660" w:rsidTr="000A166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(prolonged OR long OR longer OR delay*).</w:t>
            </w:r>
            <w:proofErr w:type="spellStart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2488437 </w:t>
            </w:r>
          </w:p>
        </w:tc>
      </w:tr>
      <w:tr w:rsidR="000A1660" w:rsidRPr="000A1660" w:rsidTr="000A166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(9 AND 10)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263 </w:t>
            </w:r>
          </w:p>
        </w:tc>
      </w:tr>
      <w:tr w:rsidR="000A1660" w:rsidRPr="000A1660" w:rsidTr="000A166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 [DT FROM 2020] [Languages English]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142 </w:t>
            </w:r>
          </w:p>
        </w:tc>
      </w:tr>
      <w:tr w:rsidR="000A1660" w:rsidRPr="000A1660" w:rsidTr="000A166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CORONAVIRUS/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17303 </w:t>
            </w:r>
          </w:p>
        </w:tc>
      </w:tr>
      <w:tr w:rsidR="000A1660" w:rsidRPr="000A1660" w:rsidTr="000A166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"CORONAVIRUS INFECTIONS"/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17997 </w:t>
            </w:r>
          </w:p>
        </w:tc>
      </w:tr>
      <w:tr w:rsidR="000A1660" w:rsidRPr="000A1660" w:rsidTr="000A166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(coronavirus OR "corona virus" OR covid19 OR covid-19 OR </w:t>
            </w:r>
            <w:proofErr w:type="spellStart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wuhan</w:t>
            </w:r>
            <w:proofErr w:type="spellEnd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 </w:t>
            </w:r>
            <w:proofErr w:type="spellStart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hubei</w:t>
            </w:r>
            <w:proofErr w:type="spellEnd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"novel coronavirus" OR "2019-nCoV" OR "SARS-</w:t>
            </w:r>
            <w:proofErr w:type="spellStart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").</w:t>
            </w:r>
            <w:proofErr w:type="spellStart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56997 </w:t>
            </w:r>
          </w:p>
        </w:tc>
      </w:tr>
      <w:tr w:rsidR="000A1660" w:rsidRPr="000A1660" w:rsidTr="000A166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"INCUBATION TIME"/ OR "TIME FACTOR"/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80521 </w:t>
            </w:r>
          </w:p>
        </w:tc>
      </w:tr>
      <w:tr w:rsidR="000A1660" w:rsidRPr="000A1660" w:rsidTr="000A166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incubat</w:t>
            </w:r>
            <w:proofErr w:type="spellEnd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*).</w:t>
            </w:r>
            <w:proofErr w:type="spellStart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spellEnd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8233 </w:t>
            </w:r>
          </w:p>
        </w:tc>
      </w:tr>
      <w:tr w:rsidR="000A1660" w:rsidRPr="000A1660" w:rsidTr="000A166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presymptomatic</w:t>
            </w:r>
            <w:proofErr w:type="spellEnd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pre-symptomatic OR "incubation period").</w:t>
            </w:r>
            <w:proofErr w:type="spellStart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21261 </w:t>
            </w:r>
          </w:p>
        </w:tc>
      </w:tr>
      <w:tr w:rsidR="000A1660" w:rsidRPr="000A1660" w:rsidTr="000A166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(prolong* OR long OR longer OR delay*).</w:t>
            </w:r>
            <w:proofErr w:type="spellStart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3356657 </w:t>
            </w:r>
          </w:p>
        </w:tc>
      </w:tr>
      <w:tr w:rsidR="000A1660" w:rsidRPr="000A1660" w:rsidTr="000A166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(13 OR 14 OR 15)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68020 </w:t>
            </w:r>
          </w:p>
        </w:tc>
      </w:tr>
      <w:tr w:rsidR="000A1660" w:rsidRPr="000A1660" w:rsidTr="000A166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(16 OR 17 OR 18)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103239 </w:t>
            </w:r>
          </w:p>
        </w:tc>
      </w:tr>
      <w:tr w:rsidR="000A1660" w:rsidRPr="000A1660" w:rsidTr="000A166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(19 AND 20 AND 21)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153 </w:t>
            </w:r>
          </w:p>
        </w:tc>
      </w:tr>
      <w:tr w:rsidR="000A1660" w:rsidRPr="000A1660" w:rsidTr="000A1660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23. 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 [DT FROM 2020] [English language]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1660" w:rsidRPr="000A1660" w:rsidRDefault="000A1660" w:rsidP="000A16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6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101 </w:t>
            </w:r>
          </w:p>
        </w:tc>
      </w:tr>
    </w:tbl>
    <w:p w:rsidR="001D3DE3" w:rsidRDefault="001D3DE3"/>
    <w:sectPr w:rsidR="001D3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60"/>
    <w:rsid w:val="000A1660"/>
    <w:rsid w:val="001D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F5D80-6424-4E92-9BBB-CF0090F0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3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68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1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8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5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8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3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9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0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7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7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9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9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0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4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5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9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9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6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8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7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5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0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5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8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40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36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6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9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2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7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7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2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43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5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4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1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97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9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2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6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31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2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0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9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3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9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4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1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15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06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6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88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8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8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4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5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8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3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12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1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3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3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2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6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21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1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8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8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93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0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8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7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6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9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09F676-AB07-4AC9-851E-E1304126B052}"/>
</file>

<file path=customXml/itemProps2.xml><?xml version="1.0" encoding="utf-8"?>
<ds:datastoreItem xmlns:ds="http://schemas.openxmlformats.org/officeDocument/2006/customXml" ds:itemID="{D59D0909-8738-4104-8F45-DE64B5B987C1}"/>
</file>

<file path=customXml/itemProps3.xml><?xml version="1.0" encoding="utf-8"?>
<ds:datastoreItem xmlns:ds="http://schemas.openxmlformats.org/officeDocument/2006/customXml" ds:itemID="{9482D74A-7E97-4E14-B7E2-535DE5ED15FE}"/>
</file>

<file path=docProps/app.xml><?xml version="1.0" encoding="utf-8"?>
<Properties xmlns="http://schemas.openxmlformats.org/officeDocument/2006/extended-properties" xmlns:vt="http://schemas.openxmlformats.org/officeDocument/2006/docPropsVTypes">
  <Template>93B87594</Template>
  <TotalTime>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DBTH NHS FT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Gardner</dc:creator>
  <cp:keywords/>
  <dc:description/>
  <cp:lastModifiedBy>Sarah Gardner</cp:lastModifiedBy>
  <cp:revision>1</cp:revision>
  <dcterms:created xsi:type="dcterms:W3CDTF">2020-08-20T11:00:00Z</dcterms:created>
  <dcterms:modified xsi:type="dcterms:W3CDTF">2020-08-20T11:01:00Z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