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D8B" w:rsidRDefault="00DB3102">
      <w:pPr>
        <w:rPr>
          <w:rFonts w:ascii="Cambria" w:hAnsi="Cambria"/>
          <w:b/>
          <w:bCs/>
          <w:color w:val="4F81BD"/>
          <w:sz w:val="32"/>
          <w:szCs w:val="32"/>
          <w:shd w:val="clear" w:color="auto" w:fill="FFFFFF"/>
        </w:rPr>
      </w:pPr>
      <w:r>
        <w:rPr>
          <w:rFonts w:ascii="Cambria" w:hAnsi="Cambria"/>
          <w:b/>
          <w:bCs/>
          <w:color w:val="4F81BD"/>
          <w:sz w:val="32"/>
          <w:szCs w:val="32"/>
          <w:shd w:val="clear" w:color="auto" w:fill="FFFFFF"/>
        </w:rPr>
        <w:t>Prone position in respiratory failure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9"/>
        <w:gridCol w:w="3181"/>
        <w:gridCol w:w="3340"/>
        <w:gridCol w:w="1996"/>
      </w:tblGrid>
      <w:tr w:rsidR="00DB3102" w:rsidRPr="00396F3D" w:rsidTr="00B06183">
        <w:trPr>
          <w:trHeight w:val="585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B3102" w:rsidRDefault="00DB3102" w:rsidP="00B06183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GB"/>
              </w:rPr>
            </w:pPr>
          </w:p>
          <w:p w:rsidR="00DB3102" w:rsidRPr="00396F3D" w:rsidRDefault="00DB3102" w:rsidP="00B0618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B3102" w:rsidRPr="00396F3D" w:rsidRDefault="00DB3102" w:rsidP="00B0618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96F3D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GB"/>
              </w:rPr>
              <w:t>Database</w:t>
            </w:r>
            <w:r w:rsidRPr="00396F3D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B3102" w:rsidRPr="00396F3D" w:rsidRDefault="00DB3102" w:rsidP="00B0618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96F3D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GB"/>
              </w:rPr>
              <w:t>Search term</w:t>
            </w:r>
            <w:r w:rsidRPr="00396F3D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B3102" w:rsidRPr="00396F3D" w:rsidRDefault="00DB3102" w:rsidP="00B0618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96F3D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GB"/>
              </w:rPr>
              <w:t>Results</w:t>
            </w:r>
            <w:r w:rsidRPr="00396F3D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 </w:t>
            </w:r>
          </w:p>
        </w:tc>
      </w:tr>
      <w:tr w:rsidR="00DB3102" w:rsidRPr="00396F3D" w:rsidTr="00B06183">
        <w:trPr>
          <w:trHeight w:val="615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B3102" w:rsidRPr="00396F3D" w:rsidRDefault="00DB3102" w:rsidP="00B0618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96F3D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1 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B3102" w:rsidRPr="00396F3D" w:rsidRDefault="00DB3102" w:rsidP="00B0618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96F3D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EMBASE 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B3102" w:rsidRPr="00396F3D" w:rsidRDefault="00DB3102" w:rsidP="00B0618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proofErr w:type="spellStart"/>
            <w:r w:rsidRPr="00396F3D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exp</w:t>
            </w:r>
            <w:proofErr w:type="spellEnd"/>
            <w:r w:rsidRPr="00396F3D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 "RESPIRATORY DISTRESS SYNDROME"/ 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B3102" w:rsidRPr="00396F3D" w:rsidRDefault="00DB3102" w:rsidP="00B0618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96F3D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72188 </w:t>
            </w:r>
          </w:p>
        </w:tc>
      </w:tr>
      <w:tr w:rsidR="00DB3102" w:rsidRPr="00396F3D" w:rsidTr="00B06183">
        <w:trPr>
          <w:trHeight w:val="615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B3102" w:rsidRPr="00396F3D" w:rsidRDefault="00DB3102" w:rsidP="00B0618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96F3D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2 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B3102" w:rsidRPr="00396F3D" w:rsidRDefault="00DB3102" w:rsidP="00B0618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96F3D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EMBASE 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B3102" w:rsidRPr="00396F3D" w:rsidRDefault="00DB3102" w:rsidP="00B0618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96F3D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(respiratory ADJ3 (distress OR failure)).</w:t>
            </w:r>
            <w:proofErr w:type="spellStart"/>
            <w:r w:rsidRPr="00396F3D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ti,ab</w:t>
            </w:r>
            <w:proofErr w:type="spellEnd"/>
            <w:r w:rsidRPr="00396F3D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B3102" w:rsidRPr="00396F3D" w:rsidRDefault="00DB3102" w:rsidP="00B0618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96F3D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102642 </w:t>
            </w:r>
          </w:p>
        </w:tc>
      </w:tr>
      <w:tr w:rsidR="00DB3102" w:rsidRPr="00396F3D" w:rsidTr="00B06183">
        <w:trPr>
          <w:trHeight w:val="615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B3102" w:rsidRPr="00396F3D" w:rsidRDefault="00DB3102" w:rsidP="00B0618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96F3D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3 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B3102" w:rsidRPr="00396F3D" w:rsidRDefault="00DB3102" w:rsidP="00B0618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96F3D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EMBASE 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B3102" w:rsidRPr="00396F3D" w:rsidRDefault="00DB3102" w:rsidP="00B0618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96F3D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(ARDS).</w:t>
            </w:r>
            <w:proofErr w:type="spellStart"/>
            <w:r w:rsidRPr="00396F3D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ti,ab</w:t>
            </w:r>
            <w:proofErr w:type="spellEnd"/>
            <w:r w:rsidRPr="00396F3D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B3102" w:rsidRPr="00396F3D" w:rsidRDefault="00DB3102" w:rsidP="00B0618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96F3D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19487 </w:t>
            </w:r>
          </w:p>
        </w:tc>
      </w:tr>
      <w:tr w:rsidR="00DB3102" w:rsidRPr="00396F3D" w:rsidTr="00B06183">
        <w:trPr>
          <w:trHeight w:val="615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B3102" w:rsidRPr="00396F3D" w:rsidRDefault="00DB3102" w:rsidP="00B0618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96F3D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4 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B3102" w:rsidRPr="00396F3D" w:rsidRDefault="00DB3102" w:rsidP="00B0618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96F3D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EMBASE 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B3102" w:rsidRPr="00396F3D" w:rsidRDefault="00DB3102" w:rsidP="00B0618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96F3D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("prone* position*").</w:t>
            </w:r>
            <w:proofErr w:type="spellStart"/>
            <w:r w:rsidRPr="00396F3D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ti,ab</w:t>
            </w:r>
            <w:proofErr w:type="spellEnd"/>
            <w:r w:rsidRPr="00396F3D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B3102" w:rsidRPr="00396F3D" w:rsidRDefault="00DB3102" w:rsidP="00B0618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96F3D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9195 </w:t>
            </w:r>
          </w:p>
        </w:tc>
      </w:tr>
      <w:tr w:rsidR="00DB3102" w:rsidRPr="00396F3D" w:rsidTr="00B06183">
        <w:trPr>
          <w:trHeight w:val="615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B3102" w:rsidRPr="00396F3D" w:rsidRDefault="00DB3102" w:rsidP="00B0618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96F3D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5 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B3102" w:rsidRPr="00396F3D" w:rsidRDefault="00DB3102" w:rsidP="00B0618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96F3D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EMBASE 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B3102" w:rsidRPr="00396F3D" w:rsidRDefault="00DB3102" w:rsidP="00B0618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96F3D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(</w:t>
            </w:r>
            <w:proofErr w:type="spellStart"/>
            <w:r w:rsidRPr="00396F3D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proning</w:t>
            </w:r>
            <w:proofErr w:type="spellEnd"/>
            <w:r w:rsidRPr="00396F3D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).</w:t>
            </w:r>
            <w:proofErr w:type="spellStart"/>
            <w:r w:rsidRPr="00396F3D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ti,ab</w:t>
            </w:r>
            <w:proofErr w:type="spellEnd"/>
            <w:r w:rsidRPr="00396F3D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B3102" w:rsidRPr="00396F3D" w:rsidRDefault="00DB3102" w:rsidP="00B0618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96F3D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141 </w:t>
            </w:r>
          </w:p>
        </w:tc>
      </w:tr>
      <w:tr w:rsidR="00DB3102" w:rsidRPr="00396F3D" w:rsidTr="00B06183">
        <w:trPr>
          <w:trHeight w:val="615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B3102" w:rsidRPr="00396F3D" w:rsidRDefault="00DB3102" w:rsidP="00B0618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96F3D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6 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B3102" w:rsidRPr="00396F3D" w:rsidRDefault="00DB3102" w:rsidP="00B0618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96F3D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EMBASE 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B3102" w:rsidRPr="00396F3D" w:rsidRDefault="00DB3102" w:rsidP="00B0618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96F3D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(1 OR 2 OR 3) 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B3102" w:rsidRPr="00396F3D" w:rsidRDefault="00DB3102" w:rsidP="00B0618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96F3D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143342 </w:t>
            </w:r>
          </w:p>
        </w:tc>
      </w:tr>
      <w:tr w:rsidR="00DB3102" w:rsidRPr="00396F3D" w:rsidTr="00B06183">
        <w:trPr>
          <w:trHeight w:val="615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B3102" w:rsidRPr="00396F3D" w:rsidRDefault="00DB3102" w:rsidP="00B0618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96F3D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7 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B3102" w:rsidRPr="00396F3D" w:rsidRDefault="00DB3102" w:rsidP="00B0618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96F3D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EMBASE 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B3102" w:rsidRPr="00396F3D" w:rsidRDefault="00DB3102" w:rsidP="00B0618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96F3D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(4 OR 5) 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B3102" w:rsidRPr="00396F3D" w:rsidRDefault="00DB3102" w:rsidP="00B0618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96F3D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9263 </w:t>
            </w:r>
          </w:p>
        </w:tc>
      </w:tr>
      <w:tr w:rsidR="00DB3102" w:rsidRPr="00396F3D" w:rsidTr="00B06183">
        <w:trPr>
          <w:trHeight w:val="615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B3102" w:rsidRPr="00396F3D" w:rsidRDefault="00DB3102" w:rsidP="00B0618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96F3D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8 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B3102" w:rsidRPr="00396F3D" w:rsidRDefault="00DB3102" w:rsidP="00B0618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96F3D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EMBASE 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B3102" w:rsidRPr="00396F3D" w:rsidRDefault="00DB3102" w:rsidP="00B0618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96F3D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(6 AND 7) 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B3102" w:rsidRPr="00396F3D" w:rsidRDefault="00DB3102" w:rsidP="00B0618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96F3D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1502 </w:t>
            </w:r>
          </w:p>
        </w:tc>
      </w:tr>
      <w:tr w:rsidR="00DB3102" w:rsidRPr="00396F3D" w:rsidTr="00B06183">
        <w:trPr>
          <w:trHeight w:val="615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B3102" w:rsidRPr="00396F3D" w:rsidRDefault="00DB3102" w:rsidP="00B0618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96F3D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9 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B3102" w:rsidRPr="00396F3D" w:rsidRDefault="00DB3102" w:rsidP="00B0618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96F3D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EMBASE 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B3102" w:rsidRPr="00396F3D" w:rsidRDefault="00DB3102" w:rsidP="00B0618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96F3D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8 [English language] [Human age groups Aged 65+ years] 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B3102" w:rsidRPr="00396F3D" w:rsidRDefault="00DB3102" w:rsidP="00B0618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96F3D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156 </w:t>
            </w:r>
          </w:p>
        </w:tc>
      </w:tr>
    </w:tbl>
    <w:p w:rsidR="00DB3102" w:rsidRDefault="00DB3102"/>
    <w:p w:rsidR="00DB3102" w:rsidRPr="00DB3102" w:rsidRDefault="00DB3102">
      <w:pPr>
        <w:rPr>
          <w:color w:val="FF0000"/>
        </w:rPr>
      </w:pPr>
      <w:r w:rsidRPr="00DB3102">
        <w:rPr>
          <w:color w:val="FF0000"/>
        </w:rPr>
        <w:t xml:space="preserve">N.B consider adding in search term “prone ventilation” and </w:t>
      </w:r>
      <w:proofErr w:type="spellStart"/>
      <w:r w:rsidRPr="00DB3102">
        <w:rPr>
          <w:color w:val="FF0000"/>
        </w:rPr>
        <w:t>Emtree</w:t>
      </w:r>
      <w:proofErr w:type="spellEnd"/>
      <w:r w:rsidRPr="00DB3102">
        <w:rPr>
          <w:color w:val="FF0000"/>
        </w:rPr>
        <w:t xml:space="preserve"> term [prone position] to strategy</w:t>
      </w:r>
      <w:bookmarkStart w:id="0" w:name="_GoBack"/>
      <w:bookmarkEnd w:id="0"/>
    </w:p>
    <w:sectPr w:rsidR="00DB3102" w:rsidRPr="00DB31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102"/>
    <w:rsid w:val="00C10D8B"/>
    <w:rsid w:val="00DB3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1E93EF-2D0E-4D8C-9C89-123E87472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0370B48BBA144B9E44F1BB6CFC9339" ma:contentTypeVersion="13" ma:contentTypeDescription="Create a new document." ma:contentTypeScope="" ma:versionID="3e4903b6c2e5582c8b44909f69d33079">
  <xsd:schema xmlns:xsd="http://www.w3.org/2001/XMLSchema" xmlns:xs="http://www.w3.org/2001/XMLSchema" xmlns:p="http://schemas.microsoft.com/office/2006/metadata/properties" xmlns:ns2="382045dd-ef42-47a5-a0c9-61db8b65d320" xmlns:ns3="d2389ad0-4628-4ca4-babd-a5e1ca1fc43d" targetNamespace="http://schemas.microsoft.com/office/2006/metadata/properties" ma:root="true" ma:fieldsID="920af9b370b9901f7dce093147f5d5b2" ns2:_="" ns3:_="">
    <xsd:import namespace="382045dd-ef42-47a5-a0c9-61db8b65d320"/>
    <xsd:import namespace="d2389ad0-4628-4ca4-babd-a5e1ca1fc4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2045dd-ef42-47a5-a0c9-61db8b65d3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89ad0-4628-4ca4-babd-a5e1ca1fc43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B0D786-D9CE-4707-A0CF-007A6CD1D4E1}"/>
</file>

<file path=customXml/itemProps2.xml><?xml version="1.0" encoding="utf-8"?>
<ds:datastoreItem xmlns:ds="http://schemas.openxmlformats.org/officeDocument/2006/customXml" ds:itemID="{90DF5B8B-E01F-4EAE-8C3A-6BEC65611E4A}"/>
</file>

<file path=customXml/itemProps3.xml><?xml version="1.0" encoding="utf-8"?>
<ds:datastoreItem xmlns:ds="http://schemas.openxmlformats.org/officeDocument/2006/customXml" ds:itemID="{758B261A-2822-45B3-80D6-A0A493EB0DB7}"/>
</file>

<file path=docProps/app.xml><?xml version="1.0" encoding="utf-8"?>
<Properties xmlns="http://schemas.openxmlformats.org/officeDocument/2006/extended-properties" xmlns:vt="http://schemas.openxmlformats.org/officeDocument/2006/docPropsVTypes">
  <Template>865659B7</Template>
  <TotalTime>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DBTH NHS FT</Company>
  <LinksUpToDate>false</LinksUpToDate>
  <CharactersWithSpaces>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Gardner</dc:creator>
  <cp:keywords/>
  <dc:description/>
  <cp:lastModifiedBy>Sarah Gardner</cp:lastModifiedBy>
  <cp:revision>1</cp:revision>
  <dcterms:created xsi:type="dcterms:W3CDTF">2020-05-11T08:50:00Z</dcterms:created>
  <dcterms:modified xsi:type="dcterms:W3CDTF">2020-05-11T08:53:00Z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0x010100460370B48BBA144B9E44F1BB6CFC9339</vt:lpwstr>
  </property>
</Properties>
</file>