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054" w:rsidRDefault="00E05F5B">
      <w:r w:rsidRPr="00E05F5B">
        <w:rPr>
          <w:b/>
          <w:bCs/>
        </w:rPr>
        <w:t xml:space="preserve">The impact of COVID-19 </w:t>
      </w:r>
      <w:r>
        <w:rPr>
          <w:b/>
          <w:bCs/>
        </w:rPr>
        <w:t>on orthodontic patient concerns</w:t>
      </w:r>
      <w:bookmarkStart w:id="0" w:name="_GoBack"/>
      <w:bookmarkEnd w:id="0"/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"/>
        <w:gridCol w:w="1896"/>
        <w:gridCol w:w="5900"/>
        <w:gridCol w:w="869"/>
      </w:tblGrid>
      <w:tr w:rsidR="00E05F5B" w:rsidRPr="00E05F5B" w:rsidTr="00B41CB8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5F5B" w:rsidRPr="00E05F5B" w:rsidRDefault="00E05F5B" w:rsidP="00B41C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05F5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5F5B" w:rsidRPr="00E05F5B" w:rsidRDefault="00E05F5B" w:rsidP="00B41C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05F5B">
              <w:rPr>
                <w:rFonts w:ascii="Helvetica" w:eastAsia="Times New Roman" w:hAnsi="Helvetica" w:cs="Helvetica"/>
                <w:b/>
                <w:bCs/>
                <w:color w:val="000000"/>
                <w:lang w:eastAsia="en-GB"/>
              </w:rPr>
              <w:t>Source</w:t>
            </w:r>
            <w:r w:rsidRPr="00E05F5B">
              <w:rPr>
                <w:rFonts w:ascii="Helvetica" w:eastAsia="Times New Roman" w:hAnsi="Helvetica" w:cs="Helvetica"/>
                <w:color w:val="000000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5F5B" w:rsidRPr="00E05F5B" w:rsidRDefault="00E05F5B" w:rsidP="00B41C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05F5B">
              <w:rPr>
                <w:rFonts w:ascii="Helvetica" w:eastAsia="Times New Roman" w:hAnsi="Helvetica" w:cs="Helvetica"/>
                <w:b/>
                <w:bCs/>
                <w:color w:val="000000"/>
                <w:lang w:eastAsia="en-GB"/>
              </w:rPr>
              <w:t>Criteria</w:t>
            </w:r>
            <w:r w:rsidRPr="00E05F5B">
              <w:rPr>
                <w:rFonts w:ascii="Helvetica" w:eastAsia="Times New Roman" w:hAnsi="Helvetica" w:cs="Helvetica"/>
                <w:color w:val="000000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5F5B" w:rsidRPr="00E05F5B" w:rsidRDefault="00E05F5B" w:rsidP="00B41C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05F5B">
              <w:rPr>
                <w:rFonts w:ascii="Helvetica" w:eastAsia="Times New Roman" w:hAnsi="Helvetica" w:cs="Helvetica"/>
                <w:b/>
                <w:bCs/>
                <w:color w:val="000000"/>
                <w:lang w:eastAsia="en-GB"/>
              </w:rPr>
              <w:t>Results</w:t>
            </w:r>
            <w:r w:rsidRPr="00E05F5B">
              <w:rPr>
                <w:rFonts w:ascii="Helvetica" w:eastAsia="Times New Roman" w:hAnsi="Helvetica" w:cs="Helvetica"/>
                <w:color w:val="000000"/>
                <w:lang w:eastAsia="en-GB"/>
              </w:rPr>
              <w:t> </w:t>
            </w:r>
          </w:p>
        </w:tc>
      </w:tr>
      <w:tr w:rsidR="00E05F5B" w:rsidRPr="00E05F5B" w:rsidTr="00B41CB8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5F5B" w:rsidRPr="00E05F5B" w:rsidRDefault="00E05F5B" w:rsidP="00B41C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05F5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1. 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5F5B" w:rsidRPr="00E05F5B" w:rsidRDefault="00E05F5B" w:rsidP="00B41C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05F5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5F5B" w:rsidRPr="00E05F5B" w:rsidRDefault="00E05F5B" w:rsidP="00B41C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E05F5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</w:t>
            </w:r>
            <w:proofErr w:type="spellEnd"/>
            <w:r w:rsidRPr="00E05F5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CORONAVIRUS/ OR </w:t>
            </w:r>
            <w:proofErr w:type="spellStart"/>
            <w:r w:rsidRPr="00E05F5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</w:t>
            </w:r>
            <w:proofErr w:type="spellEnd"/>
            <w:r w:rsidRPr="00E05F5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"CORONAVIRUS INFECTIONS"/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5F5B" w:rsidRPr="00E05F5B" w:rsidRDefault="00E05F5B" w:rsidP="00B41C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05F5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16103 </w:t>
            </w:r>
          </w:p>
        </w:tc>
      </w:tr>
      <w:tr w:rsidR="00E05F5B" w:rsidRPr="00E05F5B" w:rsidTr="00B41CB8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5F5B" w:rsidRPr="00E05F5B" w:rsidRDefault="00E05F5B" w:rsidP="00B41C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05F5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2. 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5F5B" w:rsidRPr="00E05F5B" w:rsidRDefault="00E05F5B" w:rsidP="00B41C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05F5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5F5B" w:rsidRPr="00E05F5B" w:rsidRDefault="00E05F5B" w:rsidP="00B41C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05F5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</w:t>
            </w:r>
            <w:proofErr w:type="spellStart"/>
            <w:r w:rsidRPr="00E05F5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covid</w:t>
            </w:r>
            <w:proofErr w:type="spellEnd"/>
            <w:r w:rsidRPr="00E05F5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 corona OR </w:t>
            </w:r>
            <w:proofErr w:type="spellStart"/>
            <w:r w:rsidRPr="00E05F5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coronavir</w:t>
            </w:r>
            <w:proofErr w:type="spellEnd"/>
            <w:r w:rsidRPr="00E05F5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 "2019-nCoV" OR "SARS-CoV-2" OR cv19 OR "cv-19" OR </w:t>
            </w:r>
            <w:proofErr w:type="spellStart"/>
            <w:r w:rsidRPr="00E05F5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ncov</w:t>
            </w:r>
            <w:proofErr w:type="spellEnd"/>
            <w:r w:rsidRPr="00E05F5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*).</w:t>
            </w:r>
            <w:proofErr w:type="spellStart"/>
            <w:r w:rsidRPr="00E05F5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E05F5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5F5B" w:rsidRPr="00E05F5B" w:rsidRDefault="00E05F5B" w:rsidP="00B41C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05F5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123378 </w:t>
            </w:r>
          </w:p>
        </w:tc>
      </w:tr>
      <w:tr w:rsidR="00E05F5B" w:rsidRPr="00E05F5B" w:rsidTr="00B41CB8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5F5B" w:rsidRPr="00E05F5B" w:rsidRDefault="00E05F5B" w:rsidP="00B41C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05F5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3. 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5F5B" w:rsidRPr="00E05F5B" w:rsidRDefault="00E05F5B" w:rsidP="00B41C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05F5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5F5B" w:rsidRPr="00E05F5B" w:rsidRDefault="00E05F5B" w:rsidP="00B41C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05F5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(1 OR 2)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5F5B" w:rsidRPr="00E05F5B" w:rsidRDefault="00E05F5B" w:rsidP="00B41C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05F5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133414 </w:t>
            </w:r>
          </w:p>
        </w:tc>
      </w:tr>
      <w:tr w:rsidR="00E05F5B" w:rsidRPr="00E05F5B" w:rsidTr="00B41CB8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5F5B" w:rsidRPr="00E05F5B" w:rsidRDefault="00E05F5B" w:rsidP="00B41C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05F5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4. 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5F5B" w:rsidRPr="00E05F5B" w:rsidRDefault="00E05F5B" w:rsidP="00B41C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05F5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5F5B" w:rsidRPr="00E05F5B" w:rsidRDefault="00E05F5B" w:rsidP="00B41C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05F5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</w:t>
            </w:r>
            <w:proofErr w:type="spellStart"/>
            <w:r w:rsidRPr="00E05F5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orthodont</w:t>
            </w:r>
            <w:proofErr w:type="spellEnd"/>
            <w:r w:rsidRPr="00E05F5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*).</w:t>
            </w:r>
            <w:proofErr w:type="spellStart"/>
            <w:r w:rsidRPr="00E05F5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E05F5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5F5B" w:rsidRPr="00E05F5B" w:rsidRDefault="00E05F5B" w:rsidP="00B41C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05F5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39809 </w:t>
            </w:r>
          </w:p>
        </w:tc>
      </w:tr>
      <w:tr w:rsidR="00E05F5B" w:rsidRPr="00E05F5B" w:rsidTr="00B41CB8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5F5B" w:rsidRPr="00E05F5B" w:rsidRDefault="00E05F5B" w:rsidP="00B41C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05F5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5. 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5F5B" w:rsidRPr="00E05F5B" w:rsidRDefault="00E05F5B" w:rsidP="00B41C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05F5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5F5B" w:rsidRPr="00E05F5B" w:rsidRDefault="00E05F5B" w:rsidP="00B41C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E05F5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</w:t>
            </w:r>
            <w:proofErr w:type="spellEnd"/>
            <w:r w:rsidRPr="00E05F5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ORTHODONTICS/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5F5B" w:rsidRPr="00E05F5B" w:rsidRDefault="00E05F5B" w:rsidP="00B41C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05F5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53022 </w:t>
            </w:r>
          </w:p>
        </w:tc>
      </w:tr>
      <w:tr w:rsidR="00E05F5B" w:rsidRPr="00E05F5B" w:rsidTr="00B41CB8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5F5B" w:rsidRPr="00E05F5B" w:rsidRDefault="00E05F5B" w:rsidP="00B41C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05F5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6. 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5F5B" w:rsidRPr="00E05F5B" w:rsidRDefault="00E05F5B" w:rsidP="00B41C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05F5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5F5B" w:rsidRPr="00E05F5B" w:rsidRDefault="00E05F5B" w:rsidP="00B41C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05F5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(4 OR 5)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5F5B" w:rsidRPr="00E05F5B" w:rsidRDefault="00E05F5B" w:rsidP="00B41C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05F5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66797 </w:t>
            </w:r>
          </w:p>
        </w:tc>
      </w:tr>
      <w:tr w:rsidR="00E05F5B" w:rsidRPr="00E05F5B" w:rsidTr="00B41CB8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5F5B" w:rsidRPr="00E05F5B" w:rsidRDefault="00E05F5B" w:rsidP="00B41C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05F5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7. 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5F5B" w:rsidRPr="00E05F5B" w:rsidRDefault="00E05F5B" w:rsidP="00B41C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05F5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5F5B" w:rsidRPr="00E05F5B" w:rsidRDefault="00E05F5B" w:rsidP="00B41C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05F5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(3 AND 6)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5F5B" w:rsidRPr="00E05F5B" w:rsidRDefault="00E05F5B" w:rsidP="00B41C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E05F5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65 </w:t>
            </w:r>
          </w:p>
        </w:tc>
      </w:tr>
    </w:tbl>
    <w:p w:rsidR="00E05F5B" w:rsidRDefault="00E05F5B"/>
    <w:sectPr w:rsidR="00E05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F5B"/>
    <w:rsid w:val="002364FF"/>
    <w:rsid w:val="00A22119"/>
    <w:rsid w:val="00A30054"/>
    <w:rsid w:val="00E0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8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4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7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97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9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2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7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5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4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2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8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5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2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0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2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6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8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7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8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3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8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6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5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7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8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1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1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9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5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67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4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36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4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87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2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1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5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7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6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8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49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0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1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3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0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9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1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9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7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9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6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4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5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6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7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0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2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4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0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6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6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7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6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7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9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7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7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8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0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5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6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4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1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7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0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4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1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2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8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6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5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2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5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6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1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9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7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2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4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1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8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5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2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0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F57B78-85F2-4B07-965E-B819B726E3EC}"/>
</file>

<file path=customXml/itemProps2.xml><?xml version="1.0" encoding="utf-8"?>
<ds:datastoreItem xmlns:ds="http://schemas.openxmlformats.org/officeDocument/2006/customXml" ds:itemID="{83AA5A40-F2A5-407D-910B-6C6278902B27}"/>
</file>

<file path=customXml/itemProps3.xml><?xml version="1.0" encoding="utf-8"?>
<ds:datastoreItem xmlns:ds="http://schemas.openxmlformats.org/officeDocument/2006/customXml" ds:itemID="{B594E56A-3448-4EAC-B7B5-8DA37365BACD}"/>
</file>

<file path=docProps/app.xml><?xml version="1.0" encoding="utf-8"?>
<Properties xmlns="http://schemas.openxmlformats.org/officeDocument/2006/extended-properties" xmlns:vt="http://schemas.openxmlformats.org/officeDocument/2006/docPropsVTypes">
  <Template>F59B3B67</Template>
  <TotalTime>2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DBTH NHS FT</Company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Gardner</dc:creator>
  <cp:lastModifiedBy>Sarah Gardner</cp:lastModifiedBy>
  <cp:revision>1</cp:revision>
  <dcterms:created xsi:type="dcterms:W3CDTF">2021-03-11T15:29:00Z</dcterms:created>
  <dcterms:modified xsi:type="dcterms:W3CDTF">2021-03-11T15:31:00Z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