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4F3B" w14:textId="77777777" w:rsidR="0032500D" w:rsidRDefault="0032500D" w:rsidP="00B14C6A">
      <w:pPr>
        <w:pStyle w:val="NormalWeb"/>
        <w:spacing w:before="0" w:beforeAutospacing="0" w:after="0" w:afterAutospacing="0"/>
        <w:rPr>
          <w:rFonts w:asciiTheme="minorHAnsi" w:hAnsiTheme="minorHAnsi"/>
        </w:rPr>
      </w:pPr>
    </w:p>
    <w:p w14:paraId="2944BC8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b/>
          <w:bCs/>
          <w:sz w:val="20"/>
          <w:szCs w:val="20"/>
        </w:rPr>
        <w:t xml:space="preserve">Database(s): Ovid MEDLINE(R) ALL 1946 to March 23, 2021 </w:t>
      </w:r>
      <w:r w:rsidRPr="00686BB8">
        <w:rPr>
          <w:rFonts w:asciiTheme="minorHAnsi" w:hAnsiTheme="minorHAnsi" w:cstheme="minorHAnsi"/>
          <w:b/>
          <w:bCs/>
          <w:sz w:val="20"/>
          <w:szCs w:val="20"/>
        </w:rPr>
        <w:br/>
        <w:t>Search Strategy</w:t>
      </w:r>
      <w:r w:rsidRPr="00686BB8">
        <w:rPr>
          <w:rFonts w:asciiTheme="minorHAnsi" w:hAnsiTheme="minorHAnsi" w:cstheme="minorHAnsi"/>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8256"/>
        <w:gridCol w:w="684"/>
      </w:tblGrid>
      <w:tr w:rsidR="00686BB8" w:rsidRPr="00686BB8" w14:paraId="7B3C9DE8" w14:textId="77777777" w:rsidTr="004C50B8">
        <w:trPr>
          <w:tblCellSpacing w:w="15" w:type="dxa"/>
        </w:trPr>
        <w:tc>
          <w:tcPr>
            <w:tcW w:w="0" w:type="auto"/>
            <w:vAlign w:val="center"/>
            <w:hideMark/>
          </w:tcPr>
          <w:p w14:paraId="4D01076B" w14:textId="77777777" w:rsidR="00686BB8" w:rsidRPr="00686BB8" w:rsidRDefault="00686BB8" w:rsidP="00686BB8">
            <w:pPr>
              <w:pStyle w:val="NormalWeb"/>
              <w:rPr>
                <w:rFonts w:asciiTheme="minorHAnsi" w:hAnsiTheme="minorHAnsi" w:cstheme="minorHAnsi"/>
                <w:b/>
                <w:bCs/>
                <w:sz w:val="20"/>
                <w:szCs w:val="20"/>
              </w:rPr>
            </w:pPr>
            <w:r w:rsidRPr="00686BB8">
              <w:rPr>
                <w:rFonts w:asciiTheme="minorHAnsi" w:hAnsiTheme="minorHAnsi" w:cstheme="minorHAnsi"/>
                <w:b/>
                <w:bCs/>
                <w:sz w:val="20"/>
                <w:szCs w:val="20"/>
              </w:rPr>
              <w:t>#</w:t>
            </w:r>
          </w:p>
        </w:tc>
        <w:tc>
          <w:tcPr>
            <w:tcW w:w="0" w:type="auto"/>
            <w:vAlign w:val="center"/>
            <w:hideMark/>
          </w:tcPr>
          <w:p w14:paraId="3B866A30" w14:textId="77777777" w:rsidR="00686BB8" w:rsidRPr="00686BB8" w:rsidRDefault="00686BB8" w:rsidP="00686BB8">
            <w:pPr>
              <w:pStyle w:val="NormalWeb"/>
              <w:rPr>
                <w:rFonts w:asciiTheme="minorHAnsi" w:hAnsiTheme="minorHAnsi" w:cstheme="minorHAnsi"/>
                <w:b/>
                <w:bCs/>
                <w:sz w:val="20"/>
                <w:szCs w:val="20"/>
              </w:rPr>
            </w:pPr>
            <w:r w:rsidRPr="00686BB8">
              <w:rPr>
                <w:rFonts w:asciiTheme="minorHAnsi" w:hAnsiTheme="minorHAnsi" w:cstheme="minorHAnsi"/>
                <w:b/>
                <w:bCs/>
                <w:sz w:val="20"/>
                <w:szCs w:val="20"/>
              </w:rPr>
              <w:t>Searches</w:t>
            </w:r>
          </w:p>
        </w:tc>
        <w:tc>
          <w:tcPr>
            <w:tcW w:w="0" w:type="auto"/>
            <w:vAlign w:val="center"/>
            <w:hideMark/>
          </w:tcPr>
          <w:p w14:paraId="2EA496DE" w14:textId="77777777" w:rsidR="00686BB8" w:rsidRPr="00686BB8" w:rsidRDefault="00686BB8" w:rsidP="00686BB8">
            <w:pPr>
              <w:pStyle w:val="NormalWeb"/>
              <w:rPr>
                <w:rFonts w:asciiTheme="minorHAnsi" w:hAnsiTheme="minorHAnsi" w:cstheme="minorHAnsi"/>
                <w:b/>
                <w:bCs/>
                <w:sz w:val="20"/>
                <w:szCs w:val="20"/>
              </w:rPr>
            </w:pPr>
            <w:r w:rsidRPr="00686BB8">
              <w:rPr>
                <w:rFonts w:asciiTheme="minorHAnsi" w:hAnsiTheme="minorHAnsi" w:cstheme="minorHAnsi"/>
                <w:b/>
                <w:bCs/>
                <w:sz w:val="20"/>
                <w:szCs w:val="20"/>
              </w:rPr>
              <w:t>Results</w:t>
            </w:r>
          </w:p>
        </w:tc>
      </w:tr>
      <w:tr w:rsidR="00686BB8" w:rsidRPr="00686BB8" w14:paraId="121CC1A7" w14:textId="77777777" w:rsidTr="004C50B8">
        <w:trPr>
          <w:tblCellSpacing w:w="15" w:type="dxa"/>
        </w:trPr>
        <w:tc>
          <w:tcPr>
            <w:tcW w:w="0" w:type="auto"/>
            <w:vAlign w:val="center"/>
            <w:hideMark/>
          </w:tcPr>
          <w:p w14:paraId="5F82D6A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w:t>
            </w:r>
          </w:p>
        </w:tc>
        <w:tc>
          <w:tcPr>
            <w:tcW w:w="0" w:type="auto"/>
            <w:vAlign w:val="center"/>
            <w:hideMark/>
          </w:tcPr>
          <w:p w14:paraId="3970900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Lists/ or (list, waiting or lists, waiting or waiting list or waiting lists).</w:t>
            </w:r>
            <w:proofErr w:type="spellStart"/>
            <w:r w:rsidRPr="00686BB8">
              <w:rPr>
                <w:rFonts w:asciiTheme="minorHAnsi" w:hAnsiTheme="minorHAnsi" w:cstheme="minorHAnsi"/>
                <w:sz w:val="20"/>
                <w:szCs w:val="20"/>
              </w:rPr>
              <w:t>mp</w:t>
            </w:r>
            <w:proofErr w:type="spellEnd"/>
            <w:r w:rsidRPr="00686BB8">
              <w:rPr>
                <w:rFonts w:asciiTheme="minorHAnsi" w:hAnsiTheme="minorHAnsi" w:cstheme="minorHAnsi"/>
                <w:sz w:val="20"/>
                <w:szCs w:val="20"/>
              </w:rPr>
              <w:t>.</w:t>
            </w:r>
          </w:p>
        </w:tc>
        <w:tc>
          <w:tcPr>
            <w:tcW w:w="0" w:type="auto"/>
            <w:vAlign w:val="center"/>
            <w:hideMark/>
          </w:tcPr>
          <w:p w14:paraId="2E51C5C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19577</w:t>
            </w:r>
          </w:p>
        </w:tc>
      </w:tr>
      <w:tr w:rsidR="00686BB8" w:rsidRPr="00686BB8" w14:paraId="67A45538" w14:textId="77777777" w:rsidTr="004C50B8">
        <w:trPr>
          <w:tblCellSpacing w:w="15" w:type="dxa"/>
        </w:trPr>
        <w:tc>
          <w:tcPr>
            <w:tcW w:w="0" w:type="auto"/>
            <w:vAlign w:val="center"/>
            <w:hideMark/>
          </w:tcPr>
          <w:p w14:paraId="743DE826"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w:t>
            </w:r>
          </w:p>
        </w:tc>
        <w:tc>
          <w:tcPr>
            <w:tcW w:w="0" w:type="auto"/>
            <w:vAlign w:val="center"/>
            <w:hideMark/>
          </w:tcPr>
          <w:p w14:paraId="05FFFAC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stratification.mp.</w:t>
            </w:r>
          </w:p>
        </w:tc>
        <w:tc>
          <w:tcPr>
            <w:tcW w:w="0" w:type="auto"/>
            <w:vAlign w:val="center"/>
            <w:hideMark/>
          </w:tcPr>
          <w:p w14:paraId="4843AF2E"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70708</w:t>
            </w:r>
          </w:p>
        </w:tc>
      </w:tr>
      <w:tr w:rsidR="00686BB8" w:rsidRPr="00686BB8" w14:paraId="4F33D6E4" w14:textId="77777777" w:rsidTr="004C50B8">
        <w:trPr>
          <w:tblCellSpacing w:w="15" w:type="dxa"/>
        </w:trPr>
        <w:tc>
          <w:tcPr>
            <w:tcW w:w="0" w:type="auto"/>
            <w:vAlign w:val="center"/>
            <w:hideMark/>
          </w:tcPr>
          <w:p w14:paraId="2666398F"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w:t>
            </w:r>
          </w:p>
        </w:tc>
        <w:tc>
          <w:tcPr>
            <w:tcW w:w="0" w:type="auto"/>
            <w:vAlign w:val="center"/>
            <w:hideMark/>
          </w:tcPr>
          <w:p w14:paraId="3ABAF23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 or (assessment, health risk or assessment, risk or risk assessment or risk assessment, health or risk assessments).</w:t>
            </w:r>
            <w:proofErr w:type="spellStart"/>
            <w:r w:rsidRPr="00686BB8">
              <w:rPr>
                <w:rFonts w:asciiTheme="minorHAnsi" w:hAnsiTheme="minorHAnsi" w:cstheme="minorHAnsi"/>
                <w:sz w:val="20"/>
                <w:szCs w:val="20"/>
              </w:rPr>
              <w:t>mp</w:t>
            </w:r>
            <w:proofErr w:type="spellEnd"/>
            <w:r w:rsidRPr="00686BB8">
              <w:rPr>
                <w:rFonts w:asciiTheme="minorHAnsi" w:hAnsiTheme="minorHAnsi" w:cstheme="minorHAnsi"/>
                <w:sz w:val="20"/>
                <w:szCs w:val="20"/>
              </w:rPr>
              <w:t>.</w:t>
            </w:r>
          </w:p>
        </w:tc>
        <w:tc>
          <w:tcPr>
            <w:tcW w:w="0" w:type="auto"/>
            <w:vAlign w:val="center"/>
            <w:hideMark/>
          </w:tcPr>
          <w:p w14:paraId="30EB554A"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320781</w:t>
            </w:r>
          </w:p>
        </w:tc>
      </w:tr>
      <w:tr w:rsidR="00686BB8" w:rsidRPr="00686BB8" w14:paraId="57FE0231" w14:textId="77777777" w:rsidTr="004C50B8">
        <w:trPr>
          <w:tblCellSpacing w:w="15" w:type="dxa"/>
        </w:trPr>
        <w:tc>
          <w:tcPr>
            <w:tcW w:w="0" w:type="auto"/>
            <w:vAlign w:val="center"/>
            <w:hideMark/>
          </w:tcPr>
          <w:p w14:paraId="12C7CEF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w:t>
            </w:r>
          </w:p>
        </w:tc>
        <w:tc>
          <w:tcPr>
            <w:tcW w:w="0" w:type="auto"/>
            <w:vAlign w:val="center"/>
            <w:hideMark/>
          </w:tcPr>
          <w:p w14:paraId="165B5696"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 and 2 and 3</w:t>
            </w:r>
          </w:p>
        </w:tc>
        <w:tc>
          <w:tcPr>
            <w:tcW w:w="0" w:type="auto"/>
            <w:vAlign w:val="center"/>
            <w:hideMark/>
          </w:tcPr>
          <w:p w14:paraId="49157A3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44</w:t>
            </w:r>
          </w:p>
        </w:tc>
      </w:tr>
      <w:tr w:rsidR="00686BB8" w:rsidRPr="00686BB8" w14:paraId="57F0B1D2" w14:textId="77777777" w:rsidTr="004C50B8">
        <w:trPr>
          <w:tblCellSpacing w:w="15" w:type="dxa"/>
        </w:trPr>
        <w:tc>
          <w:tcPr>
            <w:tcW w:w="0" w:type="auto"/>
            <w:vAlign w:val="center"/>
            <w:hideMark/>
          </w:tcPr>
          <w:p w14:paraId="46A701D2"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5</w:t>
            </w:r>
          </w:p>
        </w:tc>
        <w:tc>
          <w:tcPr>
            <w:tcW w:w="0" w:type="auto"/>
            <w:vAlign w:val="center"/>
            <w:hideMark/>
          </w:tcPr>
          <w:p w14:paraId="0FFD9DF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from 4 keep 1-2, 9, 15, 29</w:t>
            </w:r>
          </w:p>
        </w:tc>
        <w:tc>
          <w:tcPr>
            <w:tcW w:w="0" w:type="auto"/>
            <w:vAlign w:val="center"/>
            <w:hideMark/>
          </w:tcPr>
          <w:p w14:paraId="0FA2144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5</w:t>
            </w:r>
          </w:p>
        </w:tc>
      </w:tr>
      <w:tr w:rsidR="00686BB8" w:rsidRPr="00686BB8" w14:paraId="08790F1A" w14:textId="77777777" w:rsidTr="004C50B8">
        <w:trPr>
          <w:tblCellSpacing w:w="15" w:type="dxa"/>
        </w:trPr>
        <w:tc>
          <w:tcPr>
            <w:tcW w:w="0" w:type="auto"/>
            <w:vAlign w:val="center"/>
            <w:hideMark/>
          </w:tcPr>
          <w:p w14:paraId="47E2B0D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6</w:t>
            </w:r>
          </w:p>
        </w:tc>
        <w:tc>
          <w:tcPr>
            <w:tcW w:w="0" w:type="auto"/>
            <w:vAlign w:val="center"/>
            <w:hideMark/>
          </w:tcPr>
          <w:p w14:paraId="5EA5E82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from 5 keep 1-3, 5</w:t>
            </w:r>
          </w:p>
        </w:tc>
        <w:tc>
          <w:tcPr>
            <w:tcW w:w="0" w:type="auto"/>
            <w:vAlign w:val="center"/>
            <w:hideMark/>
          </w:tcPr>
          <w:p w14:paraId="1DC778F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w:t>
            </w:r>
          </w:p>
        </w:tc>
      </w:tr>
    </w:tbl>
    <w:p w14:paraId="27450AB9" w14:textId="77777777" w:rsidR="00686BB8" w:rsidRPr="00686BB8" w:rsidRDefault="00686BB8" w:rsidP="00686BB8">
      <w:pPr>
        <w:pStyle w:val="NormalWeb"/>
        <w:rPr>
          <w:rFonts w:asciiTheme="minorHAnsi" w:hAnsiTheme="minorHAnsi" w:cstheme="minorHAnsi"/>
          <w:b/>
          <w:bCs/>
          <w:sz w:val="20"/>
          <w:szCs w:val="20"/>
        </w:rPr>
      </w:pPr>
      <w:r w:rsidRPr="00686BB8">
        <w:rPr>
          <w:rFonts w:asciiTheme="minorHAnsi" w:hAnsiTheme="minorHAnsi" w:cstheme="minorHAnsi"/>
          <w:b/>
          <w:bCs/>
          <w:sz w:val="20"/>
          <w:szCs w:val="20"/>
        </w:rPr>
        <w:t>PubMed</w:t>
      </w:r>
    </w:p>
    <w:tbl>
      <w:tblPr>
        <w:tblW w:w="10200" w:type="dxa"/>
        <w:tblCellSpacing w:w="0" w:type="dxa"/>
        <w:tblCellMar>
          <w:left w:w="0" w:type="dxa"/>
          <w:right w:w="0" w:type="dxa"/>
        </w:tblCellMar>
        <w:tblLook w:val="04A0" w:firstRow="1" w:lastRow="0" w:firstColumn="1" w:lastColumn="0" w:noHBand="0" w:noVBand="1"/>
      </w:tblPr>
      <w:tblGrid>
        <w:gridCol w:w="960"/>
        <w:gridCol w:w="3860"/>
        <w:gridCol w:w="4252"/>
        <w:gridCol w:w="1128"/>
      </w:tblGrid>
      <w:tr w:rsidR="00686BB8" w:rsidRPr="00686BB8" w14:paraId="6D0D1FFC" w14:textId="77777777" w:rsidTr="00E753A8">
        <w:trPr>
          <w:trHeight w:val="240"/>
          <w:tblCellSpacing w:w="0" w:type="dxa"/>
        </w:trPr>
        <w:tc>
          <w:tcPr>
            <w:tcW w:w="960" w:type="dxa"/>
            <w:vAlign w:val="center"/>
            <w:hideMark/>
          </w:tcPr>
          <w:p w14:paraId="1EB9307A"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Search number</w:t>
            </w:r>
          </w:p>
        </w:tc>
        <w:tc>
          <w:tcPr>
            <w:tcW w:w="3860" w:type="dxa"/>
            <w:vAlign w:val="center"/>
            <w:hideMark/>
          </w:tcPr>
          <w:p w14:paraId="418586E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Query</w:t>
            </w:r>
          </w:p>
        </w:tc>
        <w:tc>
          <w:tcPr>
            <w:tcW w:w="4252" w:type="dxa"/>
            <w:vAlign w:val="center"/>
            <w:hideMark/>
          </w:tcPr>
          <w:p w14:paraId="3A95D3F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Search Details</w:t>
            </w:r>
          </w:p>
        </w:tc>
        <w:tc>
          <w:tcPr>
            <w:tcW w:w="1128" w:type="dxa"/>
            <w:vAlign w:val="center"/>
            <w:hideMark/>
          </w:tcPr>
          <w:p w14:paraId="20F1887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Results</w:t>
            </w:r>
          </w:p>
        </w:tc>
      </w:tr>
      <w:tr w:rsidR="00686BB8" w:rsidRPr="00686BB8" w14:paraId="5A7CF2BD" w14:textId="77777777" w:rsidTr="00E753A8">
        <w:trPr>
          <w:trHeight w:val="3120"/>
          <w:tblCellSpacing w:w="0" w:type="dxa"/>
        </w:trPr>
        <w:tc>
          <w:tcPr>
            <w:tcW w:w="0" w:type="auto"/>
            <w:vAlign w:val="center"/>
            <w:hideMark/>
          </w:tcPr>
          <w:p w14:paraId="2B90EFD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20</w:t>
            </w:r>
          </w:p>
        </w:tc>
        <w:tc>
          <w:tcPr>
            <w:tcW w:w="3860" w:type="dxa"/>
            <w:vAlign w:val="center"/>
            <w:hideMark/>
          </w:tcPr>
          <w:p w14:paraId="724D2D11"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(((("risk assessment"[All Fields]) OR ("risk assessments"[All Fields])) OR (("prioritise"[All Fields]) OR ("prioritize"[All Fields]))) OR ("stratification"[All Fields]))) AND ((("acute hospitals"[All Fields]) OR ("acute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4252" w:type="dxa"/>
            <w:vAlign w:val="center"/>
            <w:hideMark/>
          </w:tcPr>
          <w:p w14:paraId="15C6E6F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("risk assessment"[All Fields] OR "risk assessments"[All Fields] OR ("prioritise"[All Fields] OR "prioritize"[All Fields]) OR "stratification"[All Fields]) AND ("acute hospitals"[All Fields] OR "acute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1128" w:type="dxa"/>
            <w:vAlign w:val="center"/>
            <w:hideMark/>
          </w:tcPr>
          <w:p w14:paraId="0A96E93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23</w:t>
            </w:r>
          </w:p>
        </w:tc>
      </w:tr>
      <w:tr w:rsidR="00686BB8" w:rsidRPr="00686BB8" w14:paraId="65D5FC9E" w14:textId="77777777" w:rsidTr="00E753A8">
        <w:trPr>
          <w:trHeight w:val="1200"/>
          <w:tblCellSpacing w:w="0" w:type="dxa"/>
        </w:trPr>
        <w:tc>
          <w:tcPr>
            <w:tcW w:w="0" w:type="auto"/>
            <w:vAlign w:val="center"/>
            <w:hideMark/>
          </w:tcPr>
          <w:p w14:paraId="067912C2"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19</w:t>
            </w:r>
          </w:p>
        </w:tc>
        <w:tc>
          <w:tcPr>
            <w:tcW w:w="3860" w:type="dxa"/>
            <w:vAlign w:val="center"/>
            <w:hideMark/>
          </w:tcPr>
          <w:p w14:paraId="6DD144A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(("acute hospitals"[All Fields]) OR ("acute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4252" w:type="dxa"/>
            <w:vAlign w:val="center"/>
            <w:hideMark/>
          </w:tcPr>
          <w:p w14:paraId="104308D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"acute hospitals"[All Fields] OR "acute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1128" w:type="dxa"/>
            <w:vAlign w:val="center"/>
            <w:hideMark/>
          </w:tcPr>
          <w:p w14:paraId="76B7020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73,577</w:t>
            </w:r>
          </w:p>
        </w:tc>
      </w:tr>
      <w:tr w:rsidR="00686BB8" w:rsidRPr="00686BB8" w14:paraId="1B82D04D" w14:textId="77777777" w:rsidTr="00E753A8">
        <w:trPr>
          <w:trHeight w:val="720"/>
          <w:tblCellSpacing w:w="0" w:type="dxa"/>
        </w:trPr>
        <w:tc>
          <w:tcPr>
            <w:tcW w:w="0" w:type="auto"/>
            <w:vAlign w:val="center"/>
            <w:hideMark/>
          </w:tcPr>
          <w:p w14:paraId="5D49223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18</w:t>
            </w:r>
          </w:p>
        </w:tc>
        <w:tc>
          <w:tcPr>
            <w:tcW w:w="3860" w:type="dxa"/>
            <w:vAlign w:val="center"/>
            <w:hideMark/>
          </w:tcPr>
          <w:p w14:paraId="59B2C2F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4252" w:type="dxa"/>
            <w:vAlign w:val="center"/>
            <w:hideMark/>
          </w:tcPr>
          <w:p w14:paraId="39EE6AE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1128" w:type="dxa"/>
            <w:vAlign w:val="center"/>
            <w:hideMark/>
          </w:tcPr>
          <w:p w14:paraId="0A87EC5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68,886</w:t>
            </w:r>
          </w:p>
        </w:tc>
      </w:tr>
      <w:tr w:rsidR="00686BB8" w:rsidRPr="00686BB8" w14:paraId="784FB08A" w14:textId="77777777" w:rsidTr="00E753A8">
        <w:trPr>
          <w:trHeight w:val="480"/>
          <w:tblCellSpacing w:w="0" w:type="dxa"/>
        </w:trPr>
        <w:tc>
          <w:tcPr>
            <w:tcW w:w="0" w:type="auto"/>
            <w:vAlign w:val="center"/>
            <w:hideMark/>
          </w:tcPr>
          <w:p w14:paraId="047DD5C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17</w:t>
            </w:r>
          </w:p>
        </w:tc>
        <w:tc>
          <w:tcPr>
            <w:tcW w:w="3860" w:type="dxa"/>
            <w:vAlign w:val="center"/>
            <w:hideMark/>
          </w:tcPr>
          <w:p w14:paraId="6A7E981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("acute hospitals"[All Fields]) OR ("acute hospital"[All Fields])</w:t>
            </w:r>
          </w:p>
        </w:tc>
        <w:tc>
          <w:tcPr>
            <w:tcW w:w="4252" w:type="dxa"/>
            <w:vAlign w:val="center"/>
            <w:hideMark/>
          </w:tcPr>
          <w:p w14:paraId="159DAD0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"acute hospitals"[All Fields] OR "acute hospital"[All Fields]</w:t>
            </w:r>
          </w:p>
        </w:tc>
        <w:tc>
          <w:tcPr>
            <w:tcW w:w="1128" w:type="dxa"/>
            <w:vAlign w:val="center"/>
            <w:hideMark/>
          </w:tcPr>
          <w:p w14:paraId="5D03DD5A"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5,786</w:t>
            </w:r>
          </w:p>
        </w:tc>
      </w:tr>
      <w:tr w:rsidR="00686BB8" w:rsidRPr="00686BB8" w14:paraId="2652E6CE" w14:textId="77777777" w:rsidTr="00E753A8">
        <w:trPr>
          <w:trHeight w:val="1920"/>
          <w:tblCellSpacing w:w="0" w:type="dxa"/>
        </w:trPr>
        <w:tc>
          <w:tcPr>
            <w:tcW w:w="0" w:type="auto"/>
            <w:vAlign w:val="center"/>
            <w:hideMark/>
          </w:tcPr>
          <w:p w14:paraId="24349F16"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16</w:t>
            </w:r>
          </w:p>
        </w:tc>
        <w:tc>
          <w:tcPr>
            <w:tcW w:w="3860" w:type="dxa"/>
            <w:vAlign w:val="center"/>
            <w:hideMark/>
          </w:tcPr>
          <w:p w14:paraId="11C7D9B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(((("risk assessment"[All Fields]) OR ("risk assessments"[All Fields])) OR (("prioritise"[All Fields]) OR ("prioritize"[All Fields]))) OR ("stratification"[All Fields]))</w:t>
            </w:r>
          </w:p>
        </w:tc>
        <w:tc>
          <w:tcPr>
            <w:tcW w:w="4252" w:type="dxa"/>
            <w:vAlign w:val="center"/>
            <w:hideMark/>
          </w:tcPr>
          <w:p w14:paraId="3AF75F2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("risk assessment"[All Fields] OR "risk assessments"[All Fields] OR ("prioritise"[All Fields] OR "prioritize"[All Fields]) OR "stratification"[All Fields])</w:t>
            </w:r>
          </w:p>
        </w:tc>
        <w:tc>
          <w:tcPr>
            <w:tcW w:w="1128" w:type="dxa"/>
            <w:vAlign w:val="center"/>
            <w:hideMark/>
          </w:tcPr>
          <w:p w14:paraId="3F0B0F3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1,140</w:t>
            </w:r>
          </w:p>
        </w:tc>
      </w:tr>
      <w:tr w:rsidR="00686BB8" w:rsidRPr="00686BB8" w14:paraId="4CF79738" w14:textId="77777777" w:rsidTr="00E753A8">
        <w:trPr>
          <w:trHeight w:val="1200"/>
          <w:tblCellSpacing w:w="0" w:type="dxa"/>
        </w:trPr>
        <w:tc>
          <w:tcPr>
            <w:tcW w:w="0" w:type="auto"/>
            <w:vAlign w:val="center"/>
            <w:hideMark/>
          </w:tcPr>
          <w:p w14:paraId="556D270E"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15</w:t>
            </w:r>
          </w:p>
        </w:tc>
        <w:tc>
          <w:tcPr>
            <w:tcW w:w="3860" w:type="dxa"/>
            <w:vAlign w:val="center"/>
            <w:hideMark/>
          </w:tcPr>
          <w:p w14:paraId="5780231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 OR (("prioritise"[All Fields]) OR ("prioritize"[All Fields]))) OR ("stratification"[All Fields])</w:t>
            </w:r>
          </w:p>
        </w:tc>
        <w:tc>
          <w:tcPr>
            <w:tcW w:w="4252" w:type="dxa"/>
            <w:vAlign w:val="center"/>
            <w:hideMark/>
          </w:tcPr>
          <w:p w14:paraId="69CF35D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 OR "prioritise"[All Fields] OR "prioritize"[All Fields] OR "stratification"[All Fields]</w:t>
            </w:r>
          </w:p>
        </w:tc>
        <w:tc>
          <w:tcPr>
            <w:tcW w:w="1128" w:type="dxa"/>
            <w:vAlign w:val="center"/>
            <w:hideMark/>
          </w:tcPr>
          <w:p w14:paraId="4D518F6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401,401</w:t>
            </w:r>
          </w:p>
        </w:tc>
      </w:tr>
      <w:tr w:rsidR="00686BB8" w:rsidRPr="00686BB8" w14:paraId="3A523E44" w14:textId="77777777" w:rsidTr="00E753A8">
        <w:trPr>
          <w:trHeight w:val="1920"/>
          <w:tblCellSpacing w:w="0" w:type="dxa"/>
        </w:trPr>
        <w:tc>
          <w:tcPr>
            <w:tcW w:w="0" w:type="auto"/>
            <w:vAlign w:val="center"/>
            <w:hideMark/>
          </w:tcPr>
          <w:p w14:paraId="517124A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lastRenderedPageBreak/>
              <w:t>14</w:t>
            </w:r>
          </w:p>
        </w:tc>
        <w:tc>
          <w:tcPr>
            <w:tcW w:w="3860" w:type="dxa"/>
            <w:vAlign w:val="center"/>
            <w:hideMark/>
          </w:tcPr>
          <w:p w14:paraId="7C97BDF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("stratification"[All Fields])) AND ((("risk assessment"[All Fields]) OR ("risk assessments"[All Fields])) OR (("prioritise"[All Fields]) OR ("prioritize"[All Fields])))</w:t>
            </w:r>
          </w:p>
        </w:tc>
        <w:tc>
          <w:tcPr>
            <w:tcW w:w="4252" w:type="dxa"/>
            <w:vAlign w:val="center"/>
            <w:hideMark/>
          </w:tcPr>
          <w:p w14:paraId="645F4F0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"stratification"[All Fields] AND ("risk assessment"[All Fields] OR "risk assessments"[All Fields] OR ("prioritise"[All Fields] OR "prioritize"[All Fields]))</w:t>
            </w:r>
          </w:p>
        </w:tc>
        <w:tc>
          <w:tcPr>
            <w:tcW w:w="1128" w:type="dxa"/>
            <w:vAlign w:val="center"/>
            <w:hideMark/>
          </w:tcPr>
          <w:p w14:paraId="376860B1"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46</w:t>
            </w:r>
          </w:p>
        </w:tc>
      </w:tr>
      <w:tr w:rsidR="00686BB8" w:rsidRPr="00686BB8" w14:paraId="6F3F24FD" w14:textId="77777777" w:rsidTr="00E753A8">
        <w:trPr>
          <w:trHeight w:val="960"/>
          <w:tblCellSpacing w:w="0" w:type="dxa"/>
        </w:trPr>
        <w:tc>
          <w:tcPr>
            <w:tcW w:w="0" w:type="auto"/>
            <w:vAlign w:val="center"/>
            <w:hideMark/>
          </w:tcPr>
          <w:p w14:paraId="002B99F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13</w:t>
            </w:r>
          </w:p>
        </w:tc>
        <w:tc>
          <w:tcPr>
            <w:tcW w:w="3860" w:type="dxa"/>
            <w:vAlign w:val="center"/>
            <w:hideMark/>
          </w:tcPr>
          <w:p w14:paraId="23BF25E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 OR (("prioritise"[All Fields]) OR ("prioritize"[All Fields]))</w:t>
            </w:r>
          </w:p>
        </w:tc>
        <w:tc>
          <w:tcPr>
            <w:tcW w:w="4252" w:type="dxa"/>
            <w:vAlign w:val="center"/>
            <w:hideMark/>
          </w:tcPr>
          <w:p w14:paraId="771CC73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 OR "prioritise"[All Fields] OR "prioritize"[All Fields]</w:t>
            </w:r>
          </w:p>
        </w:tc>
        <w:tc>
          <w:tcPr>
            <w:tcW w:w="1128" w:type="dxa"/>
            <w:vAlign w:val="center"/>
            <w:hideMark/>
          </w:tcPr>
          <w:p w14:paraId="26142E4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343,630</w:t>
            </w:r>
          </w:p>
        </w:tc>
      </w:tr>
      <w:tr w:rsidR="00686BB8" w:rsidRPr="00686BB8" w14:paraId="3F935853" w14:textId="77777777" w:rsidTr="00E753A8">
        <w:trPr>
          <w:trHeight w:val="480"/>
          <w:tblCellSpacing w:w="0" w:type="dxa"/>
        </w:trPr>
        <w:tc>
          <w:tcPr>
            <w:tcW w:w="0" w:type="auto"/>
            <w:vAlign w:val="center"/>
            <w:hideMark/>
          </w:tcPr>
          <w:p w14:paraId="647AF2A6"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12</w:t>
            </w:r>
          </w:p>
        </w:tc>
        <w:tc>
          <w:tcPr>
            <w:tcW w:w="3860" w:type="dxa"/>
            <w:vAlign w:val="center"/>
            <w:hideMark/>
          </w:tcPr>
          <w:p w14:paraId="5BBBA42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("prioritise"[All Fields]) OR ("prioritize"[All Fields])</w:t>
            </w:r>
          </w:p>
        </w:tc>
        <w:tc>
          <w:tcPr>
            <w:tcW w:w="4252" w:type="dxa"/>
            <w:vAlign w:val="center"/>
            <w:hideMark/>
          </w:tcPr>
          <w:p w14:paraId="4894F11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"prioritise"[All Fields] OR "prioritize"[All Fields]</w:t>
            </w:r>
          </w:p>
        </w:tc>
        <w:tc>
          <w:tcPr>
            <w:tcW w:w="1128" w:type="dxa"/>
            <w:vAlign w:val="center"/>
            <w:hideMark/>
          </w:tcPr>
          <w:p w14:paraId="14F2BEE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14,577</w:t>
            </w:r>
          </w:p>
        </w:tc>
      </w:tr>
      <w:tr w:rsidR="00686BB8" w:rsidRPr="00686BB8" w14:paraId="7D6937B1" w14:textId="77777777" w:rsidTr="00E753A8">
        <w:trPr>
          <w:trHeight w:val="480"/>
          <w:tblCellSpacing w:w="0" w:type="dxa"/>
        </w:trPr>
        <w:tc>
          <w:tcPr>
            <w:tcW w:w="0" w:type="auto"/>
            <w:vAlign w:val="center"/>
            <w:hideMark/>
          </w:tcPr>
          <w:p w14:paraId="12B033E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11</w:t>
            </w:r>
          </w:p>
        </w:tc>
        <w:tc>
          <w:tcPr>
            <w:tcW w:w="3860" w:type="dxa"/>
            <w:vAlign w:val="center"/>
            <w:hideMark/>
          </w:tcPr>
          <w:p w14:paraId="0CC4174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w:t>
            </w:r>
          </w:p>
        </w:tc>
        <w:tc>
          <w:tcPr>
            <w:tcW w:w="4252" w:type="dxa"/>
            <w:vAlign w:val="center"/>
            <w:hideMark/>
          </w:tcPr>
          <w:p w14:paraId="59BD1FD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w:t>
            </w:r>
          </w:p>
        </w:tc>
        <w:tc>
          <w:tcPr>
            <w:tcW w:w="1128" w:type="dxa"/>
            <w:vAlign w:val="center"/>
            <w:hideMark/>
          </w:tcPr>
          <w:p w14:paraId="477C0F71"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329,877</w:t>
            </w:r>
          </w:p>
        </w:tc>
      </w:tr>
      <w:tr w:rsidR="00686BB8" w:rsidRPr="00686BB8" w14:paraId="08F5EBBC" w14:textId="77777777" w:rsidTr="00E753A8">
        <w:trPr>
          <w:trHeight w:val="240"/>
          <w:tblCellSpacing w:w="0" w:type="dxa"/>
        </w:trPr>
        <w:tc>
          <w:tcPr>
            <w:tcW w:w="0" w:type="auto"/>
            <w:vAlign w:val="center"/>
            <w:hideMark/>
          </w:tcPr>
          <w:p w14:paraId="488A72BE"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10</w:t>
            </w:r>
          </w:p>
        </w:tc>
        <w:tc>
          <w:tcPr>
            <w:tcW w:w="3860" w:type="dxa"/>
            <w:vAlign w:val="center"/>
            <w:hideMark/>
          </w:tcPr>
          <w:p w14:paraId="0260BD2B"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"prioritize"[All Fields]</w:t>
            </w:r>
          </w:p>
        </w:tc>
        <w:tc>
          <w:tcPr>
            <w:tcW w:w="4252" w:type="dxa"/>
            <w:vAlign w:val="center"/>
            <w:hideMark/>
          </w:tcPr>
          <w:p w14:paraId="5445BB7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"prioritize"[All Fields]</w:t>
            </w:r>
          </w:p>
        </w:tc>
        <w:tc>
          <w:tcPr>
            <w:tcW w:w="1128" w:type="dxa"/>
            <w:vAlign w:val="center"/>
            <w:hideMark/>
          </w:tcPr>
          <w:p w14:paraId="1234A6F6"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12,159</w:t>
            </w:r>
          </w:p>
        </w:tc>
      </w:tr>
      <w:tr w:rsidR="00686BB8" w:rsidRPr="00686BB8" w14:paraId="2C26D6E2" w14:textId="77777777" w:rsidTr="00E753A8">
        <w:trPr>
          <w:trHeight w:val="240"/>
          <w:tblCellSpacing w:w="0" w:type="dxa"/>
        </w:trPr>
        <w:tc>
          <w:tcPr>
            <w:tcW w:w="0" w:type="auto"/>
            <w:vAlign w:val="center"/>
            <w:hideMark/>
          </w:tcPr>
          <w:p w14:paraId="5D613FE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9</w:t>
            </w:r>
          </w:p>
        </w:tc>
        <w:tc>
          <w:tcPr>
            <w:tcW w:w="3860" w:type="dxa"/>
            <w:vAlign w:val="center"/>
            <w:hideMark/>
          </w:tcPr>
          <w:p w14:paraId="76DD21A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"prioritise"[All Fields]</w:t>
            </w:r>
          </w:p>
        </w:tc>
        <w:tc>
          <w:tcPr>
            <w:tcW w:w="4252" w:type="dxa"/>
            <w:vAlign w:val="center"/>
            <w:hideMark/>
          </w:tcPr>
          <w:p w14:paraId="1C6138B2"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"prioritise"[All Fields]</w:t>
            </w:r>
          </w:p>
        </w:tc>
        <w:tc>
          <w:tcPr>
            <w:tcW w:w="1128" w:type="dxa"/>
            <w:vAlign w:val="center"/>
            <w:hideMark/>
          </w:tcPr>
          <w:p w14:paraId="58C8D882"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2,428</w:t>
            </w:r>
          </w:p>
        </w:tc>
      </w:tr>
      <w:tr w:rsidR="00686BB8" w:rsidRPr="00686BB8" w14:paraId="7AC2867C" w14:textId="77777777" w:rsidTr="00E753A8">
        <w:trPr>
          <w:trHeight w:val="240"/>
          <w:tblCellSpacing w:w="0" w:type="dxa"/>
        </w:trPr>
        <w:tc>
          <w:tcPr>
            <w:tcW w:w="0" w:type="auto"/>
            <w:vAlign w:val="center"/>
            <w:hideMark/>
          </w:tcPr>
          <w:p w14:paraId="690E65E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8</w:t>
            </w:r>
          </w:p>
        </w:tc>
        <w:tc>
          <w:tcPr>
            <w:tcW w:w="3860" w:type="dxa"/>
            <w:vAlign w:val="center"/>
            <w:hideMark/>
          </w:tcPr>
          <w:p w14:paraId="68684BE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assessments"[All Fields]</w:t>
            </w:r>
          </w:p>
        </w:tc>
        <w:tc>
          <w:tcPr>
            <w:tcW w:w="4252" w:type="dxa"/>
            <w:vAlign w:val="center"/>
            <w:hideMark/>
          </w:tcPr>
          <w:p w14:paraId="04348F8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assessments"[All Fields]</w:t>
            </w:r>
          </w:p>
        </w:tc>
        <w:tc>
          <w:tcPr>
            <w:tcW w:w="1128" w:type="dxa"/>
            <w:vAlign w:val="center"/>
            <w:hideMark/>
          </w:tcPr>
          <w:p w14:paraId="6F71C5EA"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7,736</w:t>
            </w:r>
          </w:p>
        </w:tc>
      </w:tr>
      <w:tr w:rsidR="00686BB8" w:rsidRPr="00686BB8" w14:paraId="4F803D2F" w14:textId="77777777" w:rsidTr="00E753A8">
        <w:trPr>
          <w:trHeight w:val="240"/>
          <w:tblCellSpacing w:w="0" w:type="dxa"/>
        </w:trPr>
        <w:tc>
          <w:tcPr>
            <w:tcW w:w="0" w:type="auto"/>
            <w:vAlign w:val="center"/>
            <w:hideMark/>
          </w:tcPr>
          <w:p w14:paraId="13AE333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7</w:t>
            </w:r>
          </w:p>
        </w:tc>
        <w:tc>
          <w:tcPr>
            <w:tcW w:w="3860" w:type="dxa"/>
            <w:vAlign w:val="center"/>
            <w:hideMark/>
          </w:tcPr>
          <w:p w14:paraId="1CEF9BA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w:t>
            </w:r>
          </w:p>
        </w:tc>
        <w:tc>
          <w:tcPr>
            <w:tcW w:w="4252" w:type="dxa"/>
            <w:vAlign w:val="center"/>
            <w:hideMark/>
          </w:tcPr>
          <w:p w14:paraId="2F33F56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w:t>
            </w:r>
          </w:p>
        </w:tc>
        <w:tc>
          <w:tcPr>
            <w:tcW w:w="1128" w:type="dxa"/>
            <w:vAlign w:val="center"/>
            <w:hideMark/>
          </w:tcPr>
          <w:p w14:paraId="7759EA5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326,749</w:t>
            </w:r>
          </w:p>
        </w:tc>
      </w:tr>
      <w:tr w:rsidR="00686BB8" w:rsidRPr="00686BB8" w14:paraId="01C4D1BA" w14:textId="77777777" w:rsidTr="00E753A8">
        <w:trPr>
          <w:trHeight w:val="240"/>
          <w:tblCellSpacing w:w="0" w:type="dxa"/>
        </w:trPr>
        <w:tc>
          <w:tcPr>
            <w:tcW w:w="0" w:type="auto"/>
            <w:vAlign w:val="center"/>
            <w:hideMark/>
          </w:tcPr>
          <w:p w14:paraId="05B820C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6</w:t>
            </w:r>
          </w:p>
        </w:tc>
        <w:tc>
          <w:tcPr>
            <w:tcW w:w="3860" w:type="dxa"/>
            <w:vAlign w:val="center"/>
            <w:hideMark/>
          </w:tcPr>
          <w:p w14:paraId="03CEFB1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"stratification"[All Fields]</w:t>
            </w:r>
          </w:p>
        </w:tc>
        <w:tc>
          <w:tcPr>
            <w:tcW w:w="4252" w:type="dxa"/>
            <w:vAlign w:val="center"/>
            <w:hideMark/>
          </w:tcPr>
          <w:p w14:paraId="3683780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"stratification"[All Fields]</w:t>
            </w:r>
          </w:p>
        </w:tc>
        <w:tc>
          <w:tcPr>
            <w:tcW w:w="1128" w:type="dxa"/>
            <w:vAlign w:val="center"/>
            <w:hideMark/>
          </w:tcPr>
          <w:p w14:paraId="6CA1444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70,532</w:t>
            </w:r>
          </w:p>
        </w:tc>
      </w:tr>
      <w:tr w:rsidR="00686BB8" w:rsidRPr="00686BB8" w14:paraId="6383956E" w14:textId="77777777" w:rsidTr="00E753A8">
        <w:trPr>
          <w:trHeight w:val="720"/>
          <w:tblCellSpacing w:w="0" w:type="dxa"/>
        </w:trPr>
        <w:tc>
          <w:tcPr>
            <w:tcW w:w="0" w:type="auto"/>
            <w:vAlign w:val="center"/>
            <w:hideMark/>
          </w:tcPr>
          <w:p w14:paraId="76AE8B22"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5</w:t>
            </w:r>
          </w:p>
        </w:tc>
        <w:tc>
          <w:tcPr>
            <w:tcW w:w="3860" w:type="dxa"/>
            <w:vAlign w:val="center"/>
            <w:hideMark/>
          </w:tcPr>
          <w:p w14:paraId="211C8AE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w:t>
            </w:r>
          </w:p>
        </w:tc>
        <w:tc>
          <w:tcPr>
            <w:tcW w:w="4252" w:type="dxa"/>
            <w:vAlign w:val="center"/>
            <w:hideMark/>
          </w:tcPr>
          <w:p w14:paraId="5F094131"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w:t>
            </w:r>
          </w:p>
        </w:tc>
        <w:tc>
          <w:tcPr>
            <w:tcW w:w="1128" w:type="dxa"/>
            <w:vAlign w:val="center"/>
            <w:hideMark/>
          </w:tcPr>
          <w:p w14:paraId="0116D20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22,025</w:t>
            </w:r>
          </w:p>
        </w:tc>
      </w:tr>
      <w:tr w:rsidR="00686BB8" w:rsidRPr="00686BB8" w14:paraId="75682C3B" w14:textId="77777777" w:rsidTr="00E753A8">
        <w:trPr>
          <w:trHeight w:val="240"/>
          <w:tblCellSpacing w:w="0" w:type="dxa"/>
        </w:trPr>
        <w:tc>
          <w:tcPr>
            <w:tcW w:w="0" w:type="auto"/>
            <w:vAlign w:val="center"/>
            <w:hideMark/>
          </w:tcPr>
          <w:p w14:paraId="4A087CB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w:t>
            </w:r>
          </w:p>
        </w:tc>
        <w:tc>
          <w:tcPr>
            <w:tcW w:w="3860" w:type="dxa"/>
            <w:vAlign w:val="center"/>
            <w:hideMark/>
          </w:tcPr>
          <w:p w14:paraId="42A5896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 lists"[All Fields]</w:t>
            </w:r>
          </w:p>
        </w:tc>
        <w:tc>
          <w:tcPr>
            <w:tcW w:w="4252" w:type="dxa"/>
            <w:vAlign w:val="center"/>
            <w:hideMark/>
          </w:tcPr>
          <w:p w14:paraId="6394A66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 lists"[All Fields]</w:t>
            </w:r>
          </w:p>
        </w:tc>
        <w:tc>
          <w:tcPr>
            <w:tcW w:w="1128" w:type="dxa"/>
            <w:vAlign w:val="center"/>
            <w:hideMark/>
          </w:tcPr>
          <w:p w14:paraId="58C0BEE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163</w:t>
            </w:r>
          </w:p>
        </w:tc>
      </w:tr>
      <w:tr w:rsidR="00686BB8" w:rsidRPr="00686BB8" w14:paraId="5B4B1FE1" w14:textId="77777777" w:rsidTr="00E753A8">
        <w:trPr>
          <w:trHeight w:val="240"/>
          <w:tblCellSpacing w:w="0" w:type="dxa"/>
        </w:trPr>
        <w:tc>
          <w:tcPr>
            <w:tcW w:w="0" w:type="auto"/>
            <w:vAlign w:val="center"/>
            <w:hideMark/>
          </w:tcPr>
          <w:p w14:paraId="3875D9DB"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w:t>
            </w:r>
          </w:p>
        </w:tc>
        <w:tc>
          <w:tcPr>
            <w:tcW w:w="3860" w:type="dxa"/>
            <w:vAlign w:val="center"/>
            <w:hideMark/>
          </w:tcPr>
          <w:p w14:paraId="1C337B4E"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 list"[All Fields]</w:t>
            </w:r>
          </w:p>
        </w:tc>
        <w:tc>
          <w:tcPr>
            <w:tcW w:w="4252" w:type="dxa"/>
            <w:vAlign w:val="center"/>
            <w:hideMark/>
          </w:tcPr>
          <w:p w14:paraId="7E0E238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 list"[All Fields]</w:t>
            </w:r>
          </w:p>
        </w:tc>
        <w:tc>
          <w:tcPr>
            <w:tcW w:w="1128" w:type="dxa"/>
            <w:vAlign w:val="center"/>
            <w:hideMark/>
          </w:tcPr>
          <w:p w14:paraId="7F758A6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3,033</w:t>
            </w:r>
          </w:p>
        </w:tc>
      </w:tr>
      <w:tr w:rsidR="00686BB8" w:rsidRPr="00686BB8" w14:paraId="7294A498" w14:textId="77777777" w:rsidTr="00E753A8">
        <w:trPr>
          <w:trHeight w:val="240"/>
          <w:tblCellSpacing w:w="0" w:type="dxa"/>
        </w:trPr>
        <w:tc>
          <w:tcPr>
            <w:tcW w:w="0" w:type="auto"/>
            <w:vAlign w:val="center"/>
            <w:hideMark/>
          </w:tcPr>
          <w:p w14:paraId="6C12D6D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w:t>
            </w:r>
          </w:p>
        </w:tc>
        <w:tc>
          <w:tcPr>
            <w:tcW w:w="3860" w:type="dxa"/>
            <w:vAlign w:val="center"/>
            <w:hideMark/>
          </w:tcPr>
          <w:p w14:paraId="29C83F8F"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lists"[All Fields]</w:t>
            </w:r>
          </w:p>
        </w:tc>
        <w:tc>
          <w:tcPr>
            <w:tcW w:w="4252" w:type="dxa"/>
            <w:vAlign w:val="center"/>
            <w:hideMark/>
          </w:tcPr>
          <w:p w14:paraId="023B21C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lists"[All Fields]</w:t>
            </w:r>
          </w:p>
        </w:tc>
        <w:tc>
          <w:tcPr>
            <w:tcW w:w="1128" w:type="dxa"/>
            <w:vAlign w:val="center"/>
            <w:hideMark/>
          </w:tcPr>
          <w:p w14:paraId="318C689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13,897</w:t>
            </w:r>
          </w:p>
        </w:tc>
      </w:tr>
      <w:tr w:rsidR="00686BB8" w:rsidRPr="00686BB8" w14:paraId="50D48DB0" w14:textId="77777777" w:rsidTr="00E753A8">
        <w:trPr>
          <w:trHeight w:val="240"/>
          <w:tblCellSpacing w:w="0" w:type="dxa"/>
        </w:trPr>
        <w:tc>
          <w:tcPr>
            <w:tcW w:w="0" w:type="auto"/>
            <w:vAlign w:val="center"/>
            <w:hideMark/>
          </w:tcPr>
          <w:p w14:paraId="4B7B603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w:t>
            </w:r>
          </w:p>
        </w:tc>
        <w:tc>
          <w:tcPr>
            <w:tcW w:w="3860" w:type="dxa"/>
            <w:vAlign w:val="center"/>
            <w:hideMark/>
          </w:tcPr>
          <w:p w14:paraId="572707B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w:t>
            </w:r>
          </w:p>
        </w:tc>
        <w:tc>
          <w:tcPr>
            <w:tcW w:w="4252" w:type="dxa"/>
            <w:vAlign w:val="center"/>
            <w:hideMark/>
          </w:tcPr>
          <w:p w14:paraId="0F5F698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w:t>
            </w:r>
          </w:p>
        </w:tc>
        <w:tc>
          <w:tcPr>
            <w:tcW w:w="1128" w:type="dxa"/>
            <w:vAlign w:val="center"/>
            <w:hideMark/>
          </w:tcPr>
          <w:p w14:paraId="5A60DB9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8,818</w:t>
            </w:r>
          </w:p>
        </w:tc>
      </w:tr>
    </w:tbl>
    <w:p w14:paraId="7D188542" w14:textId="77777777" w:rsidR="00746A70" w:rsidRPr="002430FB" w:rsidRDefault="00746A70" w:rsidP="00746A70">
      <w:pPr>
        <w:pStyle w:val="NormalWeb"/>
        <w:rPr>
          <w:rFonts w:asciiTheme="minorHAnsi" w:hAnsiTheme="minorHAnsi" w:cstheme="minorHAnsi"/>
        </w:rPr>
      </w:pPr>
      <w:r w:rsidRPr="002430FB">
        <w:rPr>
          <w:rStyle w:val="Strong"/>
          <w:rFonts w:asciiTheme="minorHAnsi" w:hAnsiTheme="minorHAnsi" w:cstheme="minorHAnsi"/>
        </w:rPr>
        <w:t>ID of request:</w:t>
      </w:r>
      <w:r w:rsidRPr="002430FB">
        <w:rPr>
          <w:rFonts w:asciiTheme="minorHAnsi" w:hAnsiTheme="minorHAnsi" w:cstheme="minorHAnsi"/>
        </w:rPr>
        <w:t xml:space="preserve"> 28170</w:t>
      </w:r>
      <w:r w:rsidRPr="002430FB">
        <w:rPr>
          <w:rFonts w:asciiTheme="minorHAnsi" w:hAnsiTheme="minorHAnsi" w:cstheme="minorHAnsi"/>
        </w:rPr>
        <w:br/>
      </w:r>
      <w:r w:rsidRPr="002430FB">
        <w:rPr>
          <w:rStyle w:val="Strong"/>
          <w:rFonts w:asciiTheme="minorHAnsi" w:hAnsiTheme="minorHAnsi" w:cstheme="minorHAnsi"/>
        </w:rPr>
        <w:t>Date of request:</w:t>
      </w:r>
      <w:r w:rsidRPr="002430FB">
        <w:rPr>
          <w:rFonts w:asciiTheme="minorHAnsi" w:hAnsiTheme="minorHAnsi" w:cstheme="minorHAnsi"/>
        </w:rPr>
        <w:t xml:space="preserve"> 10th March, 2021</w:t>
      </w:r>
      <w:r w:rsidRPr="002430FB">
        <w:rPr>
          <w:rFonts w:asciiTheme="minorHAnsi" w:hAnsiTheme="minorHAnsi" w:cstheme="minorHAnsi"/>
        </w:rPr>
        <w:br/>
      </w:r>
      <w:r w:rsidRPr="002430FB">
        <w:rPr>
          <w:rStyle w:val="Strong"/>
          <w:rFonts w:asciiTheme="minorHAnsi" w:hAnsiTheme="minorHAnsi" w:cstheme="minorHAnsi"/>
        </w:rPr>
        <w:t>Date of completion:</w:t>
      </w:r>
      <w:r w:rsidRPr="002430FB">
        <w:rPr>
          <w:rFonts w:asciiTheme="minorHAnsi" w:hAnsiTheme="minorHAnsi" w:cstheme="minorHAnsi"/>
        </w:rPr>
        <w:t xml:space="preserve"> 25th March, 2021 </w:t>
      </w: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11"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bookmarkStart w:id="0" w:name="SearchHistory"/>
      <w:bookmarkEnd w:id="0"/>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12"/>
      <w:footerReference w:type="default" r:id="rId13"/>
      <w:headerReference w:type="first" r:id="rId14"/>
      <w:footerReference w:type="first" r:id="rId15"/>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C7BCD" w14:textId="77777777" w:rsidR="00504389" w:rsidRDefault="00504389" w:rsidP="00450EDE">
      <w:r>
        <w:separator/>
      </w:r>
    </w:p>
  </w:endnote>
  <w:endnote w:type="continuationSeparator" w:id="0">
    <w:p w14:paraId="4BB62D7D" w14:textId="77777777" w:rsidR="00504389" w:rsidRDefault="00504389" w:rsidP="00450EDE">
      <w:r>
        <w:continuationSeparator/>
      </w:r>
    </w:p>
  </w:endnote>
  <w:endnote w:type="continuationNotice" w:id="1">
    <w:p w14:paraId="2A153D3E" w14:textId="77777777" w:rsidR="00504389" w:rsidRDefault="005043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2B62" w14:textId="77777777" w:rsidR="00653B92" w:rsidRDefault="00653B92" w:rsidP="00B10FCF">
    <w:pPr>
      <w:pStyle w:val="Footer"/>
      <w:ind w:left="-1418"/>
    </w:pPr>
    <w:r>
      <w:rPr>
        <w:noProof/>
        <w:lang w:val="en-GB" w:eastAsia="en-GB"/>
      </w:rPr>
      <mc:AlternateContent>
        <mc:Choice Requires="wps">
          <w:drawing>
            <wp:anchor distT="0" distB="0" distL="114300" distR="114300" simplePos="0" relativeHeight="25165824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5A354" id="Rectangle 8" o:spid="_x0000_s1026" style="position:absolute;left:0;text-align:left;margin-left:-60.6pt;margin-top:-36.4pt;width:571.9pt;height:26.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C9B1" w14:textId="77777777" w:rsidR="00653B92" w:rsidRDefault="00653B92" w:rsidP="00307E13">
    <w:pPr>
      <w:pStyle w:val="Footer"/>
      <w:jc w:val="center"/>
    </w:pPr>
    <w:r>
      <w:rPr>
        <w:noProof/>
        <w:lang w:val="en-GB" w:eastAsia="en-GB"/>
      </w:rPr>
      <mc:AlternateContent>
        <mc:Choice Requires="wps">
          <w:drawing>
            <wp:anchor distT="0" distB="0" distL="114300" distR="114300" simplePos="0" relativeHeight="251658241"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8570A" id="Rectangle 5" o:spid="_x0000_s1027" style="position:absolute;left:0;text-align:left;margin-left:-60.45pt;margin-top:-36.15pt;width:571.9pt;height:26.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921C4" w14:textId="77777777" w:rsidR="00504389" w:rsidRDefault="00504389" w:rsidP="00450EDE">
      <w:r>
        <w:separator/>
      </w:r>
    </w:p>
  </w:footnote>
  <w:footnote w:type="continuationSeparator" w:id="0">
    <w:p w14:paraId="46AF3D0A" w14:textId="77777777" w:rsidR="00504389" w:rsidRDefault="00504389" w:rsidP="00450EDE">
      <w:r>
        <w:continuationSeparator/>
      </w:r>
    </w:p>
  </w:footnote>
  <w:footnote w:type="continuationNotice" w:id="1">
    <w:p w14:paraId="73D1E620" w14:textId="77777777" w:rsidR="00504389" w:rsidRDefault="005043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4622" w14:textId="57FADA51" w:rsidR="00653B92" w:rsidRPr="00D81CFD" w:rsidRDefault="00653B92"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103A34">
      <w:rPr>
        <w:rFonts w:ascii="Arial" w:hAnsi="Arial" w:cs="Arial"/>
        <w:bCs/>
        <w:noProof/>
      </w:rPr>
      <w:t>24</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103A34">
      <w:rPr>
        <w:rFonts w:ascii="Arial" w:hAnsi="Arial" w:cs="Arial"/>
        <w:bCs/>
        <w:noProof/>
      </w:rPr>
      <w:t>26</w:t>
    </w:r>
    <w:r w:rsidRPr="00D81CFD">
      <w:rPr>
        <w:rFonts w:ascii="Arial" w:hAnsi="Arial" w:cs="Arial"/>
        <w:bCs/>
      </w:rPr>
      <w:fldChar w:fldCharType="end"/>
    </w:r>
  </w:p>
  <w:p w14:paraId="0DEF6657" w14:textId="77777777" w:rsidR="00653B92" w:rsidRDefault="00653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89F6" w14:textId="195246BE" w:rsidR="00653B92" w:rsidRDefault="00653B92">
    <w:pPr>
      <w:pStyle w:val="Header"/>
    </w:pPr>
    <w:r>
      <w:rPr>
        <w:rFonts w:ascii="Arial" w:hAnsi="Arial" w:cs="Arial"/>
        <w:noProof/>
        <w:lang w:val="en-GB" w:eastAsia="en-GB"/>
      </w:rPr>
      <w:drawing>
        <wp:anchor distT="0" distB="0" distL="114300" distR="114300" simplePos="0" relativeHeight="251658243"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8240"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D94D4F"/>
    <w:multiLevelType w:val="multilevel"/>
    <w:tmpl w:val="474C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D04AF2"/>
    <w:multiLevelType w:val="multilevel"/>
    <w:tmpl w:val="DE40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6"/>
  </w:num>
  <w:num w:numId="3">
    <w:abstractNumId w:val="23"/>
  </w:num>
  <w:num w:numId="4">
    <w:abstractNumId w:val="30"/>
  </w:num>
  <w:num w:numId="5">
    <w:abstractNumId w:val="22"/>
  </w:num>
  <w:num w:numId="6">
    <w:abstractNumId w:val="29"/>
  </w:num>
  <w:num w:numId="7">
    <w:abstractNumId w:val="43"/>
  </w:num>
  <w:num w:numId="8">
    <w:abstractNumId w:val="35"/>
  </w:num>
  <w:num w:numId="9">
    <w:abstractNumId w:val="3"/>
  </w:num>
  <w:num w:numId="10">
    <w:abstractNumId w:val="16"/>
  </w:num>
  <w:num w:numId="11">
    <w:abstractNumId w:val="28"/>
  </w:num>
  <w:num w:numId="12">
    <w:abstractNumId w:val="27"/>
  </w:num>
  <w:num w:numId="13">
    <w:abstractNumId w:val="44"/>
  </w:num>
  <w:num w:numId="14">
    <w:abstractNumId w:val="8"/>
  </w:num>
  <w:num w:numId="15">
    <w:abstractNumId w:val="14"/>
  </w:num>
  <w:num w:numId="16">
    <w:abstractNumId w:val="2"/>
  </w:num>
  <w:num w:numId="17">
    <w:abstractNumId w:val="45"/>
  </w:num>
  <w:num w:numId="18">
    <w:abstractNumId w:val="7"/>
  </w:num>
  <w:num w:numId="19">
    <w:abstractNumId w:val="38"/>
  </w:num>
  <w:num w:numId="20">
    <w:abstractNumId w:val="36"/>
  </w:num>
  <w:num w:numId="21">
    <w:abstractNumId w:val="13"/>
  </w:num>
  <w:num w:numId="22">
    <w:abstractNumId w:val="15"/>
  </w:num>
  <w:num w:numId="23">
    <w:abstractNumId w:val="21"/>
  </w:num>
  <w:num w:numId="24">
    <w:abstractNumId w:val="32"/>
  </w:num>
  <w:num w:numId="25">
    <w:abstractNumId w:val="10"/>
  </w:num>
  <w:num w:numId="26">
    <w:abstractNumId w:val="40"/>
  </w:num>
  <w:num w:numId="27">
    <w:abstractNumId w:val="5"/>
  </w:num>
  <w:num w:numId="28">
    <w:abstractNumId w:val="25"/>
  </w:num>
  <w:num w:numId="29">
    <w:abstractNumId w:val="1"/>
  </w:num>
  <w:num w:numId="30">
    <w:abstractNumId w:val="42"/>
  </w:num>
  <w:num w:numId="31">
    <w:abstractNumId w:val="0"/>
  </w:num>
  <w:num w:numId="32">
    <w:abstractNumId w:val="4"/>
  </w:num>
  <w:num w:numId="33">
    <w:abstractNumId w:val="37"/>
  </w:num>
  <w:num w:numId="34">
    <w:abstractNumId w:val="11"/>
  </w:num>
  <w:num w:numId="35">
    <w:abstractNumId w:val="24"/>
  </w:num>
  <w:num w:numId="36">
    <w:abstractNumId w:val="18"/>
  </w:num>
  <w:num w:numId="37">
    <w:abstractNumId w:val="19"/>
  </w:num>
  <w:num w:numId="38">
    <w:abstractNumId w:val="34"/>
  </w:num>
  <w:num w:numId="39">
    <w:abstractNumId w:val="33"/>
  </w:num>
  <w:num w:numId="40">
    <w:abstractNumId w:val="39"/>
  </w:num>
  <w:num w:numId="41">
    <w:abstractNumId w:val="12"/>
  </w:num>
  <w:num w:numId="42">
    <w:abstractNumId w:val="17"/>
  </w:num>
  <w:num w:numId="43">
    <w:abstractNumId w:val="20"/>
  </w:num>
  <w:num w:numId="44">
    <w:abstractNumId w:val="9"/>
  </w:num>
  <w:num w:numId="45">
    <w:abstractNumId w:val="46"/>
  </w:num>
  <w:num w:numId="46">
    <w:abstractNumId w:val="41"/>
  </w:num>
  <w:num w:numId="47">
    <w:abstractNumId w:val="26"/>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DB7"/>
    <w:rsid w:val="00014753"/>
    <w:rsid w:val="0003360F"/>
    <w:rsid w:val="00035CF8"/>
    <w:rsid w:val="00055B5A"/>
    <w:rsid w:val="00061B7C"/>
    <w:rsid w:val="00063B4F"/>
    <w:rsid w:val="00064C84"/>
    <w:rsid w:val="00077C68"/>
    <w:rsid w:val="00080BF8"/>
    <w:rsid w:val="00081D75"/>
    <w:rsid w:val="000A0D7F"/>
    <w:rsid w:val="000B3622"/>
    <w:rsid w:val="000B7F67"/>
    <w:rsid w:val="000D2C81"/>
    <w:rsid w:val="000E3E37"/>
    <w:rsid w:val="000E7DC6"/>
    <w:rsid w:val="000F3E29"/>
    <w:rsid w:val="000F703D"/>
    <w:rsid w:val="000F7AE8"/>
    <w:rsid w:val="00103A34"/>
    <w:rsid w:val="00107A7C"/>
    <w:rsid w:val="00112C36"/>
    <w:rsid w:val="00134E11"/>
    <w:rsid w:val="001377D9"/>
    <w:rsid w:val="00141401"/>
    <w:rsid w:val="00141724"/>
    <w:rsid w:val="00145D1E"/>
    <w:rsid w:val="001460C7"/>
    <w:rsid w:val="00146583"/>
    <w:rsid w:val="00147079"/>
    <w:rsid w:val="00151342"/>
    <w:rsid w:val="00151A2B"/>
    <w:rsid w:val="00151B96"/>
    <w:rsid w:val="00152A47"/>
    <w:rsid w:val="00154A9B"/>
    <w:rsid w:val="00183CA0"/>
    <w:rsid w:val="001930D2"/>
    <w:rsid w:val="00197D04"/>
    <w:rsid w:val="001C0F6A"/>
    <w:rsid w:val="001C5230"/>
    <w:rsid w:val="001D6D8D"/>
    <w:rsid w:val="002007C9"/>
    <w:rsid w:val="00217B39"/>
    <w:rsid w:val="00225A9D"/>
    <w:rsid w:val="0023371C"/>
    <w:rsid w:val="002343DE"/>
    <w:rsid w:val="00246633"/>
    <w:rsid w:val="0026285B"/>
    <w:rsid w:val="00266DF6"/>
    <w:rsid w:val="00267EC0"/>
    <w:rsid w:val="00275B91"/>
    <w:rsid w:val="0028343C"/>
    <w:rsid w:val="00286A15"/>
    <w:rsid w:val="002917EA"/>
    <w:rsid w:val="0029547E"/>
    <w:rsid w:val="002B244A"/>
    <w:rsid w:val="002B292F"/>
    <w:rsid w:val="002C0CAD"/>
    <w:rsid w:val="002D2BA8"/>
    <w:rsid w:val="002D599B"/>
    <w:rsid w:val="002E2144"/>
    <w:rsid w:val="0030740D"/>
    <w:rsid w:val="00307E13"/>
    <w:rsid w:val="00312CEC"/>
    <w:rsid w:val="00316023"/>
    <w:rsid w:val="0032137D"/>
    <w:rsid w:val="00322A76"/>
    <w:rsid w:val="0032500D"/>
    <w:rsid w:val="00326192"/>
    <w:rsid w:val="0033532B"/>
    <w:rsid w:val="00342274"/>
    <w:rsid w:val="00342394"/>
    <w:rsid w:val="00355C4A"/>
    <w:rsid w:val="00364CB3"/>
    <w:rsid w:val="00371198"/>
    <w:rsid w:val="00377DCE"/>
    <w:rsid w:val="003A03FA"/>
    <w:rsid w:val="003A1B4B"/>
    <w:rsid w:val="003A76E8"/>
    <w:rsid w:val="003B14BA"/>
    <w:rsid w:val="003B1E51"/>
    <w:rsid w:val="003C71D8"/>
    <w:rsid w:val="003D3A3C"/>
    <w:rsid w:val="003D3C03"/>
    <w:rsid w:val="003E3281"/>
    <w:rsid w:val="004020F6"/>
    <w:rsid w:val="00403B64"/>
    <w:rsid w:val="004126D9"/>
    <w:rsid w:val="004236FE"/>
    <w:rsid w:val="004273A8"/>
    <w:rsid w:val="00435749"/>
    <w:rsid w:val="0044339F"/>
    <w:rsid w:val="00444506"/>
    <w:rsid w:val="00450EDE"/>
    <w:rsid w:val="00473082"/>
    <w:rsid w:val="004779E6"/>
    <w:rsid w:val="004853B4"/>
    <w:rsid w:val="004914F8"/>
    <w:rsid w:val="00491856"/>
    <w:rsid w:val="004A13F1"/>
    <w:rsid w:val="004A50D6"/>
    <w:rsid w:val="004B39F7"/>
    <w:rsid w:val="004D20BA"/>
    <w:rsid w:val="004F4F06"/>
    <w:rsid w:val="00504389"/>
    <w:rsid w:val="00504D48"/>
    <w:rsid w:val="005148D9"/>
    <w:rsid w:val="0051759D"/>
    <w:rsid w:val="00522343"/>
    <w:rsid w:val="00533EB5"/>
    <w:rsid w:val="00540920"/>
    <w:rsid w:val="00546444"/>
    <w:rsid w:val="00562A8A"/>
    <w:rsid w:val="0056306E"/>
    <w:rsid w:val="00574DAD"/>
    <w:rsid w:val="00577464"/>
    <w:rsid w:val="00581F49"/>
    <w:rsid w:val="005847A5"/>
    <w:rsid w:val="005B3C16"/>
    <w:rsid w:val="005D4A25"/>
    <w:rsid w:val="005F039F"/>
    <w:rsid w:val="005F2805"/>
    <w:rsid w:val="005F5848"/>
    <w:rsid w:val="006035BA"/>
    <w:rsid w:val="00623F2D"/>
    <w:rsid w:val="00626F3F"/>
    <w:rsid w:val="00632272"/>
    <w:rsid w:val="00635FC5"/>
    <w:rsid w:val="0063608D"/>
    <w:rsid w:val="00644806"/>
    <w:rsid w:val="00644A18"/>
    <w:rsid w:val="00645390"/>
    <w:rsid w:val="00647E0C"/>
    <w:rsid w:val="006526C2"/>
    <w:rsid w:val="006534A8"/>
    <w:rsid w:val="00653B92"/>
    <w:rsid w:val="00657942"/>
    <w:rsid w:val="00661CF9"/>
    <w:rsid w:val="00674A61"/>
    <w:rsid w:val="0067606D"/>
    <w:rsid w:val="00677FFE"/>
    <w:rsid w:val="00682823"/>
    <w:rsid w:val="00686BB8"/>
    <w:rsid w:val="00690DD1"/>
    <w:rsid w:val="00692A34"/>
    <w:rsid w:val="006942B7"/>
    <w:rsid w:val="00697BCB"/>
    <w:rsid w:val="006A0C0E"/>
    <w:rsid w:val="006B1CFB"/>
    <w:rsid w:val="006C1A11"/>
    <w:rsid w:val="006D4944"/>
    <w:rsid w:val="007072A8"/>
    <w:rsid w:val="007215FE"/>
    <w:rsid w:val="00723AFA"/>
    <w:rsid w:val="00730C07"/>
    <w:rsid w:val="0073602E"/>
    <w:rsid w:val="007378D2"/>
    <w:rsid w:val="00746A70"/>
    <w:rsid w:val="00756066"/>
    <w:rsid w:val="00757E08"/>
    <w:rsid w:val="007669A0"/>
    <w:rsid w:val="00783D06"/>
    <w:rsid w:val="007850C1"/>
    <w:rsid w:val="007B0C13"/>
    <w:rsid w:val="007B3EA6"/>
    <w:rsid w:val="007C253F"/>
    <w:rsid w:val="007C79D3"/>
    <w:rsid w:val="007D2B70"/>
    <w:rsid w:val="007E02B9"/>
    <w:rsid w:val="007F7C0B"/>
    <w:rsid w:val="00800094"/>
    <w:rsid w:val="00815283"/>
    <w:rsid w:val="00817186"/>
    <w:rsid w:val="00822157"/>
    <w:rsid w:val="00822397"/>
    <w:rsid w:val="00827788"/>
    <w:rsid w:val="0083143D"/>
    <w:rsid w:val="00831762"/>
    <w:rsid w:val="00841162"/>
    <w:rsid w:val="008466B5"/>
    <w:rsid w:val="00863E30"/>
    <w:rsid w:val="008661D1"/>
    <w:rsid w:val="00874097"/>
    <w:rsid w:val="0087639A"/>
    <w:rsid w:val="008766B8"/>
    <w:rsid w:val="008808C0"/>
    <w:rsid w:val="00886A24"/>
    <w:rsid w:val="0089497B"/>
    <w:rsid w:val="008A1DF0"/>
    <w:rsid w:val="008B5B67"/>
    <w:rsid w:val="008C4F79"/>
    <w:rsid w:val="008C54BB"/>
    <w:rsid w:val="008C71E1"/>
    <w:rsid w:val="008C7FDE"/>
    <w:rsid w:val="008D2EE1"/>
    <w:rsid w:val="008F549D"/>
    <w:rsid w:val="0090684D"/>
    <w:rsid w:val="00912128"/>
    <w:rsid w:val="00914CCA"/>
    <w:rsid w:val="00915A0B"/>
    <w:rsid w:val="0094370C"/>
    <w:rsid w:val="00957BE7"/>
    <w:rsid w:val="00996895"/>
    <w:rsid w:val="009B775E"/>
    <w:rsid w:val="009C3F95"/>
    <w:rsid w:val="009D071D"/>
    <w:rsid w:val="009F3BD4"/>
    <w:rsid w:val="009F5FEB"/>
    <w:rsid w:val="00A459AC"/>
    <w:rsid w:val="00A53751"/>
    <w:rsid w:val="00A66630"/>
    <w:rsid w:val="00A67640"/>
    <w:rsid w:val="00A8323C"/>
    <w:rsid w:val="00AA2FCB"/>
    <w:rsid w:val="00AB4FE7"/>
    <w:rsid w:val="00AB58A6"/>
    <w:rsid w:val="00AC4027"/>
    <w:rsid w:val="00AC5345"/>
    <w:rsid w:val="00AC6372"/>
    <w:rsid w:val="00AE2004"/>
    <w:rsid w:val="00AE3189"/>
    <w:rsid w:val="00AE4879"/>
    <w:rsid w:val="00AF4935"/>
    <w:rsid w:val="00AF799C"/>
    <w:rsid w:val="00B10FCF"/>
    <w:rsid w:val="00B13CC8"/>
    <w:rsid w:val="00B14C6A"/>
    <w:rsid w:val="00B4721F"/>
    <w:rsid w:val="00B5219F"/>
    <w:rsid w:val="00B55903"/>
    <w:rsid w:val="00B75050"/>
    <w:rsid w:val="00B80593"/>
    <w:rsid w:val="00B85E8B"/>
    <w:rsid w:val="00BA0593"/>
    <w:rsid w:val="00BA4E63"/>
    <w:rsid w:val="00BC76AB"/>
    <w:rsid w:val="00BD407F"/>
    <w:rsid w:val="00BE6018"/>
    <w:rsid w:val="00BF26A8"/>
    <w:rsid w:val="00BF66A4"/>
    <w:rsid w:val="00C01F61"/>
    <w:rsid w:val="00C0466D"/>
    <w:rsid w:val="00C128E0"/>
    <w:rsid w:val="00C14F74"/>
    <w:rsid w:val="00C37939"/>
    <w:rsid w:val="00C438D1"/>
    <w:rsid w:val="00C47A22"/>
    <w:rsid w:val="00C72ACB"/>
    <w:rsid w:val="00C9110F"/>
    <w:rsid w:val="00CB02D6"/>
    <w:rsid w:val="00CB38AE"/>
    <w:rsid w:val="00CC5679"/>
    <w:rsid w:val="00CC5974"/>
    <w:rsid w:val="00CE1AF2"/>
    <w:rsid w:val="00CF10FA"/>
    <w:rsid w:val="00CF3438"/>
    <w:rsid w:val="00CF5DDE"/>
    <w:rsid w:val="00D00659"/>
    <w:rsid w:val="00D10FF9"/>
    <w:rsid w:val="00D12DEC"/>
    <w:rsid w:val="00D17BB1"/>
    <w:rsid w:val="00D270F7"/>
    <w:rsid w:val="00D4649C"/>
    <w:rsid w:val="00D46A6E"/>
    <w:rsid w:val="00D50372"/>
    <w:rsid w:val="00D50578"/>
    <w:rsid w:val="00D55A95"/>
    <w:rsid w:val="00D55CB5"/>
    <w:rsid w:val="00D562BE"/>
    <w:rsid w:val="00D66BD3"/>
    <w:rsid w:val="00D75358"/>
    <w:rsid w:val="00D81CFD"/>
    <w:rsid w:val="00D81FA4"/>
    <w:rsid w:val="00D92EA3"/>
    <w:rsid w:val="00D953CD"/>
    <w:rsid w:val="00D9762F"/>
    <w:rsid w:val="00DA2177"/>
    <w:rsid w:val="00DB3E09"/>
    <w:rsid w:val="00DC2897"/>
    <w:rsid w:val="00DD26E0"/>
    <w:rsid w:val="00DD2A64"/>
    <w:rsid w:val="00DD4182"/>
    <w:rsid w:val="00DE5894"/>
    <w:rsid w:val="00E05406"/>
    <w:rsid w:val="00E20EED"/>
    <w:rsid w:val="00E243D9"/>
    <w:rsid w:val="00E44D3E"/>
    <w:rsid w:val="00E51737"/>
    <w:rsid w:val="00E53947"/>
    <w:rsid w:val="00E56EC0"/>
    <w:rsid w:val="00E605D7"/>
    <w:rsid w:val="00E62081"/>
    <w:rsid w:val="00E66AC6"/>
    <w:rsid w:val="00E753A8"/>
    <w:rsid w:val="00E850C5"/>
    <w:rsid w:val="00E85551"/>
    <w:rsid w:val="00E87814"/>
    <w:rsid w:val="00E96FD4"/>
    <w:rsid w:val="00EA7204"/>
    <w:rsid w:val="00EB43E1"/>
    <w:rsid w:val="00EC1DA3"/>
    <w:rsid w:val="00EC1DE4"/>
    <w:rsid w:val="00EC3DB7"/>
    <w:rsid w:val="00EC4D4B"/>
    <w:rsid w:val="00ED33B9"/>
    <w:rsid w:val="00EE1642"/>
    <w:rsid w:val="00EE3B2A"/>
    <w:rsid w:val="00EE5F5B"/>
    <w:rsid w:val="00EF553E"/>
    <w:rsid w:val="00EF7B68"/>
    <w:rsid w:val="00F01197"/>
    <w:rsid w:val="00F043D7"/>
    <w:rsid w:val="00F16A42"/>
    <w:rsid w:val="00F17FAB"/>
    <w:rsid w:val="00F24984"/>
    <w:rsid w:val="00F33246"/>
    <w:rsid w:val="00F608C0"/>
    <w:rsid w:val="00F83F1D"/>
    <w:rsid w:val="00F84A26"/>
    <w:rsid w:val="00F973DF"/>
    <w:rsid w:val="00FA6293"/>
    <w:rsid w:val="00FB0B59"/>
    <w:rsid w:val="00FB3893"/>
    <w:rsid w:val="00FD09AC"/>
    <w:rsid w:val="00FD09D4"/>
    <w:rsid w:val="00FD60C2"/>
    <w:rsid w:val="00FE5D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52A23388-2EA2-4AE1-BCD7-D741C414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1">
    <w:name w:val="Unresolved Mention1"/>
    <w:basedOn w:val="DefaultParagraphFont"/>
    <w:uiPriority w:val="99"/>
    <w:semiHidden/>
    <w:unhideWhenUsed/>
    <w:rsid w:val="00623F2D"/>
    <w:rPr>
      <w:color w:val="605E5C"/>
      <w:shd w:val="clear" w:color="auto" w:fill="E1DFDD"/>
    </w:rPr>
  </w:style>
  <w:style w:type="character" w:customStyle="1" w:styleId="ipstypebreak">
    <w:name w:val="ipstype_break"/>
    <w:basedOn w:val="DefaultParagraphFont"/>
    <w:rsid w:val="0067606D"/>
    <w:rPr>
      <w:rFonts w:ascii="Helvetica" w:hAnsi="Helvetica" w:cs="Helvetic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urreyandsussexlibraryservices.nhs.uk/about/joining-the-library/"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754A2B-CA3D-4BC4-8DE8-764CA9FF5146}">
  <ds:schemaRefs>
    <ds:schemaRef ds:uri="http://schemas.microsoft.com/sharepoint/v3/contenttype/forms"/>
  </ds:schemaRefs>
</ds:datastoreItem>
</file>

<file path=customXml/itemProps2.xml><?xml version="1.0" encoding="utf-8"?>
<ds:datastoreItem xmlns:ds="http://schemas.openxmlformats.org/officeDocument/2006/customXml" ds:itemID="{089AE1BB-ED9D-47D4-9A19-69EDA8FA8B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88C62F-3673-4065-94B8-08783757551A}">
  <ds:schemaRefs>
    <ds:schemaRef ds:uri="http://schemas.openxmlformats.org/officeDocument/2006/bibliography"/>
  </ds:schemaRefs>
</ds:datastoreItem>
</file>

<file path=customXml/itemProps4.xml><?xml version="1.0" encoding="utf-8"?>
<ds:datastoreItem xmlns:ds="http://schemas.openxmlformats.org/officeDocument/2006/customXml" ds:itemID="{0FC5E1CB-F3BB-4776-8FE7-54A221749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5</TotalTime>
  <Pages>2</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Evidence search report</vt:lpstr>
    </vt:vector>
  </TitlesOfParts>
  <Company>Trent NHS Workforce Confederation</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search report</dc:title>
  <dc:creator>lib-rcoo</dc:creator>
  <cp:lastModifiedBy>Franco Henwood</cp:lastModifiedBy>
  <cp:revision>5</cp:revision>
  <cp:lastPrinted>2013-08-14T14:58:00Z</cp:lastPrinted>
  <dcterms:created xsi:type="dcterms:W3CDTF">2021-04-16T12:57:00Z</dcterms:created>
  <dcterms:modified xsi:type="dcterms:W3CDTF">2021-05-06T12:58:00Z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